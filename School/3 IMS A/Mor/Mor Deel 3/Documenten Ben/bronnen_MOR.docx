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03C9" w:rsidRDefault="00E203C9">
      <w:hyperlink r:id="rId4" w:history="1">
        <w:r w:rsidRPr="001678D8">
          <w:rPr>
            <w:rStyle w:val="Hyperlink"/>
          </w:rPr>
          <w:t>http://compnetworking.about.com/od/basicnetworkingfaqs/a/client-server.htm</w:t>
        </w:r>
      </w:hyperlink>
    </w:p>
    <w:p w:rsidR="00E203C9" w:rsidRDefault="00E203C9"/>
    <w:p w:rsidR="00E203C9" w:rsidRDefault="00E203C9">
      <w:hyperlink r:id="rId5" w:history="1">
        <w:r w:rsidRPr="001678D8">
          <w:rPr>
            <w:rStyle w:val="Hyperlink"/>
          </w:rPr>
          <w:t>http://edocs.bea.com/tuxedo/tux80/atmi/intbas3.htm</w:t>
        </w:r>
      </w:hyperlink>
    </w:p>
    <w:p w:rsidR="00E203C9" w:rsidRDefault="00E203C9"/>
    <w:p w:rsidR="00E203C9" w:rsidRDefault="00E203C9">
      <w:hyperlink r:id="rId6" w:history="1">
        <w:r w:rsidRPr="001678D8">
          <w:rPr>
            <w:rStyle w:val="Hyperlink"/>
          </w:rPr>
          <w:t>http://www.jse.nl/nl/pg_24.html</w:t>
        </w:r>
      </w:hyperlink>
    </w:p>
    <w:p w:rsidR="00E203C9" w:rsidRDefault="00E203C9"/>
    <w:p w:rsidR="00E203C9" w:rsidRDefault="00E203C9">
      <w:hyperlink r:id="rId7" w:history="1">
        <w:r w:rsidRPr="009814D4">
          <w:rPr>
            <w:rStyle w:val="Hyperlink"/>
          </w:rPr>
          <w:t>http://www.brianmadden.com/forums/t/27239.aspx</w:t>
        </w:r>
      </w:hyperlink>
    </w:p>
    <w:p w:rsidR="00E203C9" w:rsidRDefault="00E203C9"/>
    <w:sectPr w:rsidR="00E203C9" w:rsidSect="008522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263F6"/>
    <w:rsid w:val="001678D8"/>
    <w:rsid w:val="002263F6"/>
    <w:rsid w:val="00250043"/>
    <w:rsid w:val="002B47D6"/>
    <w:rsid w:val="008522DA"/>
    <w:rsid w:val="008A6C6F"/>
    <w:rsid w:val="009814D4"/>
    <w:rsid w:val="00E203C9"/>
    <w:rsid w:val="00EE1B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nl-BE" w:eastAsia="nl-BE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22DA"/>
    <w:pPr>
      <w:spacing w:after="200" w:line="276" w:lineRule="auto"/>
    </w:pPr>
    <w:rPr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2263F6"/>
    <w:rPr>
      <w:rFonts w:cs="Times New Roman"/>
      <w:color w:val="0000FF"/>
      <w:u w:val="single"/>
    </w:rPr>
  </w:style>
  <w:style w:type="character" w:styleId="FollowedHyperlink">
    <w:name w:val="FollowedHyperlink"/>
    <w:basedOn w:val="DefaultParagraphFont"/>
    <w:uiPriority w:val="99"/>
    <w:rsid w:val="00EE1B9A"/>
    <w:rPr>
      <w:rFonts w:cs="Times New Roman"/>
      <w:color w:val="800080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brianmadden.com/forums/t/27239.aspx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jse.nl/nl/pg_24.html" TargetMode="External"/><Relationship Id="rId5" Type="http://schemas.openxmlformats.org/officeDocument/2006/relationships/hyperlink" Target="http://edocs.bea.com/tuxedo/tux80/atmi/intbas3.htm" TargetMode="External"/><Relationship Id="rId4" Type="http://schemas.openxmlformats.org/officeDocument/2006/relationships/hyperlink" Target="http://compnetworking.about.com/od/basicnetworkingfaqs/a/client-server.ht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19</TotalTime>
  <Pages>1</Pages>
  <Words>73</Words>
  <Characters>403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</dc:creator>
  <cp:keywords/>
  <dc:description/>
  <cp:lastModifiedBy>De Rakker</cp:lastModifiedBy>
  <cp:revision>2</cp:revision>
  <dcterms:created xsi:type="dcterms:W3CDTF">2009-03-02T07:05:00Z</dcterms:created>
  <dcterms:modified xsi:type="dcterms:W3CDTF">2009-03-02T15:26:00Z</dcterms:modified>
</cp:coreProperties>
</file>