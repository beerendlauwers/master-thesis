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90" w:rsidRPr="002F14B5" w:rsidRDefault="006E1690" w:rsidP="0071407E">
      <w:pPr>
        <w:ind w:left="284" w:hanging="5"/>
      </w:pPr>
      <w:r>
        <w:rPr>
          <w:noProof/>
          <w:lang w:val="nl-BE" w:eastAsia="nl-BE"/>
        </w:rPr>
        <w:pict>
          <v:shapetype id="_x0000_t202" coordsize="21600,21600" o:spt="202" path="m,l,21600r21600,l21600,xe">
            <v:stroke joinstyle="miter"/>
            <v:path gradientshapeok="t" o:connecttype="rect"/>
          </v:shapetype>
          <v:shape id="_x0000_s1026" type="#_x0000_t202" style="position:absolute;left:0;text-align:left;margin-left:120.9pt;margin-top:-29.7pt;width:207.25pt;height:100.95pt;z-index:251658240;mso-wrap-style:none" filled="f" stroked="f">
            <v:textbox style="mso-fit-shape-to-text:t">
              <w:txbxContent>
                <w:p w:rsidR="006E1690" w:rsidRDefault="006E1690" w:rsidP="002B55D5">
                  <w:r w:rsidRPr="00A9767F">
                    <w:rPr>
                      <w:noProof/>
                      <w:lang w:val="nl-BE"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i1026" type="#_x0000_t75" style="width:192.75pt;height:79.5pt;visibility:visible">
                        <v:imagedata r:id="rId7" o:title=""/>
                      </v:shape>
                    </w:pict>
                  </w:r>
                </w:p>
              </w:txbxContent>
            </v:textbox>
          </v:shape>
        </w:pict>
      </w:r>
    </w:p>
    <w:p w:rsidR="006E1690" w:rsidRPr="002F14B5" w:rsidRDefault="006E1690" w:rsidP="0071407E">
      <w:pPr>
        <w:ind w:left="284" w:hanging="5"/>
      </w:pPr>
    </w:p>
    <w:p w:rsidR="006E1690" w:rsidRPr="002F14B5" w:rsidRDefault="006E1690" w:rsidP="0071407E">
      <w:pPr>
        <w:ind w:left="284" w:hanging="5"/>
      </w:pPr>
    </w:p>
    <w:p w:rsidR="006E1690" w:rsidRPr="002F14B5" w:rsidRDefault="006E1690" w:rsidP="0071407E">
      <w:pPr>
        <w:ind w:left="284" w:hanging="5"/>
      </w:pPr>
    </w:p>
    <w:tbl>
      <w:tblPr>
        <w:tblW w:w="5000" w:type="pct"/>
        <w:jc w:val="center"/>
        <w:tblLook w:val="00A0"/>
      </w:tblPr>
      <w:tblGrid>
        <w:gridCol w:w="9117"/>
      </w:tblGrid>
      <w:tr w:rsidR="006E1690" w:rsidRPr="002F14B5">
        <w:trPr>
          <w:trHeight w:val="2880"/>
          <w:jc w:val="center"/>
        </w:trPr>
        <w:tc>
          <w:tcPr>
            <w:tcW w:w="5000" w:type="pct"/>
          </w:tcPr>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p w:rsidR="006E1690" w:rsidRPr="002F14B5" w:rsidRDefault="006E1690" w:rsidP="0071407E">
            <w:pPr>
              <w:pStyle w:val="NoSpacing"/>
              <w:ind w:left="284" w:hanging="5"/>
              <w:jc w:val="center"/>
              <w:rPr>
                <w:caps/>
                <w:color w:val="5A5A5A"/>
              </w:rPr>
            </w:pPr>
          </w:p>
        </w:tc>
      </w:tr>
      <w:tr w:rsidR="006E1690" w:rsidRPr="002F14B5">
        <w:trPr>
          <w:trHeight w:val="1440"/>
          <w:jc w:val="center"/>
        </w:trPr>
        <w:tc>
          <w:tcPr>
            <w:tcW w:w="5000" w:type="pct"/>
            <w:tcBorders>
              <w:bottom w:val="single" w:sz="4" w:space="0" w:color="4F81BD"/>
            </w:tcBorders>
            <w:vAlign w:val="center"/>
          </w:tcPr>
          <w:p w:rsidR="006E1690" w:rsidRPr="002F14B5" w:rsidRDefault="006E1690" w:rsidP="0071407E">
            <w:pPr>
              <w:pStyle w:val="NoSpacing"/>
              <w:ind w:left="284" w:hanging="5"/>
              <w:jc w:val="center"/>
              <w:rPr>
                <w:color w:val="5A5A5A"/>
                <w:sz w:val="80"/>
                <w:szCs w:val="80"/>
              </w:rPr>
            </w:pPr>
            <w:r w:rsidRPr="002F14B5">
              <w:rPr>
                <w:color w:val="5A5A5A"/>
                <w:sz w:val="80"/>
                <w:szCs w:val="80"/>
              </w:rPr>
              <w:t>Compute Models</w:t>
            </w:r>
          </w:p>
        </w:tc>
      </w:tr>
      <w:tr w:rsidR="006E1690" w:rsidRPr="002F14B5">
        <w:trPr>
          <w:trHeight w:val="720"/>
          <w:jc w:val="center"/>
        </w:trPr>
        <w:tc>
          <w:tcPr>
            <w:tcW w:w="5000" w:type="pct"/>
            <w:tcBorders>
              <w:top w:val="single" w:sz="4" w:space="0" w:color="4F81BD"/>
            </w:tcBorders>
            <w:vAlign w:val="center"/>
          </w:tcPr>
          <w:p w:rsidR="006E1690" w:rsidRPr="002F14B5" w:rsidRDefault="006E1690" w:rsidP="0071407E">
            <w:pPr>
              <w:pStyle w:val="NoSpacing"/>
              <w:ind w:left="284" w:hanging="5"/>
              <w:jc w:val="center"/>
              <w:rPr>
                <w:color w:val="5A5A5A"/>
                <w:sz w:val="44"/>
                <w:szCs w:val="44"/>
              </w:rPr>
            </w:pPr>
            <w:r w:rsidRPr="002F14B5">
              <w:rPr>
                <w:color w:val="5A5A5A"/>
                <w:sz w:val="44"/>
                <w:szCs w:val="44"/>
              </w:rPr>
              <w:t xml:space="preserve">Rapport van 12 weken </w:t>
            </w:r>
            <w:smartTag w:uri="urn:schemas-microsoft-com:office:smarttags" w:element="stockticker">
              <w:r w:rsidRPr="002F14B5">
                <w:rPr>
                  <w:color w:val="5A5A5A"/>
                  <w:sz w:val="44"/>
                  <w:szCs w:val="44"/>
                </w:rPr>
                <w:t>MOR</w:t>
              </w:r>
            </w:smartTag>
          </w:p>
        </w:tc>
      </w:tr>
      <w:tr w:rsidR="006E1690" w:rsidRPr="002F14B5">
        <w:trPr>
          <w:trHeight w:val="360"/>
          <w:jc w:val="center"/>
        </w:trPr>
        <w:tc>
          <w:tcPr>
            <w:tcW w:w="5000" w:type="pct"/>
            <w:vAlign w:val="center"/>
          </w:tcPr>
          <w:p w:rsidR="006E1690" w:rsidRPr="002F14B5" w:rsidRDefault="006E1690" w:rsidP="0071407E">
            <w:pPr>
              <w:pStyle w:val="NoSpacing"/>
              <w:ind w:left="284" w:hanging="5"/>
              <w:jc w:val="center"/>
              <w:rPr>
                <w:color w:val="5A5A5A"/>
              </w:rPr>
            </w:pPr>
          </w:p>
        </w:tc>
      </w:tr>
      <w:tr w:rsidR="006E1690" w:rsidRPr="002F14B5">
        <w:trPr>
          <w:trHeight w:val="360"/>
          <w:jc w:val="center"/>
        </w:trPr>
        <w:tc>
          <w:tcPr>
            <w:tcW w:w="5000" w:type="pct"/>
            <w:vAlign w:val="center"/>
          </w:tcPr>
          <w:p w:rsidR="006E1690" w:rsidRPr="002F14B5" w:rsidRDefault="006E1690" w:rsidP="0071407E">
            <w:pPr>
              <w:pStyle w:val="NoSpacing"/>
              <w:ind w:left="284" w:hanging="5"/>
              <w:jc w:val="center"/>
              <w:rPr>
                <w:b/>
                <w:bCs/>
                <w:color w:val="5A5A5A"/>
              </w:rPr>
            </w:pPr>
          </w:p>
        </w:tc>
      </w:tr>
      <w:tr w:rsidR="006E1690" w:rsidRPr="002F14B5">
        <w:trPr>
          <w:trHeight w:val="360"/>
          <w:jc w:val="center"/>
        </w:trPr>
        <w:tc>
          <w:tcPr>
            <w:tcW w:w="5000" w:type="pct"/>
            <w:vAlign w:val="center"/>
          </w:tcPr>
          <w:p w:rsidR="006E1690" w:rsidRPr="002F14B5" w:rsidRDefault="006E1690" w:rsidP="0071407E">
            <w:pPr>
              <w:pStyle w:val="NoSpacing"/>
              <w:ind w:left="284" w:hanging="5"/>
              <w:jc w:val="center"/>
              <w:rPr>
                <w:b/>
                <w:bCs/>
                <w:color w:val="5A5A5A"/>
              </w:rPr>
            </w:pPr>
          </w:p>
        </w:tc>
      </w:tr>
    </w:tbl>
    <w:p w:rsidR="006E1690" w:rsidRPr="002F14B5" w:rsidRDefault="006E1690" w:rsidP="0071407E">
      <w:pPr>
        <w:ind w:left="284" w:hanging="5"/>
      </w:pPr>
    </w:p>
    <w:p w:rsidR="006E1690" w:rsidRPr="002F14B5" w:rsidRDefault="006E1690" w:rsidP="0071407E">
      <w:pPr>
        <w:ind w:left="284" w:hanging="5"/>
      </w:pPr>
    </w:p>
    <w:tbl>
      <w:tblPr>
        <w:tblpPr w:leftFromText="187" w:rightFromText="187" w:vertAnchor="page" w:horzAnchor="margin" w:tblpY="14581"/>
        <w:tblW w:w="5000" w:type="pct"/>
        <w:tblLook w:val="00A0"/>
      </w:tblPr>
      <w:tblGrid>
        <w:gridCol w:w="9117"/>
      </w:tblGrid>
      <w:tr w:rsidR="006E1690" w:rsidRPr="002F14B5">
        <w:tc>
          <w:tcPr>
            <w:tcW w:w="5000" w:type="pct"/>
          </w:tcPr>
          <w:p w:rsidR="006E1690" w:rsidRPr="002F14B5" w:rsidRDefault="006E1690" w:rsidP="0071407E">
            <w:pPr>
              <w:pStyle w:val="NoSpacing"/>
              <w:ind w:left="284" w:hanging="5"/>
              <w:rPr>
                <w:color w:val="5A5A5A"/>
                <w:lang w:val="nl-BE"/>
              </w:rPr>
            </w:pPr>
            <w:r>
              <w:rPr>
                <w:noProof/>
                <w:lang w:val="nl-BE" w:eastAsia="nl-BE"/>
              </w:rPr>
              <w:pict>
                <v:shape id="_x0000_s1027" type="#_x0000_t202" style="position:absolute;left:0;text-align:left;margin-left:393.3pt;margin-top:8.25pt;width:88.5pt;height:61.5pt;z-index:251657216" stroked="f">
                  <v:textbox style="mso-next-textbox:#_x0000_s1027">
                    <w:txbxContent>
                      <w:p w:rsidR="006E1690" w:rsidRDefault="006E1690" w:rsidP="002B55D5">
                        <w:pPr>
                          <w:rPr>
                            <w:lang w:val="nl-BE"/>
                          </w:rPr>
                        </w:pPr>
                        <w:r>
                          <w:rPr>
                            <w:lang w:val="nl-BE"/>
                          </w:rPr>
                          <w:t>2IMSa</w:t>
                        </w:r>
                      </w:p>
                      <w:p w:rsidR="006E1690" w:rsidRDefault="006E1690" w:rsidP="002B55D5">
                        <w:pPr>
                          <w:rPr>
                            <w:lang w:val="nl-BE"/>
                          </w:rPr>
                        </w:pPr>
                      </w:p>
                    </w:txbxContent>
                  </v:textbox>
                </v:shape>
              </w:pict>
            </w:r>
            <w:r w:rsidRPr="002F14B5">
              <w:rPr>
                <w:color w:val="5A5A5A"/>
                <w:lang w:val="nl-BE"/>
              </w:rPr>
              <w:t>Ben Lallemand</w:t>
            </w:r>
          </w:p>
          <w:p w:rsidR="006E1690" w:rsidRPr="002F14B5" w:rsidRDefault="006E1690" w:rsidP="0071407E">
            <w:pPr>
              <w:pStyle w:val="NoSpacing"/>
              <w:ind w:left="284" w:hanging="5"/>
              <w:rPr>
                <w:color w:val="5A5A5A"/>
                <w:lang w:val="nl-BE"/>
              </w:rPr>
            </w:pPr>
            <w:r w:rsidRPr="002F14B5">
              <w:rPr>
                <w:color w:val="5A5A5A"/>
                <w:lang w:val="nl-BE"/>
              </w:rPr>
              <w:t>Beerend Lauwers</w:t>
            </w:r>
          </w:p>
          <w:p w:rsidR="006E1690" w:rsidRPr="002F14B5" w:rsidRDefault="006E1690" w:rsidP="0071407E">
            <w:pPr>
              <w:pStyle w:val="NoSpacing"/>
              <w:ind w:left="284" w:hanging="5"/>
              <w:rPr>
                <w:color w:val="5A5A5A"/>
                <w:lang w:val="nl-BE"/>
              </w:rPr>
            </w:pPr>
            <w:r w:rsidRPr="002F14B5">
              <w:rPr>
                <w:color w:val="5A5A5A"/>
                <w:lang w:val="nl-BE"/>
              </w:rPr>
              <w:t>Stefan Rasschaert</w:t>
            </w:r>
          </w:p>
          <w:p w:rsidR="006E1690" w:rsidRPr="002F14B5" w:rsidRDefault="006E1690" w:rsidP="0071407E">
            <w:pPr>
              <w:pStyle w:val="NoSpacing"/>
              <w:ind w:left="284" w:hanging="5"/>
              <w:rPr>
                <w:color w:val="5A5A5A"/>
              </w:rPr>
            </w:pPr>
            <w:r w:rsidRPr="002F14B5">
              <w:rPr>
                <w:color w:val="5A5A5A"/>
              </w:rPr>
              <w:t>Bart Thielemans</w:t>
            </w:r>
          </w:p>
        </w:tc>
      </w:tr>
    </w:tbl>
    <w:p w:rsidR="006E1690" w:rsidRPr="002F14B5" w:rsidRDefault="006E1690" w:rsidP="004A2050">
      <w:pPr>
        <w:pBdr>
          <w:bottom w:val="single" w:sz="4" w:space="15" w:color="000000"/>
        </w:pBdr>
        <w:ind w:left="284" w:hanging="5"/>
        <w:rPr>
          <w:b/>
          <w:bCs/>
          <w:color w:val="4F81BD"/>
          <w:sz w:val="26"/>
          <w:szCs w:val="26"/>
        </w:rPr>
      </w:pPr>
    </w:p>
    <w:p w:rsidR="006E1690" w:rsidRPr="002F14B5" w:rsidRDefault="006E1690" w:rsidP="004A2050">
      <w:pPr>
        <w:pBdr>
          <w:bottom w:val="single" w:sz="4" w:space="15" w:color="000000"/>
        </w:pBdr>
        <w:ind w:left="284" w:hanging="5"/>
        <w:rPr>
          <w:b/>
          <w:bCs/>
          <w:color w:val="4F81BD"/>
          <w:sz w:val="26"/>
          <w:szCs w:val="26"/>
        </w:rPr>
      </w:pPr>
    </w:p>
    <w:p w:rsidR="006E1690" w:rsidRPr="002F14B5" w:rsidRDefault="006E1690" w:rsidP="004A2050">
      <w:pPr>
        <w:pBdr>
          <w:bottom w:val="single" w:sz="4" w:space="15" w:color="000000"/>
        </w:pBdr>
        <w:ind w:left="284" w:hanging="5"/>
        <w:rPr>
          <w:b/>
          <w:bCs/>
          <w:color w:val="4F81BD"/>
          <w:sz w:val="26"/>
          <w:szCs w:val="26"/>
        </w:rPr>
      </w:pPr>
    </w:p>
    <w:p w:rsidR="006E1690" w:rsidRPr="002F14B5" w:rsidRDefault="006E1690" w:rsidP="004A2050">
      <w:pPr>
        <w:pBdr>
          <w:bottom w:val="single" w:sz="4" w:space="15" w:color="000000"/>
        </w:pBdr>
        <w:ind w:left="284" w:hanging="5"/>
        <w:rPr>
          <w:b/>
          <w:bCs/>
          <w:color w:val="4F81BD"/>
          <w:sz w:val="26"/>
          <w:szCs w:val="26"/>
        </w:rPr>
      </w:pPr>
    </w:p>
    <w:p w:rsidR="006E1690" w:rsidRPr="002F14B5" w:rsidRDefault="006E1690" w:rsidP="004A2050">
      <w:pPr>
        <w:pBdr>
          <w:bottom w:val="single" w:sz="4" w:space="15" w:color="000000"/>
        </w:pBdr>
        <w:ind w:left="284" w:hanging="5"/>
        <w:rPr>
          <w:b/>
          <w:bCs/>
          <w:color w:val="4F81BD"/>
          <w:sz w:val="26"/>
          <w:szCs w:val="26"/>
        </w:rPr>
      </w:pPr>
    </w:p>
    <w:p w:rsidR="006E1690" w:rsidRPr="002F14B5" w:rsidRDefault="006E1690" w:rsidP="0071407E">
      <w:pPr>
        <w:pStyle w:val="Heading1"/>
        <w:rPr>
          <w:rFonts w:ascii="Calibri" w:hAnsi="Calibri"/>
          <w:lang w:val="nl-BE"/>
        </w:rPr>
      </w:pPr>
    </w:p>
    <w:p w:rsidR="006E1690" w:rsidRPr="002F14B5" w:rsidRDefault="006E1690" w:rsidP="0071407E">
      <w:pPr>
        <w:pStyle w:val="Heading1"/>
        <w:rPr>
          <w:rFonts w:ascii="Calibri" w:hAnsi="Calibri"/>
          <w:lang w:val="nl-BE"/>
        </w:rPr>
      </w:pPr>
      <w:bookmarkStart w:id="0" w:name="_Toc231022923"/>
      <w:r w:rsidRPr="002F14B5">
        <w:rPr>
          <w:rFonts w:ascii="Calibri" w:hAnsi="Calibri"/>
          <w:lang w:val="nl-BE"/>
        </w:rPr>
        <w:t>Inhoudsopgave</w:t>
      </w:r>
      <w:bookmarkEnd w:id="0"/>
    </w:p>
    <w:p w:rsidR="006E1690" w:rsidRPr="002F14B5" w:rsidRDefault="006E1690" w:rsidP="0071407E">
      <w:pPr>
        <w:ind w:left="284" w:hanging="5"/>
        <w:rPr>
          <w:lang w:val="nl-BE"/>
        </w:rPr>
      </w:pPr>
    </w:p>
    <w:p w:rsidR="006E1690" w:rsidRPr="002F14B5" w:rsidRDefault="006E1690">
      <w:pPr>
        <w:pStyle w:val="TOC1"/>
        <w:tabs>
          <w:tab w:val="right" w:leader="dot" w:pos="8891"/>
        </w:tabs>
        <w:rPr>
          <w:noProof/>
          <w:lang w:val="nl-BE" w:eastAsia="nl-BE"/>
        </w:rPr>
      </w:pPr>
      <w:r w:rsidRPr="002F14B5">
        <w:rPr>
          <w:lang w:val="nl-BE"/>
        </w:rPr>
        <w:fldChar w:fldCharType="begin"/>
      </w:r>
      <w:r w:rsidRPr="002F14B5">
        <w:rPr>
          <w:lang w:val="nl-BE"/>
        </w:rPr>
        <w:instrText xml:space="preserve"> TOC \o "1-1" \h \z \t "subtitel MOR;2" </w:instrText>
      </w:r>
      <w:r w:rsidRPr="002F14B5">
        <w:rPr>
          <w:lang w:val="nl-BE"/>
        </w:rPr>
        <w:fldChar w:fldCharType="separate"/>
      </w:r>
      <w:hyperlink w:anchor="_Toc231022923" w:history="1">
        <w:r w:rsidRPr="002F14B5">
          <w:rPr>
            <w:rStyle w:val="Hyperlink"/>
            <w:rFonts w:cs="Calibri"/>
            <w:noProof/>
            <w:lang w:val="nl-BE"/>
          </w:rPr>
          <w:t>Inhoudsopgave</w:t>
        </w:r>
        <w:r w:rsidRPr="002F14B5">
          <w:rPr>
            <w:noProof/>
            <w:webHidden/>
          </w:rPr>
          <w:tab/>
        </w:r>
        <w:r w:rsidRPr="002F14B5">
          <w:rPr>
            <w:noProof/>
            <w:webHidden/>
          </w:rPr>
          <w:fldChar w:fldCharType="begin"/>
        </w:r>
        <w:r w:rsidRPr="002F14B5">
          <w:rPr>
            <w:noProof/>
            <w:webHidden/>
          </w:rPr>
          <w:instrText xml:space="preserve"> PAGEREF _Toc231022923 \h </w:instrText>
        </w:r>
        <w:r w:rsidRPr="002F14B5">
          <w:rPr>
            <w:noProof/>
            <w:webHidden/>
          </w:rPr>
        </w:r>
        <w:r w:rsidRPr="002F14B5">
          <w:rPr>
            <w:noProof/>
            <w:webHidden/>
          </w:rPr>
          <w:fldChar w:fldCharType="separate"/>
        </w:r>
        <w:r w:rsidRPr="002F14B5">
          <w:rPr>
            <w:noProof/>
            <w:webHidden/>
          </w:rPr>
          <w:t>2</w:t>
        </w:r>
        <w:r w:rsidRPr="002F14B5">
          <w:rPr>
            <w:noProof/>
            <w:webHidden/>
          </w:rPr>
          <w:fldChar w:fldCharType="end"/>
        </w:r>
      </w:hyperlink>
    </w:p>
    <w:p w:rsidR="006E1690" w:rsidRPr="002F14B5" w:rsidRDefault="006E1690">
      <w:pPr>
        <w:pStyle w:val="TOC1"/>
        <w:tabs>
          <w:tab w:val="left" w:pos="440"/>
          <w:tab w:val="right" w:leader="dot" w:pos="8891"/>
        </w:tabs>
        <w:rPr>
          <w:noProof/>
          <w:lang w:val="nl-BE" w:eastAsia="nl-BE"/>
        </w:rPr>
      </w:pPr>
      <w:hyperlink w:anchor="_Toc231022924" w:history="1">
        <w:r w:rsidRPr="002F14B5">
          <w:rPr>
            <w:rStyle w:val="Hyperlink"/>
            <w:rFonts w:cs="Calibri"/>
            <w:noProof/>
            <w:lang w:val="nl-BE"/>
          </w:rPr>
          <w:t>1.</w:t>
        </w:r>
        <w:r w:rsidRPr="002F14B5">
          <w:rPr>
            <w:noProof/>
            <w:lang w:val="nl-BE" w:eastAsia="nl-BE"/>
          </w:rPr>
          <w:tab/>
        </w:r>
        <w:r w:rsidRPr="002F14B5">
          <w:rPr>
            <w:rStyle w:val="Hyperlink"/>
            <w:rFonts w:cs="Calibri"/>
            <w:noProof/>
            <w:lang w:val="nl-BE"/>
          </w:rPr>
          <w:t>Doel en probleemstelling</w:t>
        </w:r>
        <w:r w:rsidRPr="002F14B5">
          <w:rPr>
            <w:noProof/>
            <w:webHidden/>
          </w:rPr>
          <w:tab/>
        </w:r>
        <w:r w:rsidRPr="002F14B5">
          <w:rPr>
            <w:noProof/>
            <w:webHidden/>
          </w:rPr>
          <w:fldChar w:fldCharType="begin"/>
        </w:r>
        <w:r w:rsidRPr="002F14B5">
          <w:rPr>
            <w:noProof/>
            <w:webHidden/>
          </w:rPr>
          <w:instrText xml:space="preserve"> PAGEREF _Toc231022924 \h </w:instrText>
        </w:r>
        <w:r w:rsidRPr="002F14B5">
          <w:rPr>
            <w:noProof/>
            <w:webHidden/>
          </w:rPr>
        </w:r>
        <w:r w:rsidRPr="002F14B5">
          <w:rPr>
            <w:noProof/>
            <w:webHidden/>
          </w:rPr>
          <w:fldChar w:fldCharType="separate"/>
        </w:r>
        <w:r w:rsidRPr="002F14B5">
          <w:rPr>
            <w:noProof/>
            <w:webHidden/>
          </w:rPr>
          <w:t>3</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25" w:history="1">
        <w:r w:rsidRPr="002F14B5">
          <w:rPr>
            <w:rStyle w:val="Hyperlink"/>
            <w:rFonts w:cs="Calibri"/>
            <w:b/>
            <w:bCs/>
            <w:noProof/>
          </w:rPr>
          <w:t>a.</w:t>
        </w:r>
        <w:r w:rsidRPr="002F14B5">
          <w:rPr>
            <w:noProof/>
            <w:lang w:val="nl-BE" w:eastAsia="nl-BE"/>
          </w:rPr>
          <w:tab/>
        </w:r>
        <w:r w:rsidRPr="002F14B5">
          <w:rPr>
            <w:rStyle w:val="Hyperlink"/>
            <w:rFonts w:cs="Calibri"/>
            <w:b/>
            <w:bCs/>
            <w:noProof/>
          </w:rPr>
          <w:t>Onderzoeksvoorstel omschrijving</w:t>
        </w:r>
        <w:r w:rsidRPr="002F14B5">
          <w:rPr>
            <w:noProof/>
            <w:webHidden/>
          </w:rPr>
          <w:tab/>
        </w:r>
        <w:r w:rsidRPr="002F14B5">
          <w:rPr>
            <w:noProof/>
            <w:webHidden/>
          </w:rPr>
          <w:fldChar w:fldCharType="begin"/>
        </w:r>
        <w:r w:rsidRPr="002F14B5">
          <w:rPr>
            <w:noProof/>
            <w:webHidden/>
          </w:rPr>
          <w:instrText xml:space="preserve"> PAGEREF _Toc231022925 \h </w:instrText>
        </w:r>
        <w:r w:rsidRPr="002F14B5">
          <w:rPr>
            <w:noProof/>
            <w:webHidden/>
          </w:rPr>
        </w:r>
        <w:r w:rsidRPr="002F14B5">
          <w:rPr>
            <w:noProof/>
            <w:webHidden/>
          </w:rPr>
          <w:fldChar w:fldCharType="separate"/>
        </w:r>
        <w:r w:rsidRPr="002F14B5">
          <w:rPr>
            <w:noProof/>
            <w:webHidden/>
          </w:rPr>
          <w:t>3</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26" w:history="1">
        <w:r w:rsidRPr="002F14B5">
          <w:rPr>
            <w:rStyle w:val="Hyperlink"/>
            <w:rFonts w:cs="Calibri"/>
            <w:b/>
            <w:bCs/>
            <w:noProof/>
          </w:rPr>
          <w:t>b.</w:t>
        </w:r>
        <w:r w:rsidRPr="002F14B5">
          <w:rPr>
            <w:noProof/>
            <w:lang w:val="nl-BE" w:eastAsia="nl-BE"/>
          </w:rPr>
          <w:tab/>
        </w:r>
        <w:r w:rsidRPr="002F14B5">
          <w:rPr>
            <w:rStyle w:val="Hyperlink"/>
            <w:rFonts w:cs="Calibri"/>
            <w:b/>
            <w:bCs/>
            <w:noProof/>
          </w:rPr>
          <w:t>Onderzoeksvragen</w:t>
        </w:r>
        <w:r w:rsidRPr="002F14B5">
          <w:rPr>
            <w:noProof/>
            <w:webHidden/>
          </w:rPr>
          <w:tab/>
        </w:r>
        <w:r w:rsidRPr="002F14B5">
          <w:rPr>
            <w:noProof/>
            <w:webHidden/>
          </w:rPr>
          <w:fldChar w:fldCharType="begin"/>
        </w:r>
        <w:r w:rsidRPr="002F14B5">
          <w:rPr>
            <w:noProof/>
            <w:webHidden/>
          </w:rPr>
          <w:instrText xml:space="preserve"> PAGEREF _Toc231022926 \h </w:instrText>
        </w:r>
        <w:r w:rsidRPr="002F14B5">
          <w:rPr>
            <w:noProof/>
            <w:webHidden/>
          </w:rPr>
        </w:r>
        <w:r w:rsidRPr="002F14B5">
          <w:rPr>
            <w:noProof/>
            <w:webHidden/>
          </w:rPr>
          <w:fldChar w:fldCharType="separate"/>
        </w:r>
        <w:r w:rsidRPr="002F14B5">
          <w:rPr>
            <w:noProof/>
            <w:webHidden/>
          </w:rPr>
          <w:t>3</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27" w:history="1">
        <w:r w:rsidRPr="002F14B5">
          <w:rPr>
            <w:rStyle w:val="Hyperlink"/>
            <w:rFonts w:cs="Calibri"/>
            <w:b/>
            <w:bCs/>
            <w:noProof/>
            <w:lang w:val="nl-BE"/>
          </w:rPr>
          <w:t>c.</w:t>
        </w:r>
        <w:r w:rsidRPr="002F14B5">
          <w:rPr>
            <w:noProof/>
            <w:lang w:val="nl-BE" w:eastAsia="nl-BE"/>
          </w:rPr>
          <w:tab/>
        </w:r>
        <w:r w:rsidRPr="002F14B5">
          <w:rPr>
            <w:rStyle w:val="Hyperlink"/>
            <w:rFonts w:cs="Calibri"/>
            <w:b/>
            <w:bCs/>
            <w:noProof/>
            <w:lang w:val="nl-BE"/>
          </w:rPr>
          <w:t>Inleidende begrippen</w:t>
        </w:r>
        <w:r w:rsidRPr="002F14B5">
          <w:rPr>
            <w:noProof/>
            <w:webHidden/>
          </w:rPr>
          <w:tab/>
        </w:r>
        <w:r w:rsidRPr="002F14B5">
          <w:rPr>
            <w:noProof/>
            <w:webHidden/>
          </w:rPr>
          <w:fldChar w:fldCharType="begin"/>
        </w:r>
        <w:r w:rsidRPr="002F14B5">
          <w:rPr>
            <w:noProof/>
            <w:webHidden/>
          </w:rPr>
          <w:instrText xml:space="preserve"> PAGEREF _Toc231022927 \h </w:instrText>
        </w:r>
        <w:r w:rsidRPr="002F14B5">
          <w:rPr>
            <w:noProof/>
            <w:webHidden/>
          </w:rPr>
        </w:r>
        <w:r w:rsidRPr="002F14B5">
          <w:rPr>
            <w:noProof/>
            <w:webHidden/>
          </w:rPr>
          <w:fldChar w:fldCharType="separate"/>
        </w:r>
        <w:r w:rsidRPr="002F14B5">
          <w:rPr>
            <w:noProof/>
            <w:webHidden/>
          </w:rPr>
          <w:t>3</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28" w:history="1">
        <w:r w:rsidRPr="002F14B5">
          <w:rPr>
            <w:rStyle w:val="Hyperlink"/>
            <w:rFonts w:cs="Calibri"/>
            <w:b/>
            <w:bCs/>
            <w:noProof/>
          </w:rPr>
          <w:t>d.</w:t>
        </w:r>
        <w:r w:rsidRPr="002F14B5">
          <w:rPr>
            <w:noProof/>
            <w:lang w:val="nl-BE" w:eastAsia="nl-BE"/>
          </w:rPr>
          <w:tab/>
        </w:r>
        <w:r w:rsidRPr="002F14B5">
          <w:rPr>
            <w:rStyle w:val="Hyperlink"/>
            <w:b/>
            <w:bCs/>
            <w:noProof/>
            <w:lang w:val="nl-BE"/>
          </w:rPr>
          <w:t>Relevantie van de onderzoeksvraag</w:t>
        </w:r>
        <w:r w:rsidRPr="002F14B5">
          <w:rPr>
            <w:noProof/>
            <w:webHidden/>
          </w:rPr>
          <w:tab/>
        </w:r>
        <w:r w:rsidRPr="002F14B5">
          <w:rPr>
            <w:noProof/>
            <w:webHidden/>
          </w:rPr>
          <w:fldChar w:fldCharType="begin"/>
        </w:r>
        <w:r w:rsidRPr="002F14B5">
          <w:rPr>
            <w:noProof/>
            <w:webHidden/>
          </w:rPr>
          <w:instrText xml:space="preserve"> PAGEREF _Toc231022928 \h </w:instrText>
        </w:r>
        <w:r w:rsidRPr="002F14B5">
          <w:rPr>
            <w:noProof/>
            <w:webHidden/>
          </w:rPr>
        </w:r>
        <w:r w:rsidRPr="002F14B5">
          <w:rPr>
            <w:noProof/>
            <w:webHidden/>
          </w:rPr>
          <w:fldChar w:fldCharType="separate"/>
        </w:r>
        <w:r w:rsidRPr="002F14B5">
          <w:rPr>
            <w:noProof/>
            <w:webHidden/>
          </w:rPr>
          <w:t>4</w:t>
        </w:r>
        <w:r w:rsidRPr="002F14B5">
          <w:rPr>
            <w:noProof/>
            <w:webHidden/>
          </w:rPr>
          <w:fldChar w:fldCharType="end"/>
        </w:r>
      </w:hyperlink>
    </w:p>
    <w:p w:rsidR="006E1690" w:rsidRPr="002F14B5" w:rsidRDefault="006E1690">
      <w:pPr>
        <w:pStyle w:val="TOC1"/>
        <w:tabs>
          <w:tab w:val="left" w:pos="440"/>
          <w:tab w:val="right" w:leader="dot" w:pos="8891"/>
        </w:tabs>
        <w:rPr>
          <w:noProof/>
          <w:lang w:val="nl-BE" w:eastAsia="nl-BE"/>
        </w:rPr>
      </w:pPr>
      <w:hyperlink w:anchor="_Toc231022929" w:history="1">
        <w:r w:rsidRPr="002F14B5">
          <w:rPr>
            <w:rStyle w:val="Hyperlink"/>
            <w:rFonts w:cs="Calibri"/>
            <w:noProof/>
            <w:lang w:val="nl-NL"/>
          </w:rPr>
          <w:t>2.</w:t>
        </w:r>
        <w:r w:rsidRPr="002F14B5">
          <w:rPr>
            <w:noProof/>
            <w:lang w:val="nl-BE" w:eastAsia="nl-BE"/>
          </w:rPr>
          <w:tab/>
        </w:r>
        <w:r w:rsidRPr="002F14B5">
          <w:rPr>
            <w:rStyle w:val="Hyperlink"/>
            <w:rFonts w:cs="Calibri"/>
            <w:noProof/>
            <w:lang w:val="nl-NL"/>
          </w:rPr>
          <w:t>Onderzoek</w:t>
        </w:r>
        <w:r w:rsidRPr="002F14B5">
          <w:rPr>
            <w:noProof/>
            <w:webHidden/>
          </w:rPr>
          <w:tab/>
        </w:r>
        <w:r w:rsidRPr="002F14B5">
          <w:rPr>
            <w:noProof/>
            <w:webHidden/>
          </w:rPr>
          <w:fldChar w:fldCharType="begin"/>
        </w:r>
        <w:r w:rsidRPr="002F14B5">
          <w:rPr>
            <w:noProof/>
            <w:webHidden/>
          </w:rPr>
          <w:instrText xml:space="preserve"> PAGEREF _Toc231022929 \h </w:instrText>
        </w:r>
        <w:r w:rsidRPr="002F14B5">
          <w:rPr>
            <w:noProof/>
            <w:webHidden/>
          </w:rPr>
        </w:r>
        <w:r w:rsidRPr="002F14B5">
          <w:rPr>
            <w:noProof/>
            <w:webHidden/>
          </w:rPr>
          <w:fldChar w:fldCharType="separate"/>
        </w:r>
        <w:r w:rsidRPr="002F14B5">
          <w:rPr>
            <w:noProof/>
            <w:webHidden/>
          </w:rPr>
          <w:t>5</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30" w:history="1">
        <w:r w:rsidRPr="002F14B5">
          <w:rPr>
            <w:rStyle w:val="Hyperlink"/>
            <w:rFonts w:cs="Calibri"/>
            <w:b/>
            <w:bCs/>
            <w:noProof/>
          </w:rPr>
          <w:t>a.</w:t>
        </w:r>
        <w:r w:rsidRPr="002F14B5">
          <w:rPr>
            <w:noProof/>
            <w:lang w:val="nl-BE" w:eastAsia="nl-BE"/>
          </w:rPr>
          <w:tab/>
        </w:r>
        <w:r w:rsidRPr="002F14B5">
          <w:rPr>
            <w:rStyle w:val="Hyperlink"/>
            <w:rFonts w:cs="Calibri"/>
            <w:b/>
            <w:bCs/>
            <w:noProof/>
          </w:rPr>
          <w:t>Omschrijving en noodzaak</w:t>
        </w:r>
        <w:r w:rsidRPr="002F14B5">
          <w:rPr>
            <w:noProof/>
            <w:webHidden/>
          </w:rPr>
          <w:tab/>
        </w:r>
        <w:r w:rsidRPr="002F14B5">
          <w:rPr>
            <w:noProof/>
            <w:webHidden/>
          </w:rPr>
          <w:fldChar w:fldCharType="begin"/>
        </w:r>
        <w:r w:rsidRPr="002F14B5">
          <w:rPr>
            <w:noProof/>
            <w:webHidden/>
          </w:rPr>
          <w:instrText xml:space="preserve"> PAGEREF _Toc231022930 \h </w:instrText>
        </w:r>
        <w:r w:rsidRPr="002F14B5">
          <w:rPr>
            <w:noProof/>
            <w:webHidden/>
          </w:rPr>
        </w:r>
        <w:r w:rsidRPr="002F14B5">
          <w:rPr>
            <w:noProof/>
            <w:webHidden/>
          </w:rPr>
          <w:fldChar w:fldCharType="separate"/>
        </w:r>
        <w:r w:rsidRPr="002F14B5">
          <w:rPr>
            <w:noProof/>
            <w:webHidden/>
          </w:rPr>
          <w:t>5</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31" w:history="1">
        <w:r w:rsidRPr="002F14B5">
          <w:rPr>
            <w:rStyle w:val="Hyperlink"/>
            <w:rFonts w:cs="Calibri"/>
            <w:b/>
            <w:bCs/>
            <w:noProof/>
          </w:rPr>
          <w:t>b.</w:t>
        </w:r>
        <w:r w:rsidRPr="002F14B5">
          <w:rPr>
            <w:noProof/>
            <w:lang w:val="nl-BE" w:eastAsia="nl-BE"/>
          </w:rPr>
          <w:tab/>
        </w:r>
        <w:r w:rsidRPr="002F14B5">
          <w:rPr>
            <w:rStyle w:val="Hyperlink"/>
            <w:rFonts w:cs="Calibri"/>
            <w:b/>
            <w:bCs/>
            <w:noProof/>
          </w:rPr>
          <w:t>Materiaal en respondenten</w:t>
        </w:r>
        <w:r w:rsidRPr="002F14B5">
          <w:rPr>
            <w:noProof/>
            <w:webHidden/>
          </w:rPr>
          <w:tab/>
        </w:r>
        <w:r w:rsidRPr="002F14B5">
          <w:rPr>
            <w:noProof/>
            <w:webHidden/>
          </w:rPr>
          <w:fldChar w:fldCharType="begin"/>
        </w:r>
        <w:r w:rsidRPr="002F14B5">
          <w:rPr>
            <w:noProof/>
            <w:webHidden/>
          </w:rPr>
          <w:instrText xml:space="preserve"> PAGEREF _Toc231022931 \h </w:instrText>
        </w:r>
        <w:r w:rsidRPr="002F14B5">
          <w:rPr>
            <w:noProof/>
            <w:webHidden/>
          </w:rPr>
        </w:r>
        <w:r w:rsidRPr="002F14B5">
          <w:rPr>
            <w:noProof/>
            <w:webHidden/>
          </w:rPr>
          <w:fldChar w:fldCharType="separate"/>
        </w:r>
        <w:r w:rsidRPr="002F14B5">
          <w:rPr>
            <w:noProof/>
            <w:webHidden/>
          </w:rPr>
          <w:t>5</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32" w:history="1">
        <w:r w:rsidRPr="002F14B5">
          <w:rPr>
            <w:rStyle w:val="Hyperlink"/>
            <w:rFonts w:cs="Calibri"/>
            <w:b/>
            <w:bCs/>
            <w:noProof/>
          </w:rPr>
          <w:t>c.</w:t>
        </w:r>
        <w:r w:rsidRPr="002F14B5">
          <w:rPr>
            <w:noProof/>
            <w:lang w:val="nl-BE" w:eastAsia="nl-BE"/>
          </w:rPr>
          <w:tab/>
        </w:r>
        <w:r w:rsidRPr="002F14B5">
          <w:rPr>
            <w:rStyle w:val="Hyperlink"/>
            <w:rFonts w:cs="Calibri"/>
            <w:b/>
            <w:bCs/>
            <w:noProof/>
          </w:rPr>
          <w:t>Resultaten</w:t>
        </w:r>
        <w:r w:rsidRPr="002F14B5">
          <w:rPr>
            <w:noProof/>
            <w:webHidden/>
          </w:rPr>
          <w:tab/>
        </w:r>
        <w:r w:rsidRPr="002F14B5">
          <w:rPr>
            <w:noProof/>
            <w:webHidden/>
          </w:rPr>
          <w:fldChar w:fldCharType="begin"/>
        </w:r>
        <w:r w:rsidRPr="002F14B5">
          <w:rPr>
            <w:noProof/>
            <w:webHidden/>
          </w:rPr>
          <w:instrText xml:space="preserve"> PAGEREF _Toc231022932 \h </w:instrText>
        </w:r>
        <w:r w:rsidRPr="002F14B5">
          <w:rPr>
            <w:noProof/>
            <w:webHidden/>
          </w:rPr>
        </w:r>
        <w:r w:rsidRPr="002F14B5">
          <w:rPr>
            <w:noProof/>
            <w:webHidden/>
          </w:rPr>
          <w:fldChar w:fldCharType="separate"/>
        </w:r>
        <w:r w:rsidRPr="002F14B5">
          <w:rPr>
            <w:noProof/>
            <w:webHidden/>
          </w:rPr>
          <w:t>5</w:t>
        </w:r>
        <w:r w:rsidRPr="002F14B5">
          <w:rPr>
            <w:noProof/>
            <w:webHidden/>
          </w:rPr>
          <w:fldChar w:fldCharType="end"/>
        </w:r>
      </w:hyperlink>
    </w:p>
    <w:p w:rsidR="006E1690" w:rsidRPr="002F14B5" w:rsidRDefault="006E1690">
      <w:pPr>
        <w:pStyle w:val="TOC1"/>
        <w:tabs>
          <w:tab w:val="left" w:pos="440"/>
          <w:tab w:val="right" w:leader="dot" w:pos="8891"/>
        </w:tabs>
        <w:rPr>
          <w:noProof/>
          <w:lang w:val="nl-BE" w:eastAsia="nl-BE"/>
        </w:rPr>
      </w:pPr>
      <w:hyperlink w:anchor="_Toc231022933" w:history="1">
        <w:r w:rsidRPr="002F14B5">
          <w:rPr>
            <w:rStyle w:val="Hyperlink"/>
            <w:rFonts w:cs="Calibri"/>
            <w:noProof/>
            <w:lang w:val="nl-BE"/>
          </w:rPr>
          <w:t>3.</w:t>
        </w:r>
        <w:r w:rsidRPr="002F14B5">
          <w:rPr>
            <w:noProof/>
            <w:lang w:val="nl-BE" w:eastAsia="nl-BE"/>
          </w:rPr>
          <w:tab/>
        </w:r>
        <w:r w:rsidRPr="002F14B5">
          <w:rPr>
            <w:rStyle w:val="Hyperlink"/>
            <w:rFonts w:cs="Calibri"/>
            <w:noProof/>
            <w:lang w:val="nl-BE"/>
          </w:rPr>
          <w:t>Resultaten</w:t>
        </w:r>
        <w:r w:rsidRPr="002F14B5">
          <w:rPr>
            <w:noProof/>
            <w:webHidden/>
          </w:rPr>
          <w:tab/>
        </w:r>
        <w:r w:rsidRPr="002F14B5">
          <w:rPr>
            <w:noProof/>
            <w:webHidden/>
          </w:rPr>
          <w:fldChar w:fldCharType="begin"/>
        </w:r>
        <w:r w:rsidRPr="002F14B5">
          <w:rPr>
            <w:noProof/>
            <w:webHidden/>
          </w:rPr>
          <w:instrText xml:space="preserve"> PAGEREF _Toc231022933 \h </w:instrText>
        </w:r>
        <w:r w:rsidRPr="002F14B5">
          <w:rPr>
            <w:noProof/>
            <w:webHidden/>
          </w:rPr>
        </w:r>
        <w:r w:rsidRPr="002F14B5">
          <w:rPr>
            <w:noProof/>
            <w:webHidden/>
          </w:rPr>
          <w:fldChar w:fldCharType="separate"/>
        </w:r>
        <w:r w:rsidRPr="002F14B5">
          <w:rPr>
            <w:noProof/>
            <w:webHidden/>
          </w:rPr>
          <w:t>5</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34" w:history="1">
        <w:r w:rsidRPr="002F14B5">
          <w:rPr>
            <w:rStyle w:val="Hyperlink"/>
            <w:rFonts w:cs="Calibri"/>
            <w:b/>
            <w:bCs/>
            <w:noProof/>
          </w:rPr>
          <w:t>a.</w:t>
        </w:r>
        <w:r w:rsidRPr="002F14B5">
          <w:rPr>
            <w:noProof/>
            <w:lang w:val="nl-BE" w:eastAsia="nl-BE"/>
          </w:rPr>
          <w:tab/>
        </w:r>
        <w:r w:rsidRPr="002F14B5">
          <w:rPr>
            <w:rStyle w:val="Hyperlink"/>
            <w:rFonts w:cs="Calibri"/>
            <w:b/>
            <w:bCs/>
            <w:noProof/>
          </w:rPr>
          <w:t>Samenvatting eigen bevindingen</w:t>
        </w:r>
        <w:r w:rsidRPr="002F14B5">
          <w:rPr>
            <w:noProof/>
            <w:webHidden/>
          </w:rPr>
          <w:tab/>
        </w:r>
        <w:r w:rsidRPr="002F14B5">
          <w:rPr>
            <w:noProof/>
            <w:webHidden/>
          </w:rPr>
          <w:fldChar w:fldCharType="begin"/>
        </w:r>
        <w:r w:rsidRPr="002F14B5">
          <w:rPr>
            <w:noProof/>
            <w:webHidden/>
          </w:rPr>
          <w:instrText xml:space="preserve"> PAGEREF _Toc231022934 \h </w:instrText>
        </w:r>
        <w:r w:rsidRPr="002F14B5">
          <w:rPr>
            <w:noProof/>
            <w:webHidden/>
          </w:rPr>
        </w:r>
        <w:r w:rsidRPr="002F14B5">
          <w:rPr>
            <w:noProof/>
            <w:webHidden/>
          </w:rPr>
          <w:fldChar w:fldCharType="separate"/>
        </w:r>
        <w:r w:rsidRPr="002F14B5">
          <w:rPr>
            <w:noProof/>
            <w:webHidden/>
          </w:rPr>
          <w:t>5</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35" w:history="1">
        <w:r w:rsidRPr="002F14B5">
          <w:rPr>
            <w:rStyle w:val="Hyperlink"/>
            <w:rFonts w:cs="Calibri"/>
            <w:b/>
            <w:bCs/>
            <w:noProof/>
          </w:rPr>
          <w:t>b.</w:t>
        </w:r>
        <w:r w:rsidRPr="002F14B5">
          <w:rPr>
            <w:noProof/>
            <w:lang w:val="nl-BE" w:eastAsia="nl-BE"/>
          </w:rPr>
          <w:tab/>
        </w:r>
        <w:r w:rsidRPr="002F14B5">
          <w:rPr>
            <w:rStyle w:val="Hyperlink"/>
            <w:rFonts w:cs="Calibri"/>
            <w:b/>
            <w:bCs/>
            <w:noProof/>
          </w:rPr>
          <w:t>Verband tussen eigen gevonden resultaten en literatuur</w:t>
        </w:r>
        <w:r w:rsidRPr="002F14B5">
          <w:rPr>
            <w:noProof/>
            <w:webHidden/>
          </w:rPr>
          <w:tab/>
        </w:r>
        <w:r w:rsidRPr="002F14B5">
          <w:rPr>
            <w:noProof/>
            <w:webHidden/>
          </w:rPr>
          <w:fldChar w:fldCharType="begin"/>
        </w:r>
        <w:r w:rsidRPr="002F14B5">
          <w:rPr>
            <w:noProof/>
            <w:webHidden/>
          </w:rPr>
          <w:instrText xml:space="preserve"> PAGEREF _Toc231022935 \h </w:instrText>
        </w:r>
        <w:r w:rsidRPr="002F14B5">
          <w:rPr>
            <w:noProof/>
            <w:webHidden/>
          </w:rPr>
        </w:r>
        <w:r w:rsidRPr="002F14B5">
          <w:rPr>
            <w:noProof/>
            <w:webHidden/>
          </w:rPr>
          <w:fldChar w:fldCharType="separate"/>
        </w:r>
        <w:r w:rsidRPr="002F14B5">
          <w:rPr>
            <w:noProof/>
            <w:webHidden/>
          </w:rPr>
          <w:t>6</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36" w:history="1">
        <w:r w:rsidRPr="002F14B5">
          <w:rPr>
            <w:rStyle w:val="Hyperlink"/>
            <w:rFonts w:cs="Calibri"/>
            <w:b/>
            <w:bCs/>
            <w:noProof/>
          </w:rPr>
          <w:t>c.</w:t>
        </w:r>
        <w:r w:rsidRPr="002F14B5">
          <w:rPr>
            <w:noProof/>
            <w:lang w:val="nl-BE" w:eastAsia="nl-BE"/>
          </w:rPr>
          <w:tab/>
        </w:r>
        <w:r w:rsidRPr="002F14B5">
          <w:rPr>
            <w:rStyle w:val="Hyperlink"/>
            <w:rFonts w:cs="Calibri"/>
            <w:b/>
            <w:bCs/>
            <w:noProof/>
          </w:rPr>
          <w:t>Rapportering van gemaakte fouten of tekortkomingen eigen onderzoek</w:t>
        </w:r>
        <w:r w:rsidRPr="002F14B5">
          <w:rPr>
            <w:noProof/>
            <w:webHidden/>
          </w:rPr>
          <w:tab/>
        </w:r>
        <w:r w:rsidRPr="002F14B5">
          <w:rPr>
            <w:noProof/>
            <w:webHidden/>
          </w:rPr>
          <w:fldChar w:fldCharType="begin"/>
        </w:r>
        <w:r w:rsidRPr="002F14B5">
          <w:rPr>
            <w:noProof/>
            <w:webHidden/>
          </w:rPr>
          <w:instrText xml:space="preserve"> PAGEREF _Toc231022936 \h </w:instrText>
        </w:r>
        <w:r w:rsidRPr="002F14B5">
          <w:rPr>
            <w:noProof/>
            <w:webHidden/>
          </w:rPr>
        </w:r>
        <w:r w:rsidRPr="002F14B5">
          <w:rPr>
            <w:noProof/>
            <w:webHidden/>
          </w:rPr>
          <w:fldChar w:fldCharType="separate"/>
        </w:r>
        <w:r w:rsidRPr="002F14B5">
          <w:rPr>
            <w:noProof/>
            <w:webHidden/>
          </w:rPr>
          <w:t>7</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37" w:history="1">
        <w:r w:rsidRPr="002F14B5">
          <w:rPr>
            <w:rStyle w:val="Hyperlink"/>
            <w:rFonts w:cs="Calibri"/>
            <w:b/>
            <w:bCs/>
            <w:noProof/>
          </w:rPr>
          <w:t>d.</w:t>
        </w:r>
        <w:r w:rsidRPr="002F14B5">
          <w:rPr>
            <w:noProof/>
            <w:lang w:val="nl-BE" w:eastAsia="nl-BE"/>
          </w:rPr>
          <w:tab/>
        </w:r>
        <w:r w:rsidRPr="002F14B5">
          <w:rPr>
            <w:rStyle w:val="Hyperlink"/>
            <w:rFonts w:cs="Calibri"/>
            <w:b/>
            <w:bCs/>
            <w:noProof/>
          </w:rPr>
          <w:t>Rapportering van tips voor verder onderzoek</w:t>
        </w:r>
        <w:r w:rsidRPr="002F14B5">
          <w:rPr>
            <w:noProof/>
            <w:webHidden/>
          </w:rPr>
          <w:tab/>
        </w:r>
        <w:r w:rsidRPr="002F14B5">
          <w:rPr>
            <w:noProof/>
            <w:webHidden/>
          </w:rPr>
          <w:fldChar w:fldCharType="begin"/>
        </w:r>
        <w:r w:rsidRPr="002F14B5">
          <w:rPr>
            <w:noProof/>
            <w:webHidden/>
          </w:rPr>
          <w:instrText xml:space="preserve"> PAGEREF _Toc231022937 \h </w:instrText>
        </w:r>
        <w:r w:rsidRPr="002F14B5">
          <w:rPr>
            <w:noProof/>
            <w:webHidden/>
          </w:rPr>
        </w:r>
        <w:r w:rsidRPr="002F14B5">
          <w:rPr>
            <w:noProof/>
            <w:webHidden/>
          </w:rPr>
          <w:fldChar w:fldCharType="separate"/>
        </w:r>
        <w:r w:rsidRPr="002F14B5">
          <w:rPr>
            <w:noProof/>
            <w:webHidden/>
          </w:rPr>
          <w:t>7</w:t>
        </w:r>
        <w:r w:rsidRPr="002F14B5">
          <w:rPr>
            <w:noProof/>
            <w:webHidden/>
          </w:rPr>
          <w:fldChar w:fldCharType="end"/>
        </w:r>
      </w:hyperlink>
    </w:p>
    <w:p w:rsidR="006E1690" w:rsidRPr="002F14B5" w:rsidRDefault="006E1690">
      <w:pPr>
        <w:pStyle w:val="TOC2"/>
        <w:tabs>
          <w:tab w:val="left" w:pos="660"/>
          <w:tab w:val="right" w:leader="dot" w:pos="8891"/>
        </w:tabs>
        <w:rPr>
          <w:noProof/>
          <w:lang w:val="nl-BE" w:eastAsia="nl-BE"/>
        </w:rPr>
      </w:pPr>
      <w:hyperlink w:anchor="_Toc231022938" w:history="1">
        <w:r w:rsidRPr="002F14B5">
          <w:rPr>
            <w:rStyle w:val="Hyperlink"/>
            <w:rFonts w:cs="Calibri"/>
            <w:b/>
            <w:bCs/>
            <w:noProof/>
          </w:rPr>
          <w:t>e.</w:t>
        </w:r>
        <w:r w:rsidRPr="002F14B5">
          <w:rPr>
            <w:noProof/>
            <w:lang w:val="nl-BE" w:eastAsia="nl-BE"/>
          </w:rPr>
          <w:tab/>
        </w:r>
        <w:r w:rsidRPr="002F14B5">
          <w:rPr>
            <w:rStyle w:val="Hyperlink"/>
            <w:rFonts w:cs="Calibri"/>
            <w:b/>
            <w:bCs/>
            <w:noProof/>
          </w:rPr>
          <w:t>Bronnenlijst</w:t>
        </w:r>
        <w:r w:rsidRPr="002F14B5">
          <w:rPr>
            <w:noProof/>
            <w:webHidden/>
          </w:rPr>
          <w:tab/>
        </w:r>
        <w:r w:rsidRPr="002F14B5">
          <w:rPr>
            <w:noProof/>
            <w:webHidden/>
          </w:rPr>
          <w:fldChar w:fldCharType="begin"/>
        </w:r>
        <w:r w:rsidRPr="002F14B5">
          <w:rPr>
            <w:noProof/>
            <w:webHidden/>
          </w:rPr>
          <w:instrText xml:space="preserve"> PAGEREF _Toc231022938 \h </w:instrText>
        </w:r>
        <w:r w:rsidRPr="002F14B5">
          <w:rPr>
            <w:noProof/>
            <w:webHidden/>
          </w:rPr>
        </w:r>
        <w:r w:rsidRPr="002F14B5">
          <w:rPr>
            <w:noProof/>
            <w:webHidden/>
          </w:rPr>
          <w:fldChar w:fldCharType="separate"/>
        </w:r>
        <w:r w:rsidRPr="002F14B5">
          <w:rPr>
            <w:noProof/>
            <w:webHidden/>
          </w:rPr>
          <w:t>8</w:t>
        </w:r>
        <w:r w:rsidRPr="002F14B5">
          <w:rPr>
            <w:noProof/>
            <w:webHidden/>
          </w:rPr>
          <w:fldChar w:fldCharType="end"/>
        </w:r>
      </w:hyperlink>
    </w:p>
    <w:p w:rsidR="006E1690" w:rsidRPr="002F14B5" w:rsidRDefault="006E1690">
      <w:pPr>
        <w:pStyle w:val="TOC1"/>
        <w:tabs>
          <w:tab w:val="left" w:pos="440"/>
          <w:tab w:val="right" w:leader="dot" w:pos="8891"/>
        </w:tabs>
        <w:rPr>
          <w:noProof/>
          <w:lang w:val="nl-BE" w:eastAsia="nl-BE"/>
        </w:rPr>
      </w:pPr>
      <w:hyperlink w:anchor="_Toc231022939" w:history="1">
        <w:r w:rsidRPr="002F14B5">
          <w:rPr>
            <w:rStyle w:val="Hyperlink"/>
            <w:rFonts w:cs="Calibri"/>
            <w:noProof/>
          </w:rPr>
          <w:t>4.</w:t>
        </w:r>
        <w:r w:rsidRPr="002F14B5">
          <w:rPr>
            <w:noProof/>
            <w:lang w:val="nl-BE" w:eastAsia="nl-BE"/>
          </w:rPr>
          <w:tab/>
        </w:r>
        <w:r w:rsidRPr="002F14B5">
          <w:rPr>
            <w:rStyle w:val="Hyperlink"/>
            <w:rFonts w:cs="Calibri"/>
            <w:noProof/>
          </w:rPr>
          <w:t>Werkverdeling</w:t>
        </w:r>
        <w:r w:rsidRPr="002F14B5">
          <w:rPr>
            <w:noProof/>
            <w:webHidden/>
          </w:rPr>
          <w:tab/>
        </w:r>
        <w:r w:rsidRPr="002F14B5">
          <w:rPr>
            <w:noProof/>
            <w:webHidden/>
          </w:rPr>
          <w:fldChar w:fldCharType="begin"/>
        </w:r>
        <w:r w:rsidRPr="002F14B5">
          <w:rPr>
            <w:noProof/>
            <w:webHidden/>
          </w:rPr>
          <w:instrText xml:space="preserve"> PAGEREF _Toc231022939 \h </w:instrText>
        </w:r>
        <w:r w:rsidRPr="002F14B5">
          <w:rPr>
            <w:noProof/>
            <w:webHidden/>
          </w:rPr>
        </w:r>
        <w:r w:rsidRPr="002F14B5">
          <w:rPr>
            <w:noProof/>
            <w:webHidden/>
          </w:rPr>
          <w:fldChar w:fldCharType="separate"/>
        </w:r>
        <w:r w:rsidRPr="002F14B5">
          <w:rPr>
            <w:noProof/>
            <w:webHidden/>
          </w:rPr>
          <w:t>8</w:t>
        </w:r>
        <w:r w:rsidRPr="002F14B5">
          <w:rPr>
            <w:noProof/>
            <w:webHidden/>
          </w:rPr>
          <w:fldChar w:fldCharType="end"/>
        </w:r>
      </w:hyperlink>
    </w:p>
    <w:p w:rsidR="006E1690" w:rsidRPr="002F14B5" w:rsidRDefault="006E1690" w:rsidP="0071407E">
      <w:pPr>
        <w:ind w:left="284" w:hanging="5"/>
        <w:rPr>
          <w:lang w:val="nl-BE"/>
        </w:rPr>
      </w:pPr>
      <w:r w:rsidRPr="002F14B5">
        <w:rPr>
          <w:lang w:val="nl-BE"/>
        </w:rPr>
        <w:fldChar w:fldCharType="end"/>
      </w:r>
    </w:p>
    <w:p w:rsidR="006E1690" w:rsidRPr="002F14B5" w:rsidRDefault="006E1690" w:rsidP="0071407E">
      <w:pPr>
        <w:ind w:left="284" w:hanging="5"/>
        <w:rPr>
          <w:lang w:val="nl-BE"/>
        </w:rPr>
      </w:pPr>
    </w:p>
    <w:p w:rsidR="006E1690" w:rsidRPr="002F14B5" w:rsidRDefault="006E1690" w:rsidP="0071407E">
      <w:pPr>
        <w:ind w:left="284" w:hanging="5"/>
        <w:rPr>
          <w:lang w:val="nl-BE"/>
        </w:rPr>
      </w:pPr>
    </w:p>
    <w:p w:rsidR="006E1690" w:rsidRPr="002F14B5" w:rsidRDefault="006E1690" w:rsidP="0071407E">
      <w:pPr>
        <w:ind w:left="284" w:hanging="5"/>
        <w:rPr>
          <w:lang w:val="nl-BE"/>
        </w:rPr>
      </w:pPr>
    </w:p>
    <w:p w:rsidR="006E1690" w:rsidRPr="002F14B5" w:rsidRDefault="006E1690" w:rsidP="0071407E">
      <w:pPr>
        <w:ind w:left="284" w:hanging="5"/>
        <w:rPr>
          <w:lang w:val="nl-BE"/>
        </w:rPr>
      </w:pPr>
    </w:p>
    <w:p w:rsidR="006E1690" w:rsidRPr="002F14B5" w:rsidRDefault="006E1690" w:rsidP="0071407E">
      <w:pPr>
        <w:ind w:left="284" w:hanging="5"/>
        <w:rPr>
          <w:lang w:val="nl-BE"/>
        </w:rPr>
      </w:pPr>
    </w:p>
    <w:p w:rsidR="006E1690" w:rsidRPr="002F14B5" w:rsidRDefault="006E1690" w:rsidP="0071407E">
      <w:pPr>
        <w:rPr>
          <w:lang w:val="nl-BE"/>
        </w:rPr>
      </w:pPr>
    </w:p>
    <w:p w:rsidR="006E1690" w:rsidRPr="002F14B5" w:rsidRDefault="006E1690" w:rsidP="0071407E">
      <w:pPr>
        <w:rPr>
          <w:lang w:val="nl-BE"/>
        </w:rPr>
      </w:pPr>
    </w:p>
    <w:p w:rsidR="006E1690" w:rsidRPr="002F14B5" w:rsidRDefault="006E1690" w:rsidP="0071407E">
      <w:pPr>
        <w:pStyle w:val="Heading1"/>
        <w:numPr>
          <w:ilvl w:val="0"/>
          <w:numId w:val="2"/>
        </w:numPr>
        <w:ind w:left="284" w:hanging="5"/>
        <w:rPr>
          <w:rFonts w:ascii="Calibri" w:hAnsi="Calibri" w:cs="Calibri"/>
          <w:lang w:val="nl-BE"/>
        </w:rPr>
      </w:pPr>
      <w:bookmarkStart w:id="1" w:name="_Toc231022924"/>
      <w:r w:rsidRPr="002F14B5">
        <w:rPr>
          <w:rFonts w:ascii="Calibri" w:hAnsi="Calibri" w:cs="Calibri"/>
          <w:lang w:val="nl-BE"/>
        </w:rPr>
        <w:t>Doel en probleemstelling</w:t>
      </w:r>
      <w:bookmarkEnd w:id="1"/>
    </w:p>
    <w:p w:rsidR="006E1690" w:rsidRPr="002F14B5" w:rsidRDefault="006E1690" w:rsidP="0071407E">
      <w:pPr>
        <w:rPr>
          <w:lang w:val="nl-BE"/>
        </w:rPr>
      </w:pPr>
    </w:p>
    <w:p w:rsidR="006E1690" w:rsidRPr="002F14B5" w:rsidRDefault="006E1690" w:rsidP="0071407E">
      <w:pPr>
        <w:pStyle w:val="subtitelMOR"/>
        <w:rPr>
          <w:rStyle w:val="Strong"/>
          <w:rFonts w:cs="Calibri"/>
        </w:rPr>
      </w:pPr>
      <w:bookmarkStart w:id="2" w:name="_Toc231022925"/>
      <w:r w:rsidRPr="002F14B5">
        <w:rPr>
          <w:rStyle w:val="Strong"/>
          <w:rFonts w:cs="Calibri"/>
        </w:rPr>
        <w:t>Onderzoeksvoorstel omschrijving</w:t>
      </w:r>
      <w:bookmarkEnd w:id="2"/>
    </w:p>
    <w:p w:rsidR="006E1690" w:rsidRPr="002F14B5" w:rsidRDefault="006E1690" w:rsidP="0071407E">
      <w:pPr>
        <w:rPr>
          <w:sz w:val="24"/>
          <w:szCs w:val="24"/>
          <w:lang w:val="nl-BE"/>
        </w:rPr>
      </w:pPr>
      <w:r w:rsidRPr="002F14B5">
        <w:rPr>
          <w:sz w:val="24"/>
          <w:szCs w:val="24"/>
          <w:lang w:val="nl-BE"/>
        </w:rPr>
        <w:t>Momenteel heerst er in de IT sector een trend om zoveel mogelijk applicaties en werkmethoden te vereenvoudigen, op zodanige wijze dat er verschillende (functionele) voordelen zoals kostenbesparing, hogere performantie, centraal applicatiebeheer en dergelijke mogelijk worden. Aan deze trend dragen het Server Based Computing (</w:t>
      </w:r>
      <w:smartTag w:uri="urn:schemas-microsoft-com:office:smarttags" w:element="stockticker">
        <w:r w:rsidRPr="002F14B5">
          <w:rPr>
            <w:sz w:val="24"/>
            <w:szCs w:val="24"/>
            <w:lang w:val="nl-BE"/>
          </w:rPr>
          <w:t>SBC</w:t>
        </w:r>
      </w:smartTag>
      <w:r w:rsidRPr="002F14B5">
        <w:rPr>
          <w:sz w:val="24"/>
          <w:szCs w:val="24"/>
          <w:lang w:val="nl-BE"/>
        </w:rPr>
        <w:t>) model en het Client Based Computing (</w:t>
      </w:r>
      <w:smartTag w:uri="urn:schemas-microsoft-com:office:smarttags" w:element="stockticker">
        <w:r w:rsidRPr="002F14B5">
          <w:rPr>
            <w:sz w:val="24"/>
            <w:szCs w:val="24"/>
            <w:lang w:val="nl-BE"/>
          </w:rPr>
          <w:t>CBC</w:t>
        </w:r>
      </w:smartTag>
      <w:r w:rsidRPr="002F14B5">
        <w:rPr>
          <w:sz w:val="24"/>
          <w:szCs w:val="24"/>
          <w:lang w:val="nl-BE"/>
        </w:rPr>
        <w:t>) model bij</w:t>
      </w:r>
      <w:r w:rsidRPr="002F14B5">
        <w:rPr>
          <w:b/>
          <w:bCs/>
          <w:sz w:val="24"/>
          <w:szCs w:val="24"/>
          <w:vertAlign w:val="subscript"/>
          <w:lang w:val="nl-BE"/>
        </w:rPr>
        <w:t>(3)</w:t>
      </w:r>
      <w:r w:rsidRPr="002F14B5">
        <w:rPr>
          <w:sz w:val="24"/>
          <w:szCs w:val="24"/>
          <w:lang w:val="nl-BE"/>
        </w:rPr>
        <w:t>. Deze varianten op het Client-server model</w:t>
      </w:r>
      <w:r w:rsidRPr="002F14B5">
        <w:rPr>
          <w:b/>
          <w:bCs/>
          <w:sz w:val="24"/>
          <w:szCs w:val="24"/>
          <w:vertAlign w:val="subscript"/>
          <w:lang w:val="nl-BE"/>
        </w:rPr>
        <w:t>(5)</w:t>
      </w:r>
      <w:r w:rsidRPr="002F14B5">
        <w:rPr>
          <w:sz w:val="24"/>
          <w:szCs w:val="24"/>
          <w:lang w:val="nl-BE"/>
        </w:rPr>
        <w:t xml:space="preserve"> halen zoveel mogelijk taken terug naar de server. Dit wil zeggen dat alle applicaties en data die de gebruiker nodig heeft gecentraliseerd worden, met als gevolg dat deze enkel toegankelijk zijn via het netwerk.</w:t>
      </w:r>
      <w:r w:rsidRPr="002F14B5">
        <w:rPr>
          <w:sz w:val="24"/>
          <w:szCs w:val="24"/>
          <w:lang w:val="nl-BE"/>
        </w:rPr>
        <w:br/>
        <w:t>Aangezien er reeds vele algemene onderzoeken gebeurd zijn op de modellen proberen we een andere invalshoek te creëren. Dit doen we door ons te focussen op Terminal Services en Application Streaming/Virtualization</w:t>
      </w:r>
      <w:r w:rsidRPr="002F14B5">
        <w:rPr>
          <w:b/>
          <w:bCs/>
          <w:sz w:val="24"/>
          <w:szCs w:val="24"/>
          <w:vertAlign w:val="subscript"/>
          <w:lang w:val="nl-BE"/>
        </w:rPr>
        <w:t>(3)</w:t>
      </w:r>
      <w:r w:rsidRPr="002F14B5">
        <w:rPr>
          <w:sz w:val="24"/>
          <w:szCs w:val="24"/>
          <w:lang w:val="nl-BE"/>
        </w:rPr>
        <w:t xml:space="preserve"> en deze twee basismodellen te vergelijken met een hybride model dat deze twee modellen overkoepelt. Deze invalshoek is volgens ons vrij uniek. </w:t>
      </w:r>
      <w:r w:rsidRPr="002F14B5">
        <w:rPr>
          <w:sz w:val="24"/>
          <w:szCs w:val="24"/>
          <w:lang w:val="nl-BE"/>
        </w:rPr>
        <w:br/>
        <w:t>Dit hybride model uit zich in verschillende producten zoals Citrix XenApp en Windows Server</w:t>
      </w:r>
      <w:r w:rsidRPr="002F14B5">
        <w:rPr>
          <w:b/>
          <w:bCs/>
          <w:sz w:val="24"/>
          <w:szCs w:val="24"/>
          <w:vertAlign w:val="subscript"/>
          <w:lang w:val="nl-BE"/>
        </w:rPr>
        <w:t>(4)</w:t>
      </w:r>
      <w:r w:rsidRPr="002F14B5">
        <w:rPr>
          <w:sz w:val="24"/>
          <w:szCs w:val="24"/>
          <w:lang w:val="nl-BE"/>
        </w:rPr>
        <w:t xml:space="preserve">. Aangezien dit model echter geen naam heeft, noemen wij het “het hybride model”. De vraag die ons rest is: “Wat brengt dit model allemaal met zich mee?”. Wel, in het licht van het onderzoek zullen wij een vergelijking maken tussen het hybride model en zijn ouders, namelijk het </w:t>
      </w:r>
      <w:smartTag w:uri="urn:schemas-microsoft-com:office:smarttags" w:element="stockticker">
        <w:r w:rsidRPr="002F14B5">
          <w:rPr>
            <w:sz w:val="24"/>
            <w:szCs w:val="24"/>
            <w:lang w:val="nl-BE"/>
          </w:rPr>
          <w:t>SBC</w:t>
        </w:r>
      </w:smartTag>
      <w:r w:rsidRPr="002F14B5">
        <w:rPr>
          <w:sz w:val="24"/>
          <w:szCs w:val="24"/>
          <w:lang w:val="nl-BE"/>
        </w:rPr>
        <w:t xml:space="preserve">-model en het </w:t>
      </w:r>
      <w:smartTag w:uri="urn:schemas-microsoft-com:office:smarttags" w:element="stockticker">
        <w:r w:rsidRPr="002F14B5">
          <w:rPr>
            <w:sz w:val="24"/>
            <w:szCs w:val="24"/>
            <w:lang w:val="nl-BE"/>
          </w:rPr>
          <w:t>CBC</w:t>
        </w:r>
      </w:smartTag>
      <w:r w:rsidRPr="002F14B5">
        <w:rPr>
          <w:sz w:val="24"/>
          <w:szCs w:val="24"/>
          <w:lang w:val="nl-BE"/>
        </w:rPr>
        <w:t>-model.</w:t>
      </w:r>
    </w:p>
    <w:p w:rsidR="006E1690" w:rsidRPr="002F14B5" w:rsidRDefault="006E1690" w:rsidP="0071407E">
      <w:pPr>
        <w:pStyle w:val="subtitelMOR"/>
        <w:rPr>
          <w:b/>
          <w:bCs/>
        </w:rPr>
      </w:pPr>
      <w:bookmarkStart w:id="3" w:name="_Toc231022926"/>
      <w:r w:rsidRPr="002F14B5">
        <w:rPr>
          <w:b/>
          <w:bCs/>
        </w:rPr>
        <w:t>Onderzoeksvragen</w:t>
      </w:r>
      <w:bookmarkEnd w:id="3"/>
    </w:p>
    <w:p w:rsidR="006E1690" w:rsidRPr="002F14B5" w:rsidRDefault="006E1690" w:rsidP="00BC1FFF">
      <w:pPr>
        <w:pStyle w:val="ListParagraph1"/>
        <w:numPr>
          <w:ilvl w:val="0"/>
          <w:numId w:val="3"/>
        </w:numPr>
        <w:rPr>
          <w:rFonts w:ascii="Calibri" w:hAnsi="Calibri" w:cs="Calibri"/>
          <w:kern w:val="0"/>
          <w:lang w:val="nl-BE" w:eastAsia="en-US"/>
        </w:rPr>
      </w:pPr>
      <w:r w:rsidRPr="002F14B5">
        <w:rPr>
          <w:rFonts w:ascii="Calibri" w:hAnsi="Calibri" w:cs="Calibri"/>
          <w:kern w:val="0"/>
          <w:lang w:val="nl-BE" w:eastAsia="en-US"/>
        </w:rPr>
        <w:t>Wat is eigenlijk het Client-server model</w:t>
      </w:r>
      <w:r w:rsidRPr="002F14B5">
        <w:rPr>
          <w:rFonts w:ascii="Calibri" w:hAnsi="Calibri" w:cs="Calibri"/>
          <w:b/>
          <w:bCs/>
          <w:kern w:val="0"/>
          <w:vertAlign w:val="subscript"/>
          <w:lang w:val="nl-BE" w:eastAsia="en-US"/>
        </w:rPr>
        <w:t>(5)</w:t>
      </w:r>
      <w:r w:rsidRPr="002F14B5">
        <w:rPr>
          <w:rFonts w:ascii="Calibri" w:hAnsi="Calibri" w:cs="Calibri"/>
          <w:kern w:val="0"/>
          <w:lang w:val="nl-BE" w:eastAsia="en-US"/>
        </w:rPr>
        <w:t>?</w:t>
      </w:r>
    </w:p>
    <w:p w:rsidR="006E1690" w:rsidRPr="002F14B5" w:rsidRDefault="006E1690" w:rsidP="00BC1FFF">
      <w:pPr>
        <w:pStyle w:val="ListParagraph1"/>
        <w:numPr>
          <w:ilvl w:val="0"/>
          <w:numId w:val="3"/>
        </w:numPr>
        <w:rPr>
          <w:rFonts w:ascii="Calibri" w:hAnsi="Calibri" w:cs="Calibri"/>
          <w:kern w:val="0"/>
          <w:lang w:val="nl-BE" w:eastAsia="en-US"/>
        </w:rPr>
      </w:pPr>
      <w:r w:rsidRPr="002F14B5">
        <w:rPr>
          <w:rFonts w:ascii="Calibri" w:hAnsi="Calibri" w:cs="Calibri"/>
          <w:kern w:val="0"/>
          <w:lang w:val="nl-BE" w:eastAsia="en-US"/>
        </w:rPr>
        <w:t xml:space="preserve">Wat is het verschil tussen het </w:t>
      </w:r>
      <w:smartTag w:uri="urn:schemas-microsoft-com:office:smarttags" w:element="stockticker">
        <w:r w:rsidRPr="002F14B5">
          <w:rPr>
            <w:rFonts w:ascii="Calibri" w:hAnsi="Calibri" w:cs="Calibri"/>
            <w:kern w:val="0"/>
            <w:lang w:val="nl-BE" w:eastAsia="en-US"/>
          </w:rPr>
          <w:t>SBC</w:t>
        </w:r>
      </w:smartTag>
      <w:r w:rsidRPr="002F14B5">
        <w:rPr>
          <w:rFonts w:ascii="Calibri" w:hAnsi="Calibri" w:cs="Calibri"/>
          <w:kern w:val="0"/>
          <w:lang w:val="nl-BE" w:eastAsia="en-US"/>
        </w:rPr>
        <w:t xml:space="preserve"> en </w:t>
      </w:r>
      <w:smartTag w:uri="urn:schemas-microsoft-com:office:smarttags" w:element="stockticker">
        <w:r w:rsidRPr="002F14B5">
          <w:rPr>
            <w:rFonts w:ascii="Calibri" w:hAnsi="Calibri" w:cs="Calibri"/>
            <w:kern w:val="0"/>
            <w:lang w:val="nl-BE" w:eastAsia="en-US"/>
          </w:rPr>
          <w:t>CBC</w:t>
        </w:r>
      </w:smartTag>
      <w:r w:rsidRPr="002F14B5">
        <w:rPr>
          <w:rFonts w:ascii="Calibri" w:hAnsi="Calibri" w:cs="Calibri"/>
          <w:kern w:val="0"/>
          <w:lang w:val="nl-BE" w:eastAsia="en-US"/>
        </w:rPr>
        <w:t xml:space="preserve"> model ?</w:t>
      </w:r>
    </w:p>
    <w:p w:rsidR="006E1690" w:rsidRPr="002F14B5" w:rsidRDefault="006E1690" w:rsidP="00BC1FFF">
      <w:pPr>
        <w:pStyle w:val="ListParagraph1"/>
        <w:numPr>
          <w:ilvl w:val="0"/>
          <w:numId w:val="3"/>
        </w:numPr>
        <w:rPr>
          <w:rFonts w:ascii="Calibri" w:hAnsi="Calibri" w:cs="Calibri"/>
          <w:kern w:val="0"/>
          <w:lang w:val="nl-BE" w:eastAsia="en-US"/>
        </w:rPr>
      </w:pPr>
      <w:r w:rsidRPr="002F14B5">
        <w:rPr>
          <w:rFonts w:ascii="Calibri" w:hAnsi="Calibri" w:cs="Calibri"/>
          <w:kern w:val="0"/>
          <w:lang w:val="nl-BE" w:eastAsia="en-US"/>
        </w:rPr>
        <w:t xml:space="preserve">Welke modellen verstaan we onder het </w:t>
      </w:r>
      <w:smartTag w:uri="urn:schemas-microsoft-com:office:smarttags" w:element="stockticker">
        <w:r w:rsidRPr="002F14B5">
          <w:rPr>
            <w:rFonts w:ascii="Calibri" w:hAnsi="Calibri" w:cs="Calibri"/>
            <w:kern w:val="0"/>
            <w:lang w:val="nl-BE" w:eastAsia="en-US"/>
          </w:rPr>
          <w:t>SBC</w:t>
        </w:r>
      </w:smartTag>
      <w:r w:rsidRPr="002F14B5">
        <w:rPr>
          <w:rFonts w:ascii="Calibri" w:hAnsi="Calibri" w:cs="Calibri"/>
          <w:kern w:val="0"/>
          <w:lang w:val="nl-BE" w:eastAsia="en-US"/>
        </w:rPr>
        <w:t xml:space="preserve"> en welke onder het </w:t>
      </w:r>
      <w:smartTag w:uri="urn:schemas-microsoft-com:office:smarttags" w:element="stockticker">
        <w:r w:rsidRPr="002F14B5">
          <w:rPr>
            <w:rFonts w:ascii="Calibri" w:hAnsi="Calibri" w:cs="Calibri"/>
            <w:kern w:val="0"/>
            <w:lang w:val="nl-BE" w:eastAsia="en-US"/>
          </w:rPr>
          <w:t>CBC</w:t>
        </w:r>
      </w:smartTag>
      <w:r w:rsidRPr="002F14B5">
        <w:rPr>
          <w:rFonts w:ascii="Calibri" w:hAnsi="Calibri" w:cs="Calibri"/>
          <w:kern w:val="0"/>
          <w:lang w:val="nl-BE" w:eastAsia="en-US"/>
        </w:rPr>
        <w:t xml:space="preserve"> model?</w:t>
      </w:r>
    </w:p>
    <w:p w:rsidR="006E1690" w:rsidRPr="002F14B5" w:rsidRDefault="006E1690" w:rsidP="00BC1FFF">
      <w:pPr>
        <w:pStyle w:val="ListParagraph1"/>
        <w:numPr>
          <w:ilvl w:val="0"/>
          <w:numId w:val="3"/>
        </w:numPr>
        <w:rPr>
          <w:rFonts w:ascii="Calibri" w:hAnsi="Calibri" w:cs="Calibri"/>
          <w:kern w:val="0"/>
          <w:lang w:val="nl-BE" w:eastAsia="en-US"/>
        </w:rPr>
      </w:pPr>
      <w:r w:rsidRPr="002F14B5">
        <w:rPr>
          <w:rFonts w:ascii="Calibri" w:hAnsi="Calibri" w:cs="Calibri"/>
          <w:kern w:val="0"/>
          <w:lang w:val="nl-BE" w:eastAsia="en-US"/>
        </w:rPr>
        <w:t xml:space="preserve">Wat zijn de theoretische voor- en nadelen van de </w:t>
      </w:r>
      <w:smartTag w:uri="urn:schemas-microsoft-com:office:smarttags" w:element="stockticker">
        <w:r w:rsidRPr="002F14B5">
          <w:rPr>
            <w:rFonts w:ascii="Calibri" w:hAnsi="Calibri" w:cs="Calibri"/>
            <w:kern w:val="0"/>
            <w:lang w:val="nl-BE" w:eastAsia="en-US"/>
          </w:rPr>
          <w:t>SBC</w:t>
        </w:r>
      </w:smartTag>
      <w:r w:rsidRPr="002F14B5">
        <w:rPr>
          <w:rFonts w:ascii="Calibri" w:hAnsi="Calibri" w:cs="Calibri"/>
          <w:kern w:val="0"/>
          <w:lang w:val="nl-BE" w:eastAsia="en-US"/>
        </w:rPr>
        <w:t xml:space="preserve"> en de </w:t>
      </w:r>
      <w:smartTag w:uri="urn:schemas-microsoft-com:office:smarttags" w:element="stockticker">
        <w:r w:rsidRPr="002F14B5">
          <w:rPr>
            <w:rFonts w:ascii="Calibri" w:hAnsi="Calibri" w:cs="Calibri"/>
            <w:kern w:val="0"/>
            <w:lang w:val="nl-BE" w:eastAsia="en-US"/>
          </w:rPr>
          <w:t>CBC</w:t>
        </w:r>
      </w:smartTag>
      <w:r w:rsidRPr="002F14B5">
        <w:rPr>
          <w:rFonts w:ascii="Calibri" w:hAnsi="Calibri" w:cs="Calibri"/>
          <w:kern w:val="0"/>
          <w:lang w:val="nl-BE" w:eastAsia="en-US"/>
        </w:rPr>
        <w:t xml:space="preserve"> varianten ?</w:t>
      </w:r>
    </w:p>
    <w:p w:rsidR="006E1690" w:rsidRPr="002F14B5" w:rsidRDefault="006E1690" w:rsidP="00BC1FFF">
      <w:pPr>
        <w:pStyle w:val="ListParagraph1"/>
        <w:numPr>
          <w:ilvl w:val="0"/>
          <w:numId w:val="3"/>
        </w:numPr>
        <w:rPr>
          <w:rFonts w:ascii="Calibri" w:hAnsi="Calibri" w:cs="Calibri"/>
          <w:kern w:val="0"/>
          <w:lang w:val="nl-BE" w:eastAsia="en-US"/>
        </w:rPr>
      </w:pPr>
      <w:r w:rsidRPr="002F14B5">
        <w:rPr>
          <w:rFonts w:ascii="Calibri" w:hAnsi="Calibri" w:cs="Calibri"/>
          <w:kern w:val="0"/>
          <w:lang w:val="nl-BE" w:eastAsia="en-US"/>
        </w:rPr>
        <w:t>Wat is het ‘hybride model’ en waarom is het hybride?</w:t>
      </w:r>
    </w:p>
    <w:p w:rsidR="006E1690" w:rsidRPr="002F14B5" w:rsidRDefault="006E1690" w:rsidP="00BC1FFF">
      <w:pPr>
        <w:pStyle w:val="ListParagraph1"/>
        <w:numPr>
          <w:ilvl w:val="0"/>
          <w:numId w:val="3"/>
        </w:numPr>
        <w:rPr>
          <w:rFonts w:ascii="Calibri" w:hAnsi="Calibri" w:cs="Calibri"/>
          <w:kern w:val="0"/>
          <w:lang w:val="nl-BE" w:eastAsia="en-US"/>
        </w:rPr>
      </w:pPr>
      <w:r w:rsidRPr="002F14B5">
        <w:rPr>
          <w:rFonts w:ascii="Calibri" w:hAnsi="Calibri" w:cs="Calibri"/>
          <w:kern w:val="0"/>
          <w:lang w:val="nl-BE" w:eastAsia="en-US"/>
        </w:rPr>
        <w:t>Welke extra waarde geeft het hybride model in de praktijk</w:t>
      </w:r>
      <w:r w:rsidRPr="002F14B5">
        <w:rPr>
          <w:rFonts w:ascii="Calibri" w:hAnsi="Calibri" w:cs="Calibri"/>
          <w:b/>
          <w:bCs/>
          <w:kern w:val="0"/>
          <w:vertAlign w:val="subscript"/>
          <w:lang w:val="nl-BE" w:eastAsia="en-US"/>
        </w:rPr>
        <w:t>(1)</w:t>
      </w:r>
      <w:r w:rsidRPr="002F14B5">
        <w:rPr>
          <w:rFonts w:ascii="Calibri" w:hAnsi="Calibri" w:cs="Calibri"/>
          <w:kern w:val="0"/>
          <w:lang w:val="nl-BE" w:eastAsia="en-US"/>
        </w:rPr>
        <w:t>?</w:t>
      </w:r>
    </w:p>
    <w:p w:rsidR="006E1690" w:rsidRPr="002F14B5" w:rsidRDefault="006E1690" w:rsidP="00BC1FFF">
      <w:pPr>
        <w:pStyle w:val="ListParagraph1"/>
        <w:numPr>
          <w:ilvl w:val="0"/>
          <w:numId w:val="3"/>
        </w:numPr>
        <w:ind w:left="340" w:hanging="340"/>
        <w:rPr>
          <w:rFonts w:ascii="Calibri" w:hAnsi="Calibri" w:cs="Calibri"/>
          <w:kern w:val="0"/>
          <w:lang w:val="nl-BE" w:eastAsia="en-US"/>
        </w:rPr>
      </w:pPr>
      <w:r w:rsidRPr="002F14B5">
        <w:rPr>
          <w:rFonts w:ascii="Calibri" w:hAnsi="Calibri" w:cs="Calibri"/>
          <w:kern w:val="0"/>
          <w:lang w:val="nl-BE" w:eastAsia="en-US"/>
        </w:rPr>
        <w:t>Wie zijn de bedrijven die een Compute model aanbieden en wat is de beste technologie?</w:t>
      </w:r>
    </w:p>
    <w:p w:rsidR="006E1690" w:rsidRPr="002F14B5" w:rsidRDefault="006E1690" w:rsidP="00BC1FFF">
      <w:pPr>
        <w:pStyle w:val="ListParagraph1"/>
        <w:numPr>
          <w:ilvl w:val="0"/>
          <w:numId w:val="3"/>
        </w:numPr>
        <w:rPr>
          <w:rFonts w:ascii="Calibri" w:hAnsi="Calibri" w:cs="Calibri"/>
          <w:kern w:val="0"/>
          <w:lang w:val="nl-BE" w:eastAsia="en-US"/>
        </w:rPr>
      </w:pPr>
      <w:r w:rsidRPr="002F14B5">
        <w:rPr>
          <w:rFonts w:ascii="Calibri" w:hAnsi="Calibri" w:cs="Calibri"/>
          <w:kern w:val="0"/>
          <w:lang w:val="nl-BE" w:eastAsia="en-US"/>
        </w:rPr>
        <w:t>Hoe kan men het hybride model het best implementeren?</w:t>
      </w:r>
    </w:p>
    <w:p w:rsidR="006E1690" w:rsidRPr="002F14B5" w:rsidRDefault="006E1690" w:rsidP="00BC1FFF">
      <w:pPr>
        <w:pStyle w:val="ListParagraph1"/>
        <w:numPr>
          <w:ilvl w:val="0"/>
          <w:numId w:val="3"/>
        </w:numPr>
        <w:rPr>
          <w:rFonts w:ascii="Calibri" w:hAnsi="Calibri" w:cs="Calibri"/>
          <w:kern w:val="0"/>
          <w:lang w:val="nl-BE" w:eastAsia="en-US"/>
        </w:rPr>
      </w:pPr>
      <w:r w:rsidRPr="002F14B5">
        <w:rPr>
          <w:rFonts w:ascii="Calibri" w:hAnsi="Calibri" w:cs="Calibri"/>
          <w:kern w:val="0"/>
          <w:lang w:val="nl-BE" w:eastAsia="en-US"/>
        </w:rPr>
        <w:t>Wat zijn de benodigde middelen om een Compute model te implementeren</w:t>
      </w:r>
      <w:r w:rsidRPr="002F14B5">
        <w:rPr>
          <w:rFonts w:ascii="Calibri" w:hAnsi="Calibri" w:cs="Calibri"/>
          <w:b/>
          <w:bCs/>
          <w:kern w:val="0"/>
          <w:vertAlign w:val="subscript"/>
          <w:lang w:val="nl-BE" w:eastAsia="en-US"/>
        </w:rPr>
        <w:t>(6)</w:t>
      </w:r>
      <w:r w:rsidRPr="002F14B5">
        <w:rPr>
          <w:rFonts w:ascii="Calibri" w:hAnsi="Calibri" w:cs="Calibri"/>
          <w:kern w:val="0"/>
          <w:lang w:val="nl-BE" w:eastAsia="en-US"/>
        </w:rPr>
        <w:t>?</w:t>
      </w:r>
    </w:p>
    <w:p w:rsidR="006E1690" w:rsidRPr="002F14B5" w:rsidRDefault="006E1690" w:rsidP="00BC1FFF">
      <w:pPr>
        <w:pStyle w:val="ListParagraph1"/>
        <w:numPr>
          <w:ilvl w:val="0"/>
          <w:numId w:val="3"/>
        </w:numPr>
        <w:rPr>
          <w:rFonts w:ascii="Calibri" w:hAnsi="Calibri" w:cs="Calibri"/>
          <w:kern w:val="0"/>
          <w:lang w:val="nl-BE" w:eastAsia="en-US"/>
        </w:rPr>
      </w:pPr>
      <w:r w:rsidRPr="002F14B5">
        <w:rPr>
          <w:rFonts w:ascii="Calibri" w:hAnsi="Calibri" w:cs="Calibri"/>
          <w:kern w:val="0"/>
          <w:lang w:val="nl-BE" w:eastAsia="en-US"/>
        </w:rPr>
        <w:t>Welke gevolgen brengt het hybride model teweeg?</w:t>
      </w:r>
      <w:r w:rsidRPr="002F14B5">
        <w:rPr>
          <w:rFonts w:ascii="Calibri" w:hAnsi="Calibri" w:cs="Calibri"/>
        </w:rPr>
        <w:br/>
      </w:r>
    </w:p>
    <w:p w:rsidR="006E1690" w:rsidRPr="002F14B5" w:rsidRDefault="006E1690" w:rsidP="0071407E">
      <w:pPr>
        <w:pStyle w:val="subtitelMOR"/>
        <w:rPr>
          <w:rStyle w:val="Strong"/>
          <w:rFonts w:cs="Calibri"/>
          <w:lang w:val="nl-BE"/>
        </w:rPr>
      </w:pPr>
      <w:bookmarkStart w:id="4" w:name="_Toc231022927"/>
      <w:r w:rsidRPr="002F14B5">
        <w:rPr>
          <w:rStyle w:val="Strong"/>
          <w:rFonts w:cs="Calibri"/>
          <w:lang w:val="nl-BE"/>
        </w:rPr>
        <w:t>Inleidende begrippen</w:t>
      </w:r>
      <w:bookmarkEnd w:id="4"/>
    </w:p>
    <w:p w:rsidR="006E1690" w:rsidRPr="002F14B5" w:rsidRDefault="006E1690" w:rsidP="00BC1FFF">
      <w:pPr>
        <w:rPr>
          <w:sz w:val="24"/>
          <w:szCs w:val="24"/>
          <w:lang w:val="nl-BE"/>
        </w:rPr>
      </w:pPr>
      <w:r w:rsidRPr="002F14B5">
        <w:rPr>
          <w:sz w:val="24"/>
          <w:szCs w:val="24"/>
          <w:lang w:val="nl-BE"/>
        </w:rPr>
        <w:t>Aangezien er een heel pak inleidende begrippen bestaat voor deze onderzoeksvraag is het het beste u te verwijzen naar bron 2. Deze bevat alle begrippen die wij gebruikt hebben in deze onderzoeksvraag, enig nadeel hiervan is dat wij Engelse terminologie gebruiken en op de site Nederlandse terminologie.</w:t>
      </w:r>
    </w:p>
    <w:p w:rsidR="006E1690" w:rsidRPr="002F14B5" w:rsidRDefault="006E1690" w:rsidP="00BC1FFF">
      <w:pPr>
        <w:rPr>
          <w:sz w:val="24"/>
          <w:szCs w:val="24"/>
          <w:lang w:val="nl-BE"/>
        </w:rPr>
      </w:pPr>
    </w:p>
    <w:p w:rsidR="006E1690" w:rsidRPr="002F14B5" w:rsidRDefault="006E1690" w:rsidP="00BC1FFF">
      <w:pPr>
        <w:rPr>
          <w:sz w:val="24"/>
          <w:szCs w:val="24"/>
          <w:lang w:val="nl-BE"/>
        </w:rPr>
      </w:pPr>
    </w:p>
    <w:p w:rsidR="006E1690" w:rsidRPr="002F14B5" w:rsidRDefault="006E1690" w:rsidP="00BC1FFF">
      <w:pPr>
        <w:pStyle w:val="subtitelMOR"/>
        <w:rPr>
          <w:rStyle w:val="subtitelMORChar"/>
          <w:rFonts w:ascii="Calibri" w:hAnsi="Calibri" w:cs="Calibri"/>
        </w:rPr>
      </w:pPr>
      <w:bookmarkStart w:id="5" w:name="_Toc231022928"/>
      <w:r w:rsidRPr="002F14B5">
        <w:rPr>
          <w:rStyle w:val="subtitelMORChar"/>
          <w:rFonts w:ascii="Calibri" w:hAnsi="Calibri" w:cs="Calibri"/>
          <w:b/>
          <w:bCs/>
          <w:lang w:val="nl-BE"/>
        </w:rPr>
        <w:t>Relevantie van de onderzoeksvraag</w:t>
      </w:r>
      <w:bookmarkEnd w:id="5"/>
    </w:p>
    <w:p w:rsidR="006E1690" w:rsidRPr="002F14B5" w:rsidRDefault="006E1690" w:rsidP="0071407E">
      <w:pPr>
        <w:rPr>
          <w:lang w:val="nl-BE"/>
        </w:rPr>
      </w:pPr>
      <w:r w:rsidRPr="002F14B5">
        <w:rPr>
          <w:lang w:val="nl-BE"/>
        </w:rPr>
        <w:br/>
        <w:t xml:space="preserve">Er is reeds onderzoek gedaan omtrent het </w:t>
      </w:r>
      <w:smartTag w:uri="urn:schemas-microsoft-com:office:smarttags" w:element="stockticker">
        <w:r w:rsidRPr="002F14B5">
          <w:rPr>
            <w:lang w:val="nl-BE"/>
          </w:rPr>
          <w:t>SBC</w:t>
        </w:r>
      </w:smartTag>
      <w:r w:rsidRPr="002F14B5">
        <w:rPr>
          <w:lang w:val="nl-BE"/>
        </w:rPr>
        <w:t xml:space="preserve"> – en het </w:t>
      </w:r>
      <w:smartTag w:uri="urn:schemas-microsoft-com:office:smarttags" w:element="stockticker">
        <w:r w:rsidRPr="002F14B5">
          <w:rPr>
            <w:lang w:val="nl-BE"/>
          </w:rPr>
          <w:t>CBC</w:t>
        </w:r>
      </w:smartTag>
      <w:r w:rsidRPr="002F14B5">
        <w:rPr>
          <w:lang w:val="nl-BE"/>
        </w:rPr>
        <w:t xml:space="preserve"> model maar deze zijn nog nooit vergeleken met het hybride model. Enige moeilijkheid is dat er van het hybride model geen standaard is en deze nog gedefinieerd moet worden in ons onderzoek. Het hybride model is wel degelijk actueel, dat kan afgeleid worden uit de verschillende ‘consumer successes’ die van dit model bestaan</w:t>
      </w:r>
      <w:r w:rsidRPr="002F14B5">
        <w:rPr>
          <w:b/>
          <w:bCs/>
          <w:vertAlign w:val="subscript"/>
          <w:lang w:val="nl-BE"/>
        </w:rPr>
        <w:t>(1)</w:t>
      </w:r>
      <w:r w:rsidRPr="002F14B5">
        <w:rPr>
          <w:lang w:val="nl-BE"/>
        </w:rPr>
        <w:t>.</w:t>
      </w:r>
    </w:p>
    <w:p w:rsidR="006E1690" w:rsidRPr="002F14B5" w:rsidRDefault="006E1690" w:rsidP="0071407E">
      <w:pPr>
        <w:ind w:left="284" w:hanging="5"/>
        <w:rPr>
          <w:sz w:val="18"/>
          <w:szCs w:val="18"/>
          <w:lang w:val="nl-BE"/>
        </w:rPr>
      </w:pPr>
    </w:p>
    <w:p w:rsidR="006E1690" w:rsidRPr="002F14B5" w:rsidRDefault="006E1690" w:rsidP="0071407E">
      <w:pPr>
        <w:ind w:left="284" w:hanging="5"/>
        <w:rPr>
          <w:sz w:val="20"/>
          <w:szCs w:val="20"/>
          <w:lang w:val="nl-BE"/>
        </w:rPr>
      </w:pPr>
      <w:r w:rsidRPr="002F14B5">
        <w:rPr>
          <w:b/>
          <w:bCs/>
          <w:sz w:val="20"/>
          <w:szCs w:val="20"/>
          <w:lang w:val="nl-NL"/>
        </w:rPr>
        <w:t>1  Omschrijving:</w:t>
      </w:r>
      <w:r w:rsidRPr="002F14B5">
        <w:rPr>
          <w:sz w:val="20"/>
          <w:szCs w:val="20"/>
          <w:lang w:val="nl-NL"/>
        </w:rPr>
        <w:t xml:space="preserve"> Overzicht van de verschillende ondernemingen die het ‘hybride model’ geïmplementeerd hebben</w:t>
      </w:r>
    </w:p>
    <w:p w:rsidR="006E1690" w:rsidRPr="002F14B5" w:rsidRDefault="006E1690" w:rsidP="0071407E">
      <w:pPr>
        <w:ind w:left="284" w:hanging="5"/>
        <w:rPr>
          <w:sz w:val="20"/>
          <w:szCs w:val="20"/>
          <w:lang w:val="nl-NL"/>
        </w:rPr>
      </w:pPr>
      <w:r w:rsidRPr="002F14B5">
        <w:rPr>
          <w:b/>
          <w:bCs/>
          <w:sz w:val="20"/>
          <w:szCs w:val="20"/>
          <w:lang w:val="nl-NL"/>
        </w:rPr>
        <w:t>Link:</w:t>
      </w:r>
      <w:r w:rsidRPr="002F14B5">
        <w:rPr>
          <w:sz w:val="20"/>
          <w:szCs w:val="20"/>
          <w:lang w:val="nl-NL"/>
        </w:rPr>
        <w:t xml:space="preserve"> </w:t>
      </w:r>
      <w:hyperlink r:id="rId8" w:history="1">
        <w:r w:rsidRPr="002F14B5">
          <w:rPr>
            <w:rStyle w:val="Hyperlink"/>
            <w:rFonts w:cs="Calibri"/>
            <w:color w:val="auto"/>
            <w:sz w:val="20"/>
            <w:szCs w:val="20"/>
            <w:lang w:val="nl-NL"/>
          </w:rPr>
          <w:t>http://www.citrix.com/English/aboutcitrix/casestudies/list.asp?c=p&amp;cs=24100&amp;n=0&amp;ns=0</w:t>
        </w:r>
      </w:hyperlink>
    </w:p>
    <w:p w:rsidR="006E1690" w:rsidRPr="002F14B5" w:rsidRDefault="006E1690" w:rsidP="00D625EA">
      <w:pPr>
        <w:rPr>
          <w:sz w:val="20"/>
          <w:szCs w:val="20"/>
          <w:lang w:val="nl-NL"/>
        </w:rPr>
      </w:pPr>
    </w:p>
    <w:p w:rsidR="006E1690" w:rsidRPr="002F14B5" w:rsidRDefault="006E1690" w:rsidP="0071407E">
      <w:pPr>
        <w:ind w:left="284" w:hanging="5"/>
        <w:rPr>
          <w:sz w:val="20"/>
          <w:szCs w:val="20"/>
          <w:lang w:val="nl-BE"/>
        </w:rPr>
      </w:pPr>
      <w:r w:rsidRPr="002F14B5">
        <w:rPr>
          <w:b/>
          <w:bCs/>
          <w:sz w:val="20"/>
          <w:szCs w:val="20"/>
          <w:lang w:val="nl-NL"/>
        </w:rPr>
        <w:t>2 Omschrijving:</w:t>
      </w:r>
      <w:r w:rsidRPr="002F14B5">
        <w:rPr>
          <w:sz w:val="20"/>
          <w:szCs w:val="20"/>
          <w:lang w:val="nl-NL"/>
        </w:rPr>
        <w:t xml:space="preserve"> Overzicht van benodigde terminologie om de verschillende modellen te kunnen interpreteren, deze is wel in het Nederlands geschreven terwijl wij de Engelse terminologie gebruiken.</w:t>
      </w:r>
    </w:p>
    <w:p w:rsidR="006E1690" w:rsidRPr="002F14B5" w:rsidRDefault="006E1690" w:rsidP="0071407E">
      <w:pPr>
        <w:ind w:left="284" w:hanging="5"/>
        <w:rPr>
          <w:sz w:val="20"/>
          <w:szCs w:val="20"/>
          <w:lang w:val="nl-BE"/>
        </w:rPr>
      </w:pPr>
      <w:r w:rsidRPr="002F14B5">
        <w:rPr>
          <w:b/>
          <w:bCs/>
          <w:sz w:val="20"/>
          <w:szCs w:val="20"/>
          <w:lang w:val="nl-NL"/>
        </w:rPr>
        <w:t xml:space="preserve">Link: </w:t>
      </w:r>
      <w:hyperlink r:id="rId9" w:history="1">
        <w:r w:rsidRPr="002F14B5">
          <w:rPr>
            <w:rStyle w:val="Hyperlink"/>
            <w:rFonts w:cs="Calibri"/>
            <w:color w:val="auto"/>
            <w:sz w:val="20"/>
            <w:szCs w:val="20"/>
            <w:lang w:val="nl-BE"/>
          </w:rPr>
          <w:t>http://earlybert.com/glossary/</w:t>
        </w:r>
      </w:hyperlink>
    </w:p>
    <w:p w:rsidR="006E1690" w:rsidRPr="002F14B5" w:rsidRDefault="006E1690" w:rsidP="0071407E">
      <w:pPr>
        <w:ind w:left="284" w:hanging="5"/>
        <w:rPr>
          <w:sz w:val="20"/>
          <w:szCs w:val="20"/>
          <w:lang w:val="nl-BE"/>
        </w:rPr>
      </w:pPr>
    </w:p>
    <w:p w:rsidR="006E1690" w:rsidRPr="002F14B5" w:rsidRDefault="006E1690" w:rsidP="0071407E">
      <w:pPr>
        <w:ind w:left="284" w:hanging="5"/>
        <w:rPr>
          <w:sz w:val="20"/>
          <w:szCs w:val="20"/>
          <w:lang w:val="nl-BE"/>
        </w:rPr>
      </w:pPr>
      <w:r w:rsidRPr="002F14B5">
        <w:rPr>
          <w:b/>
          <w:bCs/>
          <w:sz w:val="20"/>
          <w:szCs w:val="20"/>
          <w:lang w:val="nl-NL"/>
        </w:rPr>
        <w:t>3 Omschrijving:</w:t>
      </w:r>
      <w:r w:rsidRPr="002F14B5">
        <w:rPr>
          <w:sz w:val="20"/>
          <w:szCs w:val="20"/>
          <w:lang w:val="nl-NL"/>
        </w:rPr>
        <w:t xml:space="preserve"> Videofragment + bijhorende white paper, deze twee bronnen omschrijven kort de verschillende aanwezige Compute modellen.</w:t>
      </w:r>
    </w:p>
    <w:p w:rsidR="006E1690" w:rsidRPr="002F14B5" w:rsidRDefault="006E1690" w:rsidP="0071407E">
      <w:pPr>
        <w:ind w:left="284" w:hanging="5"/>
        <w:rPr>
          <w:sz w:val="20"/>
          <w:szCs w:val="20"/>
          <w:lang w:val="nl-BE"/>
        </w:rPr>
      </w:pPr>
      <w:r w:rsidRPr="002F14B5">
        <w:rPr>
          <w:b/>
          <w:bCs/>
          <w:sz w:val="20"/>
          <w:szCs w:val="20"/>
          <w:lang w:val="nl-NL"/>
        </w:rPr>
        <w:t>Link:</w:t>
      </w:r>
      <w:r w:rsidRPr="002F14B5">
        <w:rPr>
          <w:sz w:val="20"/>
          <w:szCs w:val="20"/>
          <w:lang w:val="nl-NL"/>
        </w:rPr>
        <w:t xml:space="preserve"> </w:t>
      </w:r>
      <w:hyperlink r:id="rId10" w:history="1">
        <w:r w:rsidRPr="002F14B5">
          <w:rPr>
            <w:rStyle w:val="Hyperlink"/>
            <w:rFonts w:cs="Calibri"/>
            <w:color w:val="auto"/>
            <w:sz w:val="20"/>
            <w:szCs w:val="20"/>
            <w:lang w:val="nl-BE"/>
          </w:rPr>
          <w:t>http://www.podtech.net/home/4947/a-look-at-server-based-models</w:t>
        </w:r>
      </w:hyperlink>
      <w:r w:rsidRPr="002F14B5">
        <w:rPr>
          <w:sz w:val="20"/>
          <w:szCs w:val="20"/>
          <w:lang w:val="nl-BE"/>
        </w:rPr>
        <w:t xml:space="preserve"> (videofragment)</w:t>
      </w:r>
      <w:r w:rsidRPr="002F14B5">
        <w:rPr>
          <w:sz w:val="20"/>
          <w:szCs w:val="20"/>
          <w:lang w:val="nl-BE"/>
        </w:rPr>
        <w:br/>
      </w:r>
      <w:hyperlink r:id="rId11" w:history="1">
        <w:r w:rsidRPr="002F14B5">
          <w:rPr>
            <w:rStyle w:val="Hyperlink"/>
            <w:rFonts w:cs="Calibri"/>
            <w:color w:val="auto"/>
            <w:sz w:val="20"/>
            <w:szCs w:val="20"/>
            <w:lang w:val="nl-BE"/>
          </w:rPr>
          <w:t>http://communities.intel.com/docs/DOC-2550;jsessionid=81A7D27721D4353C4DBEAF369150DD04</w:t>
        </w:r>
      </w:hyperlink>
      <w:r w:rsidRPr="002F14B5">
        <w:rPr>
          <w:sz w:val="20"/>
          <w:szCs w:val="20"/>
          <w:lang w:val="nl-BE"/>
        </w:rPr>
        <w:t xml:space="preserve"> (wp.)</w:t>
      </w:r>
    </w:p>
    <w:p w:rsidR="006E1690" w:rsidRPr="002F14B5" w:rsidRDefault="006E1690" w:rsidP="0071407E">
      <w:pPr>
        <w:ind w:left="284" w:hanging="5"/>
        <w:rPr>
          <w:sz w:val="20"/>
          <w:szCs w:val="20"/>
          <w:lang w:val="nl-NL"/>
        </w:rPr>
      </w:pPr>
    </w:p>
    <w:p w:rsidR="006E1690" w:rsidRPr="002F14B5" w:rsidRDefault="006E1690" w:rsidP="0071407E">
      <w:pPr>
        <w:ind w:left="284" w:hanging="5"/>
        <w:rPr>
          <w:sz w:val="20"/>
          <w:szCs w:val="20"/>
          <w:lang w:val="nl-NL"/>
        </w:rPr>
      </w:pPr>
      <w:r w:rsidRPr="002F14B5">
        <w:rPr>
          <w:b/>
          <w:bCs/>
          <w:sz w:val="20"/>
          <w:szCs w:val="20"/>
          <w:lang w:val="nl-NL"/>
        </w:rPr>
        <w:t>4 Omschrijving:</w:t>
      </w:r>
      <w:r w:rsidRPr="002F14B5">
        <w:rPr>
          <w:sz w:val="20"/>
          <w:szCs w:val="20"/>
          <w:lang w:val="nl-NL"/>
        </w:rPr>
        <w:t xml:space="preserve">  Vergelijking tussen de producten die het hybride model vertegenwoordigen: Citrix XenApp en Windows Terminal Services: A Feature Analysis</w:t>
      </w:r>
    </w:p>
    <w:p w:rsidR="006E1690" w:rsidRPr="002F14B5" w:rsidRDefault="006E1690" w:rsidP="0071407E">
      <w:pPr>
        <w:ind w:left="284" w:hanging="5"/>
        <w:rPr>
          <w:rStyle w:val="Hyperlink"/>
          <w:rFonts w:cs="Calibri"/>
          <w:color w:val="auto"/>
          <w:sz w:val="20"/>
          <w:szCs w:val="20"/>
          <w:lang w:val="nl-NL"/>
        </w:rPr>
      </w:pPr>
      <w:r w:rsidRPr="002F14B5">
        <w:rPr>
          <w:b/>
          <w:bCs/>
          <w:sz w:val="20"/>
          <w:szCs w:val="20"/>
          <w:lang w:val="nl-NL"/>
        </w:rPr>
        <w:t>Link:</w:t>
      </w:r>
      <w:hyperlink r:id="rId12" w:history="1">
        <w:r w:rsidRPr="002F14B5">
          <w:rPr>
            <w:rStyle w:val="Hyperlink"/>
            <w:rFonts w:cs="Calibri"/>
            <w:color w:val="auto"/>
            <w:sz w:val="20"/>
            <w:szCs w:val="20"/>
            <w:lang w:val="nl-NL"/>
          </w:rPr>
          <w:t>http://www.citrix.com/%2Fsite%2Fresources%2Fdynamic%2Fsalesdocs%2FCitrix-XenApp5-Terminal-Services-2003-2008-Feature-Analysis.pdf</w:t>
        </w:r>
      </w:hyperlink>
    </w:p>
    <w:p w:rsidR="006E1690" w:rsidRPr="002F14B5" w:rsidRDefault="006E1690" w:rsidP="0071407E">
      <w:pPr>
        <w:ind w:left="284" w:hanging="5"/>
        <w:rPr>
          <w:rStyle w:val="Hyperlink"/>
          <w:rFonts w:cs="Calibri"/>
          <w:color w:val="auto"/>
          <w:sz w:val="20"/>
          <w:szCs w:val="20"/>
          <w:lang w:val="nl-NL"/>
        </w:rPr>
      </w:pPr>
    </w:p>
    <w:p w:rsidR="006E1690" w:rsidRPr="002F14B5" w:rsidRDefault="006E1690" w:rsidP="0071407E">
      <w:pPr>
        <w:ind w:left="284" w:hanging="5"/>
        <w:rPr>
          <w:sz w:val="20"/>
          <w:szCs w:val="20"/>
          <w:lang w:val="nl-NL"/>
        </w:rPr>
      </w:pPr>
      <w:r w:rsidRPr="002F14B5">
        <w:rPr>
          <w:b/>
          <w:bCs/>
          <w:sz w:val="20"/>
          <w:szCs w:val="20"/>
          <w:lang w:val="nl-NL"/>
        </w:rPr>
        <w:t>5 Omschrijving:</w:t>
      </w:r>
      <w:r w:rsidRPr="002F14B5">
        <w:rPr>
          <w:sz w:val="20"/>
          <w:szCs w:val="20"/>
          <w:lang w:val="nl-NL"/>
        </w:rPr>
        <w:t xml:space="preserve"> Wat is eigenlijk het Client-server model?</w:t>
      </w:r>
    </w:p>
    <w:p w:rsidR="006E1690" w:rsidRPr="002F14B5" w:rsidRDefault="006E1690" w:rsidP="0071407E">
      <w:pPr>
        <w:ind w:left="284" w:hanging="5"/>
        <w:rPr>
          <w:sz w:val="20"/>
          <w:szCs w:val="20"/>
          <w:lang w:val="nl-NL"/>
        </w:rPr>
      </w:pPr>
      <w:r w:rsidRPr="002F14B5">
        <w:rPr>
          <w:b/>
          <w:bCs/>
          <w:sz w:val="20"/>
          <w:szCs w:val="20"/>
          <w:lang w:val="nl-NL"/>
        </w:rPr>
        <w:t>Link</w:t>
      </w:r>
      <w:r w:rsidRPr="002F14B5">
        <w:rPr>
          <w:sz w:val="20"/>
          <w:szCs w:val="20"/>
          <w:lang w:val="nl-NL"/>
        </w:rPr>
        <w:t xml:space="preserve">: </w:t>
      </w:r>
      <w:hyperlink r:id="rId13" w:history="1">
        <w:r w:rsidRPr="002F14B5">
          <w:rPr>
            <w:rStyle w:val="Hyperlink"/>
            <w:rFonts w:cs="Calibri"/>
            <w:color w:val="auto"/>
            <w:sz w:val="20"/>
            <w:szCs w:val="20"/>
            <w:lang w:val="nl-NL"/>
          </w:rPr>
          <w:t>http://en.wikipedia.org/wiki/Client-server</w:t>
        </w:r>
      </w:hyperlink>
    </w:p>
    <w:p w:rsidR="006E1690" w:rsidRPr="002F14B5" w:rsidRDefault="006E1690" w:rsidP="0071407E">
      <w:pPr>
        <w:ind w:left="284" w:hanging="5"/>
        <w:rPr>
          <w:sz w:val="20"/>
          <w:szCs w:val="20"/>
          <w:lang w:val="nl-NL"/>
        </w:rPr>
      </w:pPr>
      <w:r w:rsidRPr="002F14B5">
        <w:rPr>
          <w:b/>
          <w:bCs/>
          <w:sz w:val="20"/>
          <w:szCs w:val="20"/>
          <w:lang w:val="nl-NL"/>
        </w:rPr>
        <w:br/>
        <w:t>6 Omschrijving:</w:t>
      </w:r>
      <w:r w:rsidRPr="002F14B5">
        <w:rPr>
          <w:sz w:val="20"/>
          <w:szCs w:val="20"/>
          <w:lang w:val="nl-NL"/>
        </w:rPr>
        <w:t xml:space="preserve"> Een praktische implementatie van een </w:t>
      </w:r>
      <w:smartTag w:uri="urn:schemas-microsoft-com:office:smarttags" w:element="stockticker">
        <w:r w:rsidRPr="002F14B5">
          <w:rPr>
            <w:sz w:val="20"/>
            <w:szCs w:val="20"/>
            <w:lang w:val="nl-NL"/>
          </w:rPr>
          <w:t>SBC</w:t>
        </w:r>
      </w:smartTag>
      <w:r w:rsidRPr="002F14B5">
        <w:rPr>
          <w:sz w:val="20"/>
          <w:szCs w:val="20"/>
          <w:lang w:val="nl-NL"/>
        </w:rPr>
        <w:t xml:space="preserve"> model</w:t>
      </w:r>
    </w:p>
    <w:p w:rsidR="006E1690" w:rsidRPr="002F14B5" w:rsidRDefault="006E1690" w:rsidP="0071407E">
      <w:pPr>
        <w:ind w:left="284" w:hanging="5"/>
        <w:rPr>
          <w:sz w:val="20"/>
          <w:szCs w:val="20"/>
          <w:lang w:val="nl-NL"/>
        </w:rPr>
      </w:pPr>
      <w:r w:rsidRPr="002F14B5">
        <w:rPr>
          <w:b/>
          <w:bCs/>
          <w:sz w:val="20"/>
          <w:szCs w:val="20"/>
          <w:lang w:val="nl-NL"/>
        </w:rPr>
        <w:t>Link</w:t>
      </w:r>
      <w:r w:rsidRPr="002F14B5">
        <w:rPr>
          <w:sz w:val="20"/>
          <w:szCs w:val="20"/>
          <w:lang w:val="nl-NL"/>
        </w:rPr>
        <w:t xml:space="preserve">: </w:t>
      </w:r>
      <w:hyperlink r:id="rId14" w:history="1">
        <w:r w:rsidRPr="002F14B5">
          <w:rPr>
            <w:rStyle w:val="Hyperlink"/>
            <w:rFonts w:cs="Calibri"/>
            <w:color w:val="auto"/>
            <w:sz w:val="20"/>
            <w:szCs w:val="20"/>
            <w:lang w:val="nl-NL"/>
          </w:rPr>
          <w:t>http://users.ugent.be/~srogge/sbc/index.php</w:t>
        </w:r>
      </w:hyperlink>
    </w:p>
    <w:p w:rsidR="006E1690" w:rsidRPr="002F14B5" w:rsidRDefault="006E1690" w:rsidP="0071407E">
      <w:pPr>
        <w:ind w:left="284" w:hanging="5"/>
        <w:rPr>
          <w:sz w:val="16"/>
          <w:szCs w:val="16"/>
          <w:lang w:val="nl-NL"/>
        </w:rPr>
      </w:pPr>
    </w:p>
    <w:p w:rsidR="006E1690" w:rsidRPr="002F14B5" w:rsidRDefault="006E1690" w:rsidP="0071407E">
      <w:pPr>
        <w:ind w:left="284" w:hanging="5"/>
        <w:rPr>
          <w:sz w:val="16"/>
          <w:szCs w:val="16"/>
          <w:lang w:val="nl-NL"/>
        </w:rPr>
      </w:pPr>
    </w:p>
    <w:p w:rsidR="006E1690" w:rsidRPr="002F14B5" w:rsidRDefault="006E1690" w:rsidP="0071407E">
      <w:pPr>
        <w:ind w:left="284" w:hanging="5"/>
        <w:rPr>
          <w:sz w:val="16"/>
          <w:szCs w:val="16"/>
          <w:lang w:val="nl-NL"/>
        </w:rPr>
      </w:pPr>
    </w:p>
    <w:p w:rsidR="006E1690" w:rsidRPr="002F14B5" w:rsidRDefault="006E1690" w:rsidP="0071407E">
      <w:pPr>
        <w:ind w:left="284" w:hanging="5"/>
        <w:rPr>
          <w:sz w:val="16"/>
          <w:szCs w:val="16"/>
          <w:lang w:val="nl-NL"/>
        </w:rPr>
      </w:pPr>
    </w:p>
    <w:p w:rsidR="006E1690" w:rsidRPr="002F14B5" w:rsidRDefault="006E1690" w:rsidP="002F14B5">
      <w:pPr>
        <w:rPr>
          <w:sz w:val="16"/>
          <w:szCs w:val="16"/>
          <w:lang w:val="nl-NL"/>
        </w:rPr>
      </w:pPr>
    </w:p>
    <w:p w:rsidR="006E1690" w:rsidRPr="002F14B5" w:rsidRDefault="006E1690" w:rsidP="0071407E">
      <w:pPr>
        <w:pStyle w:val="Heading1"/>
        <w:numPr>
          <w:ilvl w:val="0"/>
          <w:numId w:val="2"/>
        </w:numPr>
        <w:rPr>
          <w:rFonts w:ascii="Calibri" w:hAnsi="Calibri" w:cs="Calibri"/>
          <w:lang w:val="nl-NL"/>
        </w:rPr>
      </w:pPr>
      <w:bookmarkStart w:id="6" w:name="_Toc231022929"/>
      <w:r w:rsidRPr="002F14B5">
        <w:rPr>
          <w:rFonts w:ascii="Calibri" w:hAnsi="Calibri"/>
          <w:lang w:val="nl-NL"/>
        </w:rPr>
        <w:t>Onderzoek</w:t>
      </w:r>
      <w:bookmarkEnd w:id="6"/>
    </w:p>
    <w:p w:rsidR="006E1690" w:rsidRPr="002F14B5" w:rsidRDefault="006E1690" w:rsidP="0071407E">
      <w:pPr>
        <w:pStyle w:val="subtitelMOR"/>
        <w:numPr>
          <w:ilvl w:val="0"/>
          <w:numId w:val="6"/>
        </w:numPr>
        <w:rPr>
          <w:b/>
          <w:bCs/>
        </w:rPr>
      </w:pPr>
      <w:bookmarkStart w:id="7" w:name="_Toc231022930"/>
      <w:r w:rsidRPr="002F14B5">
        <w:rPr>
          <w:b/>
          <w:bCs/>
        </w:rPr>
        <w:t>Omschrijving en noodzaak</w:t>
      </w:r>
      <w:bookmarkEnd w:id="7"/>
    </w:p>
    <w:p w:rsidR="006E1690" w:rsidRPr="002F14B5" w:rsidRDefault="006E1690" w:rsidP="0087053E">
      <w:pPr>
        <w:rPr>
          <w:lang w:val="nl-BE"/>
        </w:rPr>
      </w:pPr>
      <w:r w:rsidRPr="002F14B5">
        <w:rPr>
          <w:lang w:val="nl-BE"/>
        </w:rPr>
        <w:t>De enquête die we opgesteld hadden testte in de eerste plaats de kennis en het gebruik van de modellen in de praktijk. Deze was noodzakelijk om te weten te komen welke modellen het meest gekend zijn, het meest gebruikt worden en  wat de beste technologie is. Kortom om deels te antwoorden op onderzoeksvraag 7</w:t>
      </w:r>
      <w:r w:rsidRPr="002F14B5">
        <w:rPr>
          <w:sz w:val="20"/>
          <w:szCs w:val="20"/>
          <w:lang w:val="nl-BE"/>
        </w:rPr>
        <w:t xml:space="preserve"> (zie punt 2): “</w:t>
      </w:r>
      <w:r w:rsidRPr="002F14B5">
        <w:rPr>
          <w:lang w:val="nl-BE"/>
        </w:rPr>
        <w:t>Wat is de beste technologie?”. Dit was niet de enige soort enquête die we konden doen, we konden bijvoorbeeld ook een enquête opstellen die beantwoorde aan onderzoeksvraag 6: “Welke extra waarde geeft het hybride model in de praktijk?”.</w:t>
      </w:r>
    </w:p>
    <w:p w:rsidR="006E1690" w:rsidRPr="002F14B5" w:rsidRDefault="006E1690" w:rsidP="0087053E">
      <w:pPr>
        <w:pStyle w:val="subtitelMOR"/>
        <w:numPr>
          <w:ilvl w:val="0"/>
          <w:numId w:val="0"/>
        </w:numPr>
        <w:ind w:left="1068"/>
        <w:rPr>
          <w:b/>
          <w:bCs/>
        </w:rPr>
      </w:pPr>
    </w:p>
    <w:p w:rsidR="006E1690" w:rsidRPr="002F14B5" w:rsidRDefault="006E1690" w:rsidP="0071407E">
      <w:pPr>
        <w:pStyle w:val="subtitelMOR"/>
        <w:numPr>
          <w:ilvl w:val="0"/>
          <w:numId w:val="6"/>
        </w:numPr>
        <w:rPr>
          <w:b/>
          <w:bCs/>
        </w:rPr>
      </w:pPr>
      <w:bookmarkStart w:id="8" w:name="_Toc231022931"/>
      <w:r w:rsidRPr="002F14B5">
        <w:rPr>
          <w:b/>
          <w:bCs/>
        </w:rPr>
        <w:t>Materiaal en respondenten</w:t>
      </w:r>
      <w:bookmarkEnd w:id="8"/>
    </w:p>
    <w:p w:rsidR="006E1690" w:rsidRPr="002F14B5" w:rsidRDefault="006E1690" w:rsidP="004A2050">
      <w:pPr>
        <w:rPr>
          <w:b/>
          <w:bCs/>
          <w:lang w:val="nl-BE"/>
        </w:rPr>
      </w:pPr>
      <w:r w:rsidRPr="002F14B5">
        <w:rPr>
          <w:lang w:val="nl-BE"/>
        </w:rPr>
        <w:t>In eerste instantie hadden we in onze opgestelde enquête geen duidelijke vraag naar personalia ingevoegd. Achteraf bekeken was dit één van onze belangrijkste vragen naar het verder analyseren van onze resultaten toe. (“Wat omschrijft het best uw functie binnen het bedrijf?” ndvr) Ook misten we een vraag die ons bij het verwerken van de resultaten een idee zou kunnen geven van welke modellen het meest werden gebruikt in het verleden, welke momenteel het meest worden gebruikt en welke modellen men het liefst zou willen gebruiken. Uiteindelijk hebben we onze enquête dan voorzien van al deze kleine tekortkomingen en kwamen zo tot een zeer degelijke enquête die we zouden rondsturen naar de industriële bedrijfswereld met de belofte dat we in ruil voor eerlijke antwoorden een bruikbare analyse van de compute modellen zouden terugsturen aan het eind van de rit (lees: onderzoek).</w:t>
      </w:r>
    </w:p>
    <w:p w:rsidR="006E1690" w:rsidRPr="002F14B5" w:rsidRDefault="006E1690" w:rsidP="00B8576F">
      <w:pPr>
        <w:rPr>
          <w:lang w:val="nl-BE"/>
        </w:rPr>
      </w:pPr>
    </w:p>
    <w:p w:rsidR="006E1690" w:rsidRPr="002F14B5" w:rsidRDefault="006E1690" w:rsidP="0071407E">
      <w:pPr>
        <w:pStyle w:val="subtitelMOR"/>
        <w:numPr>
          <w:ilvl w:val="0"/>
          <w:numId w:val="6"/>
        </w:numPr>
        <w:rPr>
          <w:b/>
          <w:bCs/>
        </w:rPr>
      </w:pPr>
      <w:bookmarkStart w:id="9" w:name="_Toc231022932"/>
      <w:r w:rsidRPr="002F14B5">
        <w:rPr>
          <w:b/>
          <w:bCs/>
        </w:rPr>
        <w:t>Resultaten</w:t>
      </w:r>
      <w:bookmarkEnd w:id="9"/>
    </w:p>
    <w:p w:rsidR="006E1690" w:rsidRPr="002F14B5" w:rsidRDefault="006E1690" w:rsidP="004A2050">
      <w:pPr>
        <w:rPr>
          <w:lang w:val="nl-BE"/>
        </w:rPr>
      </w:pPr>
      <w:r w:rsidRPr="002F14B5">
        <w:rPr>
          <w:lang w:val="nl-BE"/>
        </w:rPr>
        <w:t>We zijn tot 12 resultaten gekomen die we in een excel codeboek hebben gegoten voor verdere verwerking. We hebben dit gedaan door onze enquête onder te verdelen in 11 vragen en deze gestructureerd weer te geven.We hebben op deze manier een analyse kunnen maken over de kennis omtrend de verschillende computemodellen gescheiden per beroepscategorie, maar ook over de tevredenheid over de huidige modellen, de keuze voor nieuwe modellen en de reden van een enventuele overstap. Doch is deze enquête alles behalve representatief door het tekort aan participanten.</w:t>
      </w:r>
    </w:p>
    <w:p w:rsidR="006E1690" w:rsidRPr="002F14B5" w:rsidRDefault="006E1690" w:rsidP="0071407E">
      <w:pPr>
        <w:pStyle w:val="Heading1"/>
        <w:numPr>
          <w:ilvl w:val="0"/>
          <w:numId w:val="2"/>
        </w:numPr>
        <w:rPr>
          <w:rFonts w:ascii="Calibri" w:hAnsi="Calibri"/>
          <w:lang w:val="nl-BE"/>
        </w:rPr>
      </w:pPr>
      <w:bookmarkStart w:id="10" w:name="_Toc231022933"/>
      <w:r w:rsidRPr="002F14B5">
        <w:rPr>
          <w:rFonts w:ascii="Calibri" w:hAnsi="Calibri"/>
          <w:lang w:val="nl-BE"/>
        </w:rPr>
        <w:t>Resultaten</w:t>
      </w:r>
      <w:bookmarkEnd w:id="10"/>
    </w:p>
    <w:p w:rsidR="006E1690" w:rsidRPr="002F14B5" w:rsidRDefault="006E1690" w:rsidP="0071407E">
      <w:pPr>
        <w:pStyle w:val="subtitelMOR"/>
        <w:numPr>
          <w:ilvl w:val="0"/>
          <w:numId w:val="0"/>
        </w:numPr>
        <w:ind w:left="1068"/>
      </w:pPr>
    </w:p>
    <w:p w:rsidR="006E1690" w:rsidRPr="002F14B5" w:rsidRDefault="006E1690" w:rsidP="0071407E">
      <w:pPr>
        <w:pStyle w:val="subtitelMOR"/>
        <w:numPr>
          <w:ilvl w:val="0"/>
          <w:numId w:val="7"/>
        </w:numPr>
        <w:rPr>
          <w:b/>
          <w:bCs/>
        </w:rPr>
      </w:pPr>
      <w:bookmarkStart w:id="11" w:name="_Toc231022934"/>
      <w:r w:rsidRPr="002F14B5">
        <w:rPr>
          <w:b/>
          <w:bCs/>
        </w:rPr>
        <w:t>Samenvatting eigen bevindingen</w:t>
      </w:r>
      <w:bookmarkEnd w:id="11"/>
    </w:p>
    <w:p w:rsidR="006E1690" w:rsidRPr="002F14B5" w:rsidRDefault="006E1690" w:rsidP="00CF756A">
      <w:pPr>
        <w:numPr>
          <w:ilvl w:val="0"/>
          <w:numId w:val="9"/>
        </w:numPr>
        <w:rPr>
          <w:lang w:val="nl-BE"/>
        </w:rPr>
      </w:pPr>
      <w:r w:rsidRPr="002F14B5">
        <w:rPr>
          <w:lang w:val="nl-BE"/>
        </w:rPr>
        <w:t>We hebben gemerkt dat de Terminal Services het best gekende compute model is onder de mensen die iets met ICT te maken hebben. Daarop volgt het compute model Standard Rich Client Desktop.</w:t>
      </w:r>
    </w:p>
    <w:p w:rsidR="006E1690" w:rsidRPr="002F14B5" w:rsidRDefault="006E1690" w:rsidP="00CF756A">
      <w:pPr>
        <w:numPr>
          <w:ilvl w:val="0"/>
          <w:numId w:val="9"/>
        </w:numPr>
        <w:rPr>
          <w:lang w:val="nl-BE"/>
        </w:rPr>
      </w:pPr>
      <w:r w:rsidRPr="002F14B5">
        <w:rPr>
          <w:lang w:val="nl-BE"/>
        </w:rPr>
        <w:t>Terminal Services en Streaming Applications of Application Virtualisation zijn de meest gebruikte compute models. De compute models die het minst gebruikt worden zijn OS Image Streaming en Virtual Containers.</w:t>
      </w:r>
    </w:p>
    <w:p w:rsidR="006E1690" w:rsidRPr="002F14B5" w:rsidRDefault="006E1690" w:rsidP="00CF756A">
      <w:pPr>
        <w:numPr>
          <w:ilvl w:val="0"/>
          <w:numId w:val="9"/>
        </w:numPr>
        <w:rPr>
          <w:lang w:val="nl-BE"/>
        </w:rPr>
      </w:pPr>
      <w:r w:rsidRPr="002F14B5">
        <w:rPr>
          <w:lang w:val="nl-BE"/>
        </w:rPr>
        <w:t>Op basis van tevredenheid liggen de Blade PC's en Virtual Desktop Architecture het hoogst.</w:t>
      </w:r>
    </w:p>
    <w:p w:rsidR="006E1690" w:rsidRPr="002F14B5" w:rsidRDefault="006E1690" w:rsidP="00CF756A">
      <w:pPr>
        <w:numPr>
          <w:ilvl w:val="0"/>
          <w:numId w:val="9"/>
        </w:numPr>
        <w:rPr>
          <w:lang w:val="nl-BE"/>
        </w:rPr>
      </w:pPr>
      <w:r w:rsidRPr="002F14B5">
        <w:rPr>
          <w:lang w:val="nl-BE"/>
        </w:rPr>
        <w:t>De belangrijkste redenen om over te schakelen van compute model zijn: verbeterde performantie, lagere onderhoudskosten en verbeterde onderhoudbaarheid.</w:t>
      </w:r>
    </w:p>
    <w:p w:rsidR="006E1690" w:rsidRPr="002F14B5" w:rsidRDefault="006E1690" w:rsidP="00CF756A">
      <w:pPr>
        <w:numPr>
          <w:ilvl w:val="0"/>
          <w:numId w:val="9"/>
        </w:numPr>
        <w:rPr>
          <w:lang w:val="nl-BE"/>
        </w:rPr>
      </w:pPr>
      <w:r w:rsidRPr="002F14B5">
        <w:rPr>
          <w:lang w:val="nl-BE"/>
        </w:rPr>
        <w:t>We hebben ook gezien dat de redenen om over te schakelen verschillen als je de gegevens bekijkt op basis van de functie/job die de mensen hebben.</w:t>
      </w:r>
    </w:p>
    <w:p w:rsidR="006E1690" w:rsidRPr="002F14B5" w:rsidRDefault="006E1690" w:rsidP="00CF756A">
      <w:pPr>
        <w:pStyle w:val="subtitelMOR"/>
        <w:numPr>
          <w:ilvl w:val="0"/>
          <w:numId w:val="0"/>
        </w:numPr>
        <w:ind w:left="1068"/>
        <w:rPr>
          <w:b/>
          <w:bCs/>
        </w:rPr>
      </w:pPr>
    </w:p>
    <w:p w:rsidR="006E1690" w:rsidRPr="002F14B5" w:rsidRDefault="006E1690" w:rsidP="0071407E">
      <w:pPr>
        <w:pStyle w:val="subtitelMOR"/>
        <w:rPr>
          <w:b/>
          <w:bCs/>
        </w:rPr>
      </w:pPr>
      <w:bookmarkStart w:id="12" w:name="_Toc231022935"/>
      <w:r w:rsidRPr="002F14B5">
        <w:rPr>
          <w:b/>
          <w:bCs/>
        </w:rPr>
        <w:t>Verband tussen eigen gevonden resultaten en literatuur</w:t>
      </w:r>
      <w:bookmarkEnd w:id="12"/>
    </w:p>
    <w:p w:rsidR="006E1690" w:rsidRPr="002F14B5" w:rsidRDefault="006E1690" w:rsidP="00CF756A">
      <w:pPr>
        <w:rPr>
          <w:lang w:val="nl-BE"/>
        </w:rPr>
      </w:pPr>
      <w:r w:rsidRPr="002F14B5">
        <w:rPr>
          <w:lang w:val="nl-BE"/>
        </w:rPr>
        <w:t>In sommige bronnen worden de belangrijkste redenen vermeld waarom sommige bedrijven overschakelen naar een Server Based Compute model</w:t>
      </w:r>
      <w:r w:rsidRPr="002F14B5">
        <w:rPr>
          <w:b/>
          <w:bCs/>
          <w:vertAlign w:val="subscript"/>
          <w:lang w:val="nl-BE"/>
        </w:rPr>
        <w:t>(1)</w:t>
      </w:r>
      <w:r w:rsidRPr="002F14B5">
        <w:rPr>
          <w:lang w:val="nl-BE"/>
        </w:rPr>
        <w:t>. Dit zijn totaal andere redenen die de mensen van de ICT hebben. Voor hun moet de onderhoudbaarheid goed zijn, voor bedrijven die een SBC hebben moet het geld opbrengen, het moet bedrijfsprocessen vereenvoudigen.</w:t>
      </w:r>
    </w:p>
    <w:p w:rsidR="006E1690" w:rsidRPr="002F14B5" w:rsidRDefault="006E1690" w:rsidP="00CF756A">
      <w:pPr>
        <w:rPr>
          <w:lang w:val="nl-BE"/>
        </w:rPr>
      </w:pPr>
    </w:p>
    <w:p w:rsidR="006E1690" w:rsidRPr="002F14B5" w:rsidRDefault="006E1690" w:rsidP="00CF756A">
      <w:pPr>
        <w:rPr>
          <w:lang w:val="nl-BE"/>
        </w:rPr>
      </w:pPr>
      <w:r w:rsidRPr="002F14B5">
        <w:rPr>
          <w:lang w:val="nl-BE"/>
        </w:rPr>
        <w:t>Volgens sommige bronnen</w:t>
      </w:r>
      <w:r w:rsidRPr="002F14B5">
        <w:rPr>
          <w:b/>
          <w:bCs/>
          <w:vertAlign w:val="subscript"/>
          <w:lang w:val="nl-BE"/>
        </w:rPr>
        <w:t>(2)</w:t>
      </w:r>
      <w:r w:rsidRPr="002F14B5">
        <w:rPr>
          <w:lang w:val="nl-BE"/>
        </w:rPr>
        <w:t xml:space="preserve"> </w:t>
      </w:r>
      <w:r w:rsidRPr="002F14B5">
        <w:rPr>
          <w:position w:val="-23"/>
          <w:sz w:val="14"/>
          <w:szCs w:val="14"/>
          <w:lang w:val="nl-BE"/>
        </w:rPr>
        <w:t xml:space="preserve"> </w:t>
      </w:r>
      <w:r w:rsidRPr="002F14B5">
        <w:rPr>
          <w:lang w:val="nl-BE"/>
        </w:rPr>
        <w:t>staat geschreven dat de manageability van Virtual Desktop Architecture zeer hoog aangeprezen is. Dit komt overeen volgens ons onderzoek. De meeste ICT mensen vinden dat dit compute model een goede manageability heeft.</w:t>
      </w:r>
    </w:p>
    <w:p w:rsidR="006E1690" w:rsidRPr="002F14B5" w:rsidRDefault="006E1690" w:rsidP="00CF756A">
      <w:pPr>
        <w:rPr>
          <w:lang w:val="nl-BE"/>
        </w:rPr>
      </w:pPr>
    </w:p>
    <w:p w:rsidR="006E1690" w:rsidRPr="002F14B5" w:rsidRDefault="006E1690" w:rsidP="00CF756A">
      <w:pPr>
        <w:rPr>
          <w:lang w:val="nl-BE"/>
        </w:rPr>
      </w:pPr>
      <w:r w:rsidRPr="002F14B5">
        <w:rPr>
          <w:lang w:val="nl-BE"/>
        </w:rPr>
        <w:t>Wat ook overeenkomt met Virtual Desktop Architecture is dat de mobiliteit volgens onze bronnen</w:t>
      </w:r>
      <w:r w:rsidRPr="002F14B5">
        <w:rPr>
          <w:b/>
          <w:bCs/>
          <w:vertAlign w:val="subscript"/>
          <w:lang w:val="nl-BE"/>
        </w:rPr>
        <w:t>(3)</w:t>
      </w:r>
      <w:r w:rsidRPr="002F14B5">
        <w:rPr>
          <w:lang w:val="nl-BE"/>
        </w:rPr>
        <w:t xml:space="preserve"> en onze enquête zeer uitstekend is.</w:t>
      </w:r>
    </w:p>
    <w:p w:rsidR="006E1690" w:rsidRPr="002F14B5" w:rsidRDefault="006E1690" w:rsidP="00CF756A">
      <w:pPr>
        <w:rPr>
          <w:lang w:val="nl-BE"/>
        </w:rPr>
      </w:pPr>
    </w:p>
    <w:p w:rsidR="006E1690" w:rsidRPr="002F14B5" w:rsidRDefault="006E1690" w:rsidP="00CF756A">
      <w:pPr>
        <w:rPr>
          <w:lang w:val="nl-BE"/>
        </w:rPr>
      </w:pPr>
      <w:r w:rsidRPr="002F14B5">
        <w:rPr>
          <w:lang w:val="nl-BE"/>
        </w:rPr>
        <w:t>Volgens onze bronnen</w:t>
      </w:r>
      <w:r w:rsidRPr="002F14B5">
        <w:rPr>
          <w:b/>
          <w:bCs/>
          <w:vertAlign w:val="subscript"/>
          <w:lang w:val="nl-BE"/>
        </w:rPr>
        <w:t>(4)</w:t>
      </w:r>
      <w:r w:rsidRPr="002F14B5">
        <w:rPr>
          <w:lang w:val="nl-BE"/>
        </w:rPr>
        <w:t xml:space="preserve"> zijn terminal services snel en gemakkelijk te gebruiken maar onze enquête geeft aan dat een van de belangrijkste redenen van bedrijven om over te schakelen naar een ander compute model de performantie is! Dit is totaal tegenstrijdig. Men maakt goede reclame maar dit komt niet altijd overeen met de behoeften van de mensen.</w:t>
      </w:r>
    </w:p>
    <w:p w:rsidR="006E1690" w:rsidRPr="002F14B5" w:rsidRDefault="006E1690" w:rsidP="00CF756A">
      <w:pPr>
        <w:rPr>
          <w:lang w:val="nl-BE"/>
        </w:rPr>
      </w:pPr>
    </w:p>
    <w:p w:rsidR="006E1690" w:rsidRPr="002F14B5" w:rsidRDefault="006E1690" w:rsidP="00CF756A">
      <w:pPr>
        <w:rPr>
          <w:lang w:val="nl-BE"/>
        </w:rPr>
      </w:pPr>
      <w:r w:rsidRPr="002F14B5">
        <w:rPr>
          <w:b/>
          <w:bCs/>
          <w:lang w:val="nl-BE"/>
        </w:rPr>
        <w:t>Conclusie:</w:t>
      </w:r>
      <w:r w:rsidRPr="002F14B5">
        <w:rPr>
          <w:lang w:val="nl-BE"/>
        </w:rPr>
        <w:t xml:space="preserve"> Er zijn dus duidelijke verschillen met de werkelijkheid en wat onze bronnen ons wensen te laten geloven. Het was dus zeer belangrijk om deze verschillen te onderzoeken. En dit hebben we met succes kunnen verrichten door middel van de enquête. </w:t>
      </w:r>
    </w:p>
    <w:p w:rsidR="006E1690" w:rsidRPr="002F14B5" w:rsidRDefault="006E1690" w:rsidP="00EF36BA">
      <w:pPr>
        <w:pStyle w:val="subtitelMOR"/>
        <w:numPr>
          <w:ilvl w:val="0"/>
          <w:numId w:val="0"/>
        </w:numPr>
        <w:rPr>
          <w:b/>
          <w:bCs/>
          <w:lang w:val="nl-BE"/>
        </w:rPr>
      </w:pPr>
    </w:p>
    <w:p w:rsidR="006E1690" w:rsidRPr="002F14B5" w:rsidRDefault="006E1690" w:rsidP="0071407E">
      <w:pPr>
        <w:pStyle w:val="subtitelMOR"/>
        <w:rPr>
          <w:b/>
          <w:bCs/>
        </w:rPr>
      </w:pPr>
      <w:bookmarkStart w:id="13" w:name="_Toc231022936"/>
      <w:r w:rsidRPr="002F14B5">
        <w:rPr>
          <w:b/>
          <w:bCs/>
        </w:rPr>
        <w:t>Rapportering van gemaakte fouten of tekortkomingen eigen onderzoek</w:t>
      </w:r>
      <w:bookmarkEnd w:id="13"/>
    </w:p>
    <w:p w:rsidR="006E1690" w:rsidRPr="002F14B5" w:rsidRDefault="006E1690" w:rsidP="00682FC4">
      <w:pPr>
        <w:rPr>
          <w:lang w:val="nl-BE"/>
        </w:rPr>
      </w:pPr>
      <w:r w:rsidRPr="002F14B5">
        <w:rPr>
          <w:lang w:val="nl-BE"/>
        </w:rPr>
        <w:t>Doordat we ons onderzoek op dergelijke beperkte schaal hebben gehouden kunnen we niet spreken over een representatief resultaat. Bovendien hebben we geprobeerd een conclusie te trekken aan de hand van een veel te korte enquête. Er is geen enkele vorm van controle aanwezig in onze vraagstelling en onze vragen zijn allemaal uit één beperkte deeltaak van onze onderzoeksvraag. Met andere woorden, we hebben veel te weinig informatie om een waarheidsgetrouwe conclusie te kunnen en mogen trekken. Bij wijze van voorbeeld, we ondervragen de participanten van ons onderzoek op het vlak van tevredenheid op verschillende vlakken (mobiliteit, veiligheid,…) over hun huidige model, in een echt onderzoek zouden we op elke vraag dieper moeten ingaan en een mogelijke oorzaak zoeken naar deze tevrendheidsfactoren in plaats van de vraag beperkt te houden tot tevreden of niet tevreden. Ook hebben we ons nu beperkt tot deelnemers uit een heel gelijkaardige omgeving. Willen we een objectief resultaat kunnen voorstellen mogen we ons niet beperken tot bedrijven met een heel gelijkaardige bedrijfsgrootte en sector. Het resultaat kan namelijk verschillen tussen verschillende sectoren en omgevingen. Niet te vergeten; we hebben ons beperkt tot slechts vijf verschillende beroepen (bij onze eerste vraag van de personalia) terwijl er in het bedrijfsleven veel meer mensen te maken kunnen krijgen met server-based computing. (denk maar aan doodgewone bedienden of zelfs arbeiders die in de fabriek met een terminal moeten werken). Deze mensen hebben misschien minder kennis op het vlak van servermodellen, maar ze kunnen wel een belangrijke inbreng hebben over de (on)tevredenheid van deze modellen. Zo kan er een conclusie worden getrokken in de richting van de daadwerkelijke noodzaak en het al dan niet verbeteren van het productieproces door middel van dergelijke modellen.</w:t>
      </w:r>
    </w:p>
    <w:p w:rsidR="006E1690" w:rsidRPr="002F14B5" w:rsidRDefault="006E1690" w:rsidP="0071407E">
      <w:pPr>
        <w:pStyle w:val="subtitelMOR"/>
        <w:rPr>
          <w:b/>
          <w:bCs/>
        </w:rPr>
      </w:pPr>
      <w:bookmarkStart w:id="14" w:name="_Toc231022937"/>
      <w:r w:rsidRPr="002F14B5">
        <w:rPr>
          <w:b/>
          <w:bCs/>
        </w:rPr>
        <w:t>Rapportering van tips voor verder onderzoek</w:t>
      </w:r>
      <w:bookmarkEnd w:id="14"/>
    </w:p>
    <w:p w:rsidR="006E1690" w:rsidRPr="002F14B5" w:rsidRDefault="006E1690" w:rsidP="002F14B5">
      <w:pPr>
        <w:rPr>
          <w:lang w:val="nl-BE"/>
        </w:rPr>
      </w:pPr>
      <w:r w:rsidRPr="002F14B5">
        <w:rPr>
          <w:lang w:val="nl-BE"/>
        </w:rPr>
        <w:t>Ons (oppervlakkig) onderzoek vormde een handige opstap naar verder onderzoek. We hebben ons hoofdzakelijk gefocused op het onderzoeken welke compute models in de realiteit worden gebruikt en hebben diens voor- en nadelen door middel van een kleine enqûete getoetst. We zijn niet ingegaan op het hybride model, dat reeds verschillende succesvolle implementaties kent in bedrijven</w:t>
      </w:r>
      <w:r w:rsidRPr="002F14B5">
        <w:rPr>
          <w:b/>
          <w:bCs/>
          <w:vertAlign w:val="subscript"/>
          <w:lang w:val="nl-BE"/>
        </w:rPr>
        <w:t>(1)</w:t>
      </w:r>
      <w:r w:rsidRPr="002F14B5">
        <w:rPr>
          <w:lang w:val="nl-BE"/>
        </w:rPr>
        <w:t>. Een vergelijking tussen de traditionele modellen en deze nieuwkomer zal zeer boeiend blijken voor geïnteresseerden: krijgt dit hybride model enkel het beste van beide werelden met zich mee, of moet het toch nog enkele nadelen met zich meesleuren? Ook performantie, schaalbaarheid, implementatiekosten en andere factoren kan men vergelijken om de volwassenheid van dit nieuwe model te onderzoeken. Dit topic is immers zeer actueel</w:t>
      </w:r>
      <w:r w:rsidRPr="002F14B5">
        <w:rPr>
          <w:b/>
          <w:bCs/>
          <w:vertAlign w:val="subscript"/>
          <w:lang w:val="nl-BE"/>
        </w:rPr>
        <w:t>(2)</w:t>
      </w:r>
      <w:r w:rsidRPr="002F14B5">
        <w:rPr>
          <w:lang w:val="nl-BE"/>
        </w:rPr>
        <w:t xml:space="preserve"> en zal vele bedrijven die traditionele modellen gebruiken, interesseren.</w:t>
      </w:r>
    </w:p>
    <w:p w:rsidR="006E1690" w:rsidRPr="002F14B5" w:rsidRDefault="006E1690" w:rsidP="00913208">
      <w:pPr>
        <w:pStyle w:val="subtitelMOR"/>
        <w:numPr>
          <w:ilvl w:val="0"/>
          <w:numId w:val="0"/>
        </w:numPr>
        <w:rPr>
          <w:b/>
          <w:bCs/>
          <w:lang w:val="nl-BE"/>
        </w:rPr>
      </w:pPr>
    </w:p>
    <w:p w:rsidR="006E1690" w:rsidRPr="002F14B5" w:rsidRDefault="006E1690" w:rsidP="0071407E">
      <w:pPr>
        <w:pStyle w:val="subtitelMOR"/>
        <w:rPr>
          <w:b/>
          <w:bCs/>
        </w:rPr>
      </w:pPr>
      <w:bookmarkStart w:id="15" w:name="_Toc231022938"/>
      <w:r w:rsidRPr="002F14B5">
        <w:rPr>
          <w:b/>
          <w:bCs/>
        </w:rPr>
        <w:t>Bronnenlijst</w:t>
      </w:r>
      <w:bookmarkEnd w:id="15"/>
    </w:p>
    <w:p w:rsidR="006E1690" w:rsidRPr="002F14B5" w:rsidRDefault="006E1690" w:rsidP="00CF756A">
      <w:pPr>
        <w:pStyle w:val="NormalWeb"/>
        <w:rPr>
          <w:rFonts w:ascii="Calibri" w:hAnsi="Calibri" w:cs="Calibri"/>
        </w:rPr>
      </w:pPr>
      <w:r w:rsidRPr="002F14B5">
        <w:rPr>
          <w:rFonts w:ascii="Calibri" w:hAnsi="Calibri" w:cs="Calibri"/>
          <w:b/>
          <w:bCs/>
        </w:rPr>
        <w:t xml:space="preserve"> Rapportering van verband eigen gevonden resultaten en literatuur</w:t>
      </w:r>
      <w:r w:rsidRPr="002F14B5">
        <w:rPr>
          <w:rFonts w:ascii="Calibri" w:hAnsi="Calibri" w:cs="Calibri"/>
        </w:rPr>
        <w:t>:</w:t>
      </w:r>
    </w:p>
    <w:p w:rsidR="006E1690" w:rsidRPr="002F14B5" w:rsidRDefault="006E1690" w:rsidP="00CF756A">
      <w:pPr>
        <w:pStyle w:val="NormalWeb"/>
        <w:rPr>
          <w:rFonts w:ascii="Calibri" w:hAnsi="Calibri" w:cs="Calibri"/>
        </w:rPr>
      </w:pPr>
      <w:r w:rsidRPr="002F14B5">
        <w:rPr>
          <w:rFonts w:ascii="Calibri" w:hAnsi="Calibri" w:cs="Calibri"/>
        </w:rPr>
        <w:t xml:space="preserve">1 De Lyon, M. (2002). </w:t>
      </w:r>
      <w:r w:rsidRPr="002F14B5">
        <w:rPr>
          <w:rFonts w:ascii="Calibri" w:hAnsi="Calibri" w:cs="Calibri"/>
          <w:i/>
          <w:iCs/>
          <w:lang w:val="nl-NL"/>
        </w:rPr>
        <w:t>UB gaat over op Server Based Computing.</w:t>
      </w:r>
      <w:r w:rsidRPr="002F14B5">
        <w:rPr>
          <w:rFonts w:ascii="Calibri" w:hAnsi="Calibri" w:cs="Calibri"/>
          <w:lang w:val="nl-NL"/>
        </w:rPr>
        <w:t xml:space="preserve"> Geraadpleegd op 24 mei 2009, </w:t>
      </w:r>
      <w:hyperlink r:id="rId15" w:history="1">
        <w:r w:rsidRPr="002F14B5">
          <w:rPr>
            <w:rStyle w:val="Hyperlink"/>
            <w:rFonts w:ascii="Calibri" w:hAnsi="Calibri" w:cs="Calibri"/>
          </w:rPr>
          <w:t>http://www.unimaas.nl/publicatie/2002/pub4/sbc-ub.htm</w:t>
        </w:r>
      </w:hyperlink>
    </w:p>
    <w:p w:rsidR="006E1690" w:rsidRPr="002F14B5" w:rsidRDefault="006E1690" w:rsidP="00CF756A">
      <w:pPr>
        <w:pStyle w:val="NormalWeb"/>
        <w:rPr>
          <w:rFonts w:ascii="Calibri" w:hAnsi="Calibri" w:cs="Calibri"/>
        </w:rPr>
      </w:pPr>
      <w:r w:rsidRPr="002F14B5">
        <w:rPr>
          <w:rFonts w:ascii="Calibri" w:hAnsi="Calibri" w:cs="Calibri"/>
          <w:lang w:val="en-US"/>
        </w:rPr>
        <w:t xml:space="preserve">2 EMC Corporation. (2008). </w:t>
      </w:r>
      <w:r w:rsidRPr="002F14B5">
        <w:rPr>
          <w:rFonts w:ascii="Calibri" w:hAnsi="Calibri" w:cs="Calibri"/>
          <w:i/>
          <w:iCs/>
          <w:lang w:val="en-US"/>
        </w:rPr>
        <w:t>Desktop Manageability: VMWare Virtual Desktop Infrastructure and EMC Celerra.</w:t>
      </w:r>
      <w:r w:rsidRPr="002F14B5">
        <w:rPr>
          <w:rFonts w:ascii="Calibri" w:hAnsi="Calibri" w:cs="Calibri"/>
          <w:lang w:val="en-US"/>
        </w:rPr>
        <w:t xml:space="preserve"> </w:t>
      </w:r>
      <w:r w:rsidRPr="002F14B5">
        <w:rPr>
          <w:rFonts w:ascii="Calibri" w:hAnsi="Calibri" w:cs="Calibri"/>
        </w:rPr>
        <w:t xml:space="preserve">Geraadpleegd op 24 mei 2009, </w:t>
      </w:r>
      <w:hyperlink r:id="rId16" w:history="1">
        <w:r w:rsidRPr="002F14B5">
          <w:rPr>
            <w:rStyle w:val="Hyperlink"/>
            <w:rFonts w:ascii="Calibri" w:hAnsi="Calibri" w:cs="Calibri"/>
          </w:rPr>
          <w:t>www.emc.com/collateral/hardware/solution-overview/h4206-vmware-celerra-so.pdf</w:t>
        </w:r>
      </w:hyperlink>
    </w:p>
    <w:p w:rsidR="006E1690" w:rsidRPr="002F14B5" w:rsidRDefault="006E1690" w:rsidP="00CF756A">
      <w:pPr>
        <w:pStyle w:val="NormalWeb"/>
        <w:rPr>
          <w:rFonts w:ascii="Calibri" w:hAnsi="Calibri" w:cs="Calibri"/>
        </w:rPr>
      </w:pPr>
      <w:r w:rsidRPr="002F14B5">
        <w:rPr>
          <w:rFonts w:ascii="Calibri" w:hAnsi="Calibri" w:cs="Calibri"/>
          <w:lang w:val="en-GB"/>
        </w:rPr>
        <w:t xml:space="preserve">3 Ericom. (2009). </w:t>
      </w:r>
      <w:r w:rsidRPr="002F14B5">
        <w:rPr>
          <w:rFonts w:ascii="Calibri" w:hAnsi="Calibri" w:cs="Calibri"/>
          <w:i/>
          <w:iCs/>
          <w:lang w:val="en-GB"/>
        </w:rPr>
        <w:t xml:space="preserve">Desktop Virtualization Solutions: Expedite virtual desktop deployments, flexibly and cost-effectively. </w:t>
      </w:r>
      <w:r w:rsidRPr="002F14B5">
        <w:rPr>
          <w:rFonts w:ascii="Calibri" w:hAnsi="Calibri" w:cs="Calibri"/>
        </w:rPr>
        <w:t>Geraadpleegd op 24</w:t>
      </w:r>
      <w:r w:rsidRPr="002F14B5">
        <w:rPr>
          <w:rFonts w:ascii="Calibri" w:hAnsi="Calibri" w:cs="Calibri"/>
          <w:i/>
          <w:iCs/>
        </w:rPr>
        <w:t xml:space="preserve"> </w:t>
      </w:r>
      <w:r w:rsidRPr="002F14B5">
        <w:rPr>
          <w:rFonts w:ascii="Calibri" w:hAnsi="Calibri" w:cs="Calibri"/>
        </w:rPr>
        <w:t>mei 2009,</w:t>
      </w:r>
      <w:r w:rsidRPr="002F14B5">
        <w:rPr>
          <w:rFonts w:ascii="Calibri" w:hAnsi="Calibri" w:cs="Calibri"/>
          <w:b/>
          <w:bCs/>
        </w:rPr>
        <w:t xml:space="preserve"> </w:t>
      </w:r>
      <w:hyperlink r:id="rId17" w:history="1">
        <w:r w:rsidRPr="002F14B5">
          <w:rPr>
            <w:rStyle w:val="Hyperlink"/>
            <w:rFonts w:ascii="Calibri" w:hAnsi="Calibri" w:cs="Calibri"/>
          </w:rPr>
          <w:t>http://www.ericom.com/virtual_desktops.asp</w:t>
        </w:r>
      </w:hyperlink>
    </w:p>
    <w:p w:rsidR="006E1690" w:rsidRPr="002F14B5" w:rsidRDefault="006E1690" w:rsidP="00CF756A">
      <w:pPr>
        <w:pStyle w:val="NormalWeb"/>
        <w:rPr>
          <w:rFonts w:ascii="Calibri" w:hAnsi="Calibri" w:cs="Calibri"/>
        </w:rPr>
      </w:pPr>
      <w:r w:rsidRPr="002F14B5">
        <w:rPr>
          <w:rFonts w:ascii="Calibri" w:hAnsi="Calibri" w:cs="Calibri"/>
        </w:rPr>
        <w:t xml:space="preserve">4 Ericom. </w:t>
      </w:r>
      <w:r w:rsidRPr="002F14B5">
        <w:rPr>
          <w:rFonts w:ascii="Calibri" w:hAnsi="Calibri" w:cs="Calibri"/>
          <w:lang w:val="en-GB"/>
        </w:rPr>
        <w:t xml:space="preserve">(2009). </w:t>
      </w:r>
      <w:r w:rsidRPr="002F14B5">
        <w:rPr>
          <w:rFonts w:ascii="Calibri" w:hAnsi="Calibri" w:cs="Calibri"/>
          <w:i/>
          <w:iCs/>
          <w:lang w:val="en-GB"/>
        </w:rPr>
        <w:t>Terminal Emulation: Full Line of Terminal Emulators for Widest Range of Hosts.</w:t>
      </w:r>
      <w:r w:rsidRPr="002F14B5">
        <w:rPr>
          <w:rFonts w:ascii="Calibri" w:hAnsi="Calibri" w:cs="Calibri"/>
          <w:lang w:val="en-GB"/>
        </w:rPr>
        <w:t xml:space="preserve"> </w:t>
      </w:r>
      <w:r w:rsidRPr="002F14B5">
        <w:rPr>
          <w:rFonts w:ascii="Calibri" w:hAnsi="Calibri" w:cs="Calibri"/>
        </w:rPr>
        <w:t>Geraadpleegd op 24 mei 2009,</w:t>
      </w:r>
      <w:r w:rsidRPr="002F14B5">
        <w:rPr>
          <w:rFonts w:ascii="Calibri" w:hAnsi="Calibri" w:cs="Calibri"/>
          <w:b/>
          <w:bCs/>
        </w:rPr>
        <w:t xml:space="preserve"> </w:t>
      </w:r>
      <w:hyperlink r:id="rId18" w:history="1">
        <w:r w:rsidRPr="002F14B5">
          <w:rPr>
            <w:rStyle w:val="Hyperlink"/>
            <w:rFonts w:ascii="Calibri" w:hAnsi="Calibri" w:cs="Calibri"/>
          </w:rPr>
          <w:t>http://www.ericom.com/termemulation.asp</w:t>
        </w:r>
      </w:hyperlink>
    </w:p>
    <w:p w:rsidR="006E1690" w:rsidRPr="002F14B5" w:rsidRDefault="006E1690" w:rsidP="00CF756A">
      <w:pPr>
        <w:pStyle w:val="NormalWeb"/>
        <w:rPr>
          <w:rFonts w:ascii="Calibri" w:hAnsi="Calibri" w:cs="Calibri"/>
        </w:rPr>
      </w:pPr>
    </w:p>
    <w:p w:rsidR="006E1690" w:rsidRPr="002F14B5" w:rsidRDefault="006E1690" w:rsidP="00CF756A">
      <w:pPr>
        <w:pStyle w:val="NormalWeb"/>
        <w:rPr>
          <w:rFonts w:ascii="Calibri" w:hAnsi="Calibri" w:cs="Calibri"/>
        </w:rPr>
      </w:pPr>
    </w:p>
    <w:p w:rsidR="006E1690" w:rsidRPr="002F14B5" w:rsidRDefault="006E1690" w:rsidP="00CF756A">
      <w:pPr>
        <w:pStyle w:val="NormalWeb"/>
        <w:rPr>
          <w:rFonts w:ascii="Calibri" w:hAnsi="Calibri" w:cs="Calibri"/>
          <w:b/>
          <w:bCs/>
          <w:lang w:val="nl-NL"/>
        </w:rPr>
      </w:pPr>
      <w:r w:rsidRPr="002F14B5">
        <w:rPr>
          <w:rFonts w:ascii="Calibri" w:hAnsi="Calibri" w:cs="Calibri"/>
          <w:b/>
          <w:bCs/>
          <w:lang w:val="nl-NL"/>
        </w:rPr>
        <w:t>Rapportering van tips voor verder onderzoek:</w:t>
      </w:r>
    </w:p>
    <w:p w:rsidR="006E1690" w:rsidRDefault="006E1690" w:rsidP="00CF756A">
      <w:pPr>
        <w:pStyle w:val="NormalWeb"/>
        <w:rPr>
          <w:rFonts w:ascii="Calibri" w:hAnsi="Calibri" w:cs="Calibri"/>
        </w:rPr>
      </w:pPr>
      <w:r w:rsidRPr="002F14B5">
        <w:rPr>
          <w:rFonts w:ascii="Calibri" w:hAnsi="Calibri" w:cs="Calibri"/>
          <w:lang w:val="en-GB"/>
        </w:rPr>
        <w:t xml:space="preserve">1 Citrix. (2009). </w:t>
      </w:r>
      <w:r w:rsidRPr="002F14B5">
        <w:rPr>
          <w:rFonts w:ascii="Calibri" w:hAnsi="Calibri" w:cs="Calibri"/>
          <w:i/>
          <w:iCs/>
          <w:lang w:val="en-GB"/>
        </w:rPr>
        <w:t>Customer Success: Citrix XenApp.</w:t>
      </w:r>
      <w:r w:rsidRPr="002F14B5">
        <w:rPr>
          <w:rFonts w:ascii="Calibri" w:hAnsi="Calibri" w:cs="Calibri"/>
          <w:lang w:val="en-GB"/>
        </w:rPr>
        <w:t xml:space="preserve"> </w:t>
      </w:r>
      <w:r w:rsidRPr="002F14B5">
        <w:rPr>
          <w:rFonts w:ascii="Calibri" w:hAnsi="Calibri" w:cs="Calibri"/>
        </w:rPr>
        <w:t xml:space="preserve">Geraadpleegd op 24 mei 2009, </w:t>
      </w:r>
      <w:hyperlink r:id="rId19" w:history="1">
        <w:r w:rsidRPr="00934731">
          <w:rPr>
            <w:rStyle w:val="Hyperlink"/>
            <w:rFonts w:cs="Calibri"/>
          </w:rPr>
          <w:t>http://www.citrix.com/English/aboutcitrix/casestudies/list.asp?c=p&amp;cs=24100&amp;n=0&amp;ns=0</w:t>
        </w:r>
      </w:hyperlink>
    </w:p>
    <w:p w:rsidR="006E1690" w:rsidRDefault="006E1690" w:rsidP="00CF756A">
      <w:pPr>
        <w:pStyle w:val="NormalWeb"/>
        <w:rPr>
          <w:rFonts w:ascii="Calibri" w:hAnsi="Calibri" w:cs="Calibri"/>
        </w:rPr>
      </w:pPr>
      <w:r w:rsidRPr="002F14B5">
        <w:rPr>
          <w:rFonts w:ascii="Calibri" w:hAnsi="Calibri" w:cs="Calibri"/>
          <w:lang w:val="en-GB"/>
        </w:rPr>
        <w:t xml:space="preserve">2 Citrix. (2009). </w:t>
      </w:r>
      <w:r w:rsidRPr="002F14B5">
        <w:rPr>
          <w:rFonts w:ascii="Calibri" w:hAnsi="Calibri" w:cs="Calibri"/>
          <w:i/>
          <w:iCs/>
          <w:lang w:val="en-GB"/>
        </w:rPr>
        <w:t>Citrix XenApp on Windows Terminal Services: A Feature Analysis.</w:t>
      </w:r>
      <w:r w:rsidRPr="002F14B5">
        <w:rPr>
          <w:rFonts w:ascii="Calibri" w:hAnsi="Calibri" w:cs="Calibri"/>
          <w:lang w:val="en-GB"/>
        </w:rPr>
        <w:t xml:space="preserve"> </w:t>
      </w:r>
      <w:r w:rsidRPr="002F14B5">
        <w:rPr>
          <w:rFonts w:ascii="Calibri" w:hAnsi="Calibri" w:cs="Calibri"/>
        </w:rPr>
        <w:t xml:space="preserve">Geraadpleegd op 24 mei 2009, </w:t>
      </w:r>
      <w:hyperlink r:id="rId20" w:history="1">
        <w:r w:rsidRPr="00934731">
          <w:rPr>
            <w:rStyle w:val="Hyperlink"/>
            <w:rFonts w:cs="Calibri"/>
          </w:rPr>
          <w:t>http://www.citrix.com/%2Fsite%2Fresources%2Fdynamic%2Fsalesdocs%2FCitrix-XenApp5-Terminal-Services-2003-2008-Feature-Analysis.pdf</w:t>
        </w:r>
      </w:hyperlink>
    </w:p>
    <w:p w:rsidR="006E1690" w:rsidRPr="002F14B5" w:rsidRDefault="006E1690" w:rsidP="00CF756A">
      <w:pPr>
        <w:pStyle w:val="Heading1"/>
        <w:numPr>
          <w:ilvl w:val="0"/>
          <w:numId w:val="2"/>
        </w:numPr>
        <w:rPr>
          <w:rFonts w:ascii="Calibri" w:hAnsi="Calibri"/>
        </w:rPr>
      </w:pPr>
      <w:bookmarkStart w:id="16" w:name="_Toc231022939"/>
      <w:r w:rsidRPr="002F14B5">
        <w:rPr>
          <w:rFonts w:ascii="Calibri" w:hAnsi="Calibri"/>
        </w:rPr>
        <w:t>Werkverdeling</w:t>
      </w:r>
      <w:bookmarkEnd w:id="16"/>
    </w:p>
    <w:p w:rsidR="006E1690" w:rsidRPr="002F14B5" w:rsidRDefault="006E1690" w:rsidP="0071407E"/>
    <w:p w:rsidR="006E1690" w:rsidRPr="002F14B5" w:rsidRDefault="006E1690" w:rsidP="0071407E">
      <w:pPr>
        <w:rPr>
          <w:lang w:val="nl-BE"/>
        </w:rPr>
      </w:pPr>
      <w:r w:rsidRPr="002F14B5">
        <w:rPr>
          <w:lang w:val="nl-BE"/>
        </w:rPr>
        <w:t>Ben: vragen 2b, 2c en 3c, bundelen, layout en inhoudsopgave</w:t>
      </w:r>
    </w:p>
    <w:p w:rsidR="006E1690" w:rsidRPr="002F14B5" w:rsidRDefault="006E1690" w:rsidP="0071407E">
      <w:pPr>
        <w:rPr>
          <w:lang w:val="nl-BE"/>
        </w:rPr>
      </w:pPr>
      <w:r w:rsidRPr="002F14B5">
        <w:rPr>
          <w:lang w:val="nl-BE"/>
        </w:rPr>
        <w:t>Stefan: Vragen 1 en 2a</w:t>
      </w:r>
    </w:p>
    <w:p w:rsidR="006E1690" w:rsidRPr="002F14B5" w:rsidRDefault="006E1690" w:rsidP="0071407E">
      <w:pPr>
        <w:rPr>
          <w:lang w:val="nl-BE"/>
        </w:rPr>
      </w:pPr>
      <w:r w:rsidRPr="002F14B5">
        <w:rPr>
          <w:lang w:val="nl-BE"/>
        </w:rPr>
        <w:t>Beerend: 3d, 3e, enkele kleine layoutaanpassingen</w:t>
      </w:r>
    </w:p>
    <w:p w:rsidR="006E1690" w:rsidRPr="002F14B5" w:rsidRDefault="006E1690" w:rsidP="0071407E">
      <w:r w:rsidRPr="002F14B5">
        <w:t>Bart: 4d en 4e</w:t>
      </w:r>
    </w:p>
    <w:p w:rsidR="006E1690" w:rsidRPr="002F14B5" w:rsidRDefault="006E1690" w:rsidP="0071407E">
      <w:pPr>
        <w:ind w:left="284" w:hanging="5"/>
        <w:rPr>
          <w:lang w:val="nl-BE"/>
        </w:rPr>
      </w:pPr>
    </w:p>
    <w:p w:rsidR="006E1690" w:rsidRPr="002F14B5" w:rsidRDefault="006E1690" w:rsidP="0071407E">
      <w:pPr>
        <w:ind w:left="284" w:hanging="5"/>
        <w:rPr>
          <w:lang w:val="nl-BE"/>
        </w:rPr>
      </w:pPr>
    </w:p>
    <w:sectPr w:rsidR="006E1690" w:rsidRPr="002F14B5" w:rsidSect="002B55D5">
      <w:footerReference w:type="default" r:id="rId21"/>
      <w:pgSz w:w="11906" w:h="16838"/>
      <w:pgMar w:top="1134" w:right="1134" w:bottom="1134" w:left="187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690" w:rsidRDefault="006E1690" w:rsidP="002B55D5">
      <w:pPr>
        <w:spacing w:after="0" w:line="240" w:lineRule="auto"/>
      </w:pPr>
      <w:r>
        <w:separator/>
      </w:r>
    </w:p>
  </w:endnote>
  <w:endnote w:type="continuationSeparator" w:id="0">
    <w:p w:rsidR="006E1690" w:rsidRDefault="006E1690" w:rsidP="002B55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690" w:rsidRPr="002B55D5" w:rsidRDefault="006E1690">
    <w:pPr>
      <w:pStyle w:val="Footer"/>
      <w:rPr>
        <w:lang w:val="nl-BE"/>
      </w:rPr>
    </w:pPr>
    <w:r>
      <w:rPr>
        <w:lang w:val="nl-BE"/>
      </w:rPr>
      <w:tab/>
    </w:r>
    <w:r>
      <w:rPr>
        <w:lang w:val="nl-BE"/>
      </w:rPr>
      <w:tab/>
    </w:r>
    <w:r w:rsidRPr="002B55D5">
      <w:rPr>
        <w:lang w:val="nl-BE"/>
      </w:rPr>
      <w:fldChar w:fldCharType="begin"/>
    </w:r>
    <w:r w:rsidRPr="002B55D5">
      <w:rPr>
        <w:lang w:val="nl-BE"/>
      </w:rPr>
      <w:instrText xml:space="preserve"> PAGE   \* MERGEFORMAT </w:instrText>
    </w:r>
    <w:r w:rsidRPr="002B55D5">
      <w:rPr>
        <w:lang w:val="nl-BE"/>
      </w:rPr>
      <w:fldChar w:fldCharType="separate"/>
    </w:r>
    <w:r>
      <w:rPr>
        <w:noProof/>
        <w:lang w:val="nl-BE"/>
      </w:rPr>
      <w:t>2</w:t>
    </w:r>
    <w:r w:rsidRPr="002B55D5">
      <w:rPr>
        <w:lang w:val="nl-B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690" w:rsidRDefault="006E1690" w:rsidP="002B55D5">
      <w:pPr>
        <w:spacing w:after="0" w:line="240" w:lineRule="auto"/>
      </w:pPr>
      <w:r>
        <w:separator/>
      </w:r>
    </w:p>
  </w:footnote>
  <w:footnote w:type="continuationSeparator" w:id="0">
    <w:p w:rsidR="006E1690" w:rsidRDefault="006E1690" w:rsidP="002B55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
    <w:nsid w:val="01D03EF4"/>
    <w:multiLevelType w:val="hybridMultilevel"/>
    <w:tmpl w:val="F184082C"/>
    <w:lvl w:ilvl="0" w:tplc="4B30F030">
      <w:start w:val="4"/>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7191F12"/>
    <w:multiLevelType w:val="multilevel"/>
    <w:tmpl w:val="00000003"/>
    <w:lvl w:ilvl="0">
      <w:start w:val="1"/>
      <w:numFmt w:val="decimal"/>
      <w:lvlText w:val="%1."/>
      <w:lvlJc w:val="left"/>
      <w:pPr>
        <w:tabs>
          <w:tab w:val="num" w:pos="-675"/>
        </w:tabs>
        <w:ind w:left="-675" w:hanging="360"/>
      </w:pPr>
      <w:rPr>
        <w:rFonts w:cs="Times New Roman"/>
      </w:rPr>
    </w:lvl>
    <w:lvl w:ilvl="1">
      <w:start w:val="1"/>
      <w:numFmt w:val="lowerLetter"/>
      <w:lvlText w:val="%2."/>
      <w:lvlJc w:val="left"/>
      <w:pPr>
        <w:tabs>
          <w:tab w:val="num" w:pos="-315"/>
        </w:tabs>
        <w:ind w:left="-315" w:hanging="360"/>
      </w:pPr>
      <w:rPr>
        <w:rFonts w:cs="Times New Roman"/>
      </w:rPr>
    </w:lvl>
    <w:lvl w:ilvl="2">
      <w:start w:val="1"/>
      <w:numFmt w:val="lowerRoman"/>
      <w:lvlText w:val="%3."/>
      <w:lvlJc w:val="left"/>
      <w:pPr>
        <w:tabs>
          <w:tab w:val="num" w:pos="45"/>
        </w:tabs>
        <w:ind w:left="45" w:hanging="360"/>
      </w:pPr>
      <w:rPr>
        <w:rFonts w:cs="Times New Roman"/>
      </w:rPr>
    </w:lvl>
    <w:lvl w:ilvl="3">
      <w:start w:val="1"/>
      <w:numFmt w:val="decimal"/>
      <w:lvlText w:val="%4."/>
      <w:lvlJc w:val="left"/>
      <w:pPr>
        <w:tabs>
          <w:tab w:val="num" w:pos="405"/>
        </w:tabs>
        <w:ind w:left="405" w:hanging="360"/>
      </w:pPr>
      <w:rPr>
        <w:rFonts w:cs="Times New Roman"/>
      </w:rPr>
    </w:lvl>
    <w:lvl w:ilvl="4">
      <w:start w:val="1"/>
      <w:numFmt w:val="lowerLetter"/>
      <w:lvlText w:val="%5."/>
      <w:lvlJc w:val="left"/>
      <w:pPr>
        <w:tabs>
          <w:tab w:val="num" w:pos="765"/>
        </w:tabs>
        <w:ind w:left="765" w:hanging="360"/>
      </w:pPr>
      <w:rPr>
        <w:rFonts w:cs="Times New Roman"/>
      </w:rPr>
    </w:lvl>
    <w:lvl w:ilvl="5">
      <w:start w:val="1"/>
      <w:numFmt w:val="lowerRoman"/>
      <w:lvlText w:val="%6."/>
      <w:lvlJc w:val="left"/>
      <w:pPr>
        <w:tabs>
          <w:tab w:val="num" w:pos="1125"/>
        </w:tabs>
        <w:ind w:left="1125" w:hanging="360"/>
      </w:pPr>
      <w:rPr>
        <w:rFonts w:cs="Times New Roman"/>
      </w:rPr>
    </w:lvl>
    <w:lvl w:ilvl="6">
      <w:start w:val="1"/>
      <w:numFmt w:val="decimal"/>
      <w:lvlText w:val="%7."/>
      <w:lvlJc w:val="left"/>
      <w:pPr>
        <w:tabs>
          <w:tab w:val="num" w:pos="1485"/>
        </w:tabs>
        <w:ind w:left="1485" w:hanging="360"/>
      </w:pPr>
      <w:rPr>
        <w:rFonts w:cs="Times New Roman"/>
      </w:rPr>
    </w:lvl>
    <w:lvl w:ilvl="7">
      <w:start w:val="1"/>
      <w:numFmt w:val="lowerLetter"/>
      <w:lvlText w:val="%8."/>
      <w:lvlJc w:val="left"/>
      <w:pPr>
        <w:tabs>
          <w:tab w:val="num" w:pos="1845"/>
        </w:tabs>
        <w:ind w:left="1845" w:hanging="360"/>
      </w:pPr>
      <w:rPr>
        <w:rFonts w:cs="Times New Roman"/>
      </w:rPr>
    </w:lvl>
    <w:lvl w:ilvl="8">
      <w:start w:val="1"/>
      <w:numFmt w:val="lowerRoman"/>
      <w:lvlText w:val="%9."/>
      <w:lvlJc w:val="left"/>
      <w:pPr>
        <w:tabs>
          <w:tab w:val="num" w:pos="2205"/>
        </w:tabs>
        <w:ind w:left="2205" w:hanging="360"/>
      </w:pPr>
      <w:rPr>
        <w:rFonts w:cs="Times New Roman"/>
      </w:rPr>
    </w:lvl>
  </w:abstractNum>
  <w:abstractNum w:abstractNumId="3">
    <w:nsid w:val="2ED43457"/>
    <w:multiLevelType w:val="hybridMultilevel"/>
    <w:tmpl w:val="18945F6E"/>
    <w:lvl w:ilvl="0" w:tplc="93FA6604">
      <w:start w:val="1"/>
      <w:numFmt w:val="lowerLetter"/>
      <w:pStyle w:val="subtitelMOR"/>
      <w:lvlText w:val="%1."/>
      <w:lvlJc w:val="left"/>
      <w:pPr>
        <w:ind w:left="1068" w:hanging="360"/>
      </w:pPr>
      <w:rPr>
        <w:rFonts w:cs="Times New Roman" w:hint="default"/>
        <w:b/>
        <w:bCs/>
      </w:rPr>
    </w:lvl>
    <w:lvl w:ilvl="1" w:tplc="08130019">
      <w:start w:val="1"/>
      <w:numFmt w:val="lowerLetter"/>
      <w:lvlText w:val="%2."/>
      <w:lvlJc w:val="left"/>
      <w:pPr>
        <w:ind w:left="1788" w:hanging="360"/>
      </w:pPr>
      <w:rPr>
        <w:rFonts w:cs="Times New Roman"/>
      </w:rPr>
    </w:lvl>
    <w:lvl w:ilvl="2" w:tplc="0813001B" w:tentative="1">
      <w:start w:val="1"/>
      <w:numFmt w:val="lowerRoman"/>
      <w:lvlText w:val="%3."/>
      <w:lvlJc w:val="right"/>
      <w:pPr>
        <w:ind w:left="2508" w:hanging="180"/>
      </w:pPr>
      <w:rPr>
        <w:rFonts w:cs="Times New Roman"/>
      </w:rPr>
    </w:lvl>
    <w:lvl w:ilvl="3" w:tplc="0813000F" w:tentative="1">
      <w:start w:val="1"/>
      <w:numFmt w:val="decimal"/>
      <w:lvlText w:val="%4."/>
      <w:lvlJc w:val="left"/>
      <w:pPr>
        <w:ind w:left="3228" w:hanging="360"/>
      </w:pPr>
      <w:rPr>
        <w:rFonts w:cs="Times New Roman"/>
      </w:rPr>
    </w:lvl>
    <w:lvl w:ilvl="4" w:tplc="08130019" w:tentative="1">
      <w:start w:val="1"/>
      <w:numFmt w:val="lowerLetter"/>
      <w:lvlText w:val="%5."/>
      <w:lvlJc w:val="left"/>
      <w:pPr>
        <w:ind w:left="3948" w:hanging="360"/>
      </w:pPr>
      <w:rPr>
        <w:rFonts w:cs="Times New Roman"/>
      </w:rPr>
    </w:lvl>
    <w:lvl w:ilvl="5" w:tplc="0813001B" w:tentative="1">
      <w:start w:val="1"/>
      <w:numFmt w:val="lowerRoman"/>
      <w:lvlText w:val="%6."/>
      <w:lvlJc w:val="right"/>
      <w:pPr>
        <w:ind w:left="4668" w:hanging="180"/>
      </w:pPr>
      <w:rPr>
        <w:rFonts w:cs="Times New Roman"/>
      </w:rPr>
    </w:lvl>
    <w:lvl w:ilvl="6" w:tplc="0813000F" w:tentative="1">
      <w:start w:val="1"/>
      <w:numFmt w:val="decimal"/>
      <w:lvlText w:val="%7."/>
      <w:lvlJc w:val="left"/>
      <w:pPr>
        <w:ind w:left="5388" w:hanging="360"/>
      </w:pPr>
      <w:rPr>
        <w:rFonts w:cs="Times New Roman"/>
      </w:rPr>
    </w:lvl>
    <w:lvl w:ilvl="7" w:tplc="08130019" w:tentative="1">
      <w:start w:val="1"/>
      <w:numFmt w:val="lowerLetter"/>
      <w:lvlText w:val="%8."/>
      <w:lvlJc w:val="left"/>
      <w:pPr>
        <w:ind w:left="6108" w:hanging="360"/>
      </w:pPr>
      <w:rPr>
        <w:rFonts w:cs="Times New Roman"/>
      </w:rPr>
    </w:lvl>
    <w:lvl w:ilvl="8" w:tplc="0813001B" w:tentative="1">
      <w:start w:val="1"/>
      <w:numFmt w:val="lowerRoman"/>
      <w:lvlText w:val="%9."/>
      <w:lvlJc w:val="right"/>
      <w:pPr>
        <w:ind w:left="6828" w:hanging="180"/>
      </w:pPr>
      <w:rPr>
        <w:rFonts w:cs="Times New Roman"/>
      </w:rPr>
    </w:lvl>
  </w:abstractNum>
  <w:abstractNum w:abstractNumId="4">
    <w:nsid w:val="34CB7F94"/>
    <w:multiLevelType w:val="hybridMultilevel"/>
    <w:tmpl w:val="03E8340C"/>
    <w:lvl w:ilvl="0" w:tplc="0813000F">
      <w:start w:val="1"/>
      <w:numFmt w:val="decimal"/>
      <w:lvlText w:val="%1."/>
      <w:lvlJc w:val="left"/>
      <w:pPr>
        <w:ind w:left="96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5">
    <w:nsid w:val="40E851EF"/>
    <w:multiLevelType w:val="hybridMultilevel"/>
    <w:tmpl w:val="EEA86516"/>
    <w:lvl w:ilvl="0" w:tplc="04090019">
      <w:start w:val="1"/>
      <w:numFmt w:val="lowerLetter"/>
      <w:lvlText w:val="%1."/>
      <w:lvlJc w:val="left"/>
      <w:pPr>
        <w:ind w:left="999" w:hanging="360"/>
      </w:pPr>
      <w:rPr>
        <w:rFonts w:cs="Times New Roman"/>
      </w:rPr>
    </w:lvl>
    <w:lvl w:ilvl="1" w:tplc="08130019" w:tentative="1">
      <w:start w:val="1"/>
      <w:numFmt w:val="lowerLetter"/>
      <w:lvlText w:val="%2."/>
      <w:lvlJc w:val="left"/>
      <w:pPr>
        <w:ind w:left="1719" w:hanging="360"/>
      </w:pPr>
      <w:rPr>
        <w:rFonts w:cs="Times New Roman"/>
      </w:rPr>
    </w:lvl>
    <w:lvl w:ilvl="2" w:tplc="0813001B" w:tentative="1">
      <w:start w:val="1"/>
      <w:numFmt w:val="lowerRoman"/>
      <w:lvlText w:val="%3."/>
      <w:lvlJc w:val="right"/>
      <w:pPr>
        <w:ind w:left="2439" w:hanging="180"/>
      </w:pPr>
      <w:rPr>
        <w:rFonts w:cs="Times New Roman"/>
      </w:rPr>
    </w:lvl>
    <w:lvl w:ilvl="3" w:tplc="0813000F" w:tentative="1">
      <w:start w:val="1"/>
      <w:numFmt w:val="decimal"/>
      <w:lvlText w:val="%4."/>
      <w:lvlJc w:val="left"/>
      <w:pPr>
        <w:ind w:left="3159" w:hanging="360"/>
      </w:pPr>
      <w:rPr>
        <w:rFonts w:cs="Times New Roman"/>
      </w:rPr>
    </w:lvl>
    <w:lvl w:ilvl="4" w:tplc="08130019" w:tentative="1">
      <w:start w:val="1"/>
      <w:numFmt w:val="lowerLetter"/>
      <w:lvlText w:val="%5."/>
      <w:lvlJc w:val="left"/>
      <w:pPr>
        <w:ind w:left="3879" w:hanging="360"/>
      </w:pPr>
      <w:rPr>
        <w:rFonts w:cs="Times New Roman"/>
      </w:rPr>
    </w:lvl>
    <w:lvl w:ilvl="5" w:tplc="0813001B" w:tentative="1">
      <w:start w:val="1"/>
      <w:numFmt w:val="lowerRoman"/>
      <w:lvlText w:val="%6."/>
      <w:lvlJc w:val="right"/>
      <w:pPr>
        <w:ind w:left="4599" w:hanging="180"/>
      </w:pPr>
      <w:rPr>
        <w:rFonts w:cs="Times New Roman"/>
      </w:rPr>
    </w:lvl>
    <w:lvl w:ilvl="6" w:tplc="0813000F" w:tentative="1">
      <w:start w:val="1"/>
      <w:numFmt w:val="decimal"/>
      <w:lvlText w:val="%7."/>
      <w:lvlJc w:val="left"/>
      <w:pPr>
        <w:ind w:left="5319" w:hanging="360"/>
      </w:pPr>
      <w:rPr>
        <w:rFonts w:cs="Times New Roman"/>
      </w:rPr>
    </w:lvl>
    <w:lvl w:ilvl="7" w:tplc="08130019" w:tentative="1">
      <w:start w:val="1"/>
      <w:numFmt w:val="lowerLetter"/>
      <w:lvlText w:val="%8."/>
      <w:lvlJc w:val="left"/>
      <w:pPr>
        <w:ind w:left="6039" w:hanging="360"/>
      </w:pPr>
      <w:rPr>
        <w:rFonts w:cs="Times New Roman"/>
      </w:rPr>
    </w:lvl>
    <w:lvl w:ilvl="8" w:tplc="0813001B" w:tentative="1">
      <w:start w:val="1"/>
      <w:numFmt w:val="lowerRoman"/>
      <w:lvlText w:val="%9."/>
      <w:lvlJc w:val="right"/>
      <w:pPr>
        <w:ind w:left="6759" w:hanging="180"/>
      </w:pPr>
      <w:rPr>
        <w:rFonts w:cs="Times New Roman"/>
      </w:rPr>
    </w:lvl>
  </w:abstractNum>
  <w:abstractNum w:abstractNumId="6">
    <w:nsid w:val="5B0B7B7E"/>
    <w:multiLevelType w:val="multilevel"/>
    <w:tmpl w:val="9536A058"/>
    <w:lvl w:ilvl="0">
      <w:start w:val="1"/>
      <w:numFmt w:val="decimal"/>
      <w:lvlText w:val="%1."/>
      <w:lvlJc w:val="left"/>
      <w:pPr>
        <w:tabs>
          <w:tab w:val="num" w:pos="360"/>
        </w:tabs>
        <w:ind w:left="1375" w:hanging="1375"/>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5F353A04"/>
    <w:multiLevelType w:val="hybridMultilevel"/>
    <w:tmpl w:val="E42273E0"/>
    <w:lvl w:ilvl="0" w:tplc="0813000F">
      <w:start w:val="1"/>
      <w:numFmt w:val="decimal"/>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8">
    <w:nsid w:val="683E724B"/>
    <w:multiLevelType w:val="multilevel"/>
    <w:tmpl w:val="00000003"/>
    <w:lvl w:ilvl="0">
      <w:start w:val="1"/>
      <w:numFmt w:val="decimal"/>
      <w:lvlText w:val="%1."/>
      <w:lvlJc w:val="left"/>
      <w:pPr>
        <w:tabs>
          <w:tab w:val="num" w:pos="-675"/>
        </w:tabs>
        <w:ind w:left="-675" w:hanging="360"/>
      </w:pPr>
      <w:rPr>
        <w:rFonts w:cs="Times New Roman"/>
      </w:rPr>
    </w:lvl>
    <w:lvl w:ilvl="1">
      <w:start w:val="1"/>
      <w:numFmt w:val="lowerLetter"/>
      <w:lvlText w:val="%2."/>
      <w:lvlJc w:val="left"/>
      <w:pPr>
        <w:tabs>
          <w:tab w:val="num" w:pos="-315"/>
        </w:tabs>
        <w:ind w:left="-315" w:hanging="360"/>
      </w:pPr>
      <w:rPr>
        <w:rFonts w:cs="Times New Roman"/>
      </w:rPr>
    </w:lvl>
    <w:lvl w:ilvl="2">
      <w:start w:val="1"/>
      <w:numFmt w:val="lowerRoman"/>
      <w:lvlText w:val="%3."/>
      <w:lvlJc w:val="left"/>
      <w:pPr>
        <w:tabs>
          <w:tab w:val="num" w:pos="45"/>
        </w:tabs>
        <w:ind w:left="45" w:hanging="360"/>
      </w:pPr>
      <w:rPr>
        <w:rFonts w:cs="Times New Roman"/>
      </w:rPr>
    </w:lvl>
    <w:lvl w:ilvl="3">
      <w:start w:val="1"/>
      <w:numFmt w:val="decimal"/>
      <w:lvlText w:val="%4."/>
      <w:lvlJc w:val="left"/>
      <w:pPr>
        <w:tabs>
          <w:tab w:val="num" w:pos="405"/>
        </w:tabs>
        <w:ind w:left="405" w:hanging="360"/>
      </w:pPr>
      <w:rPr>
        <w:rFonts w:cs="Times New Roman"/>
      </w:rPr>
    </w:lvl>
    <w:lvl w:ilvl="4">
      <w:start w:val="1"/>
      <w:numFmt w:val="lowerLetter"/>
      <w:lvlText w:val="%5."/>
      <w:lvlJc w:val="left"/>
      <w:pPr>
        <w:tabs>
          <w:tab w:val="num" w:pos="765"/>
        </w:tabs>
        <w:ind w:left="765" w:hanging="360"/>
      </w:pPr>
      <w:rPr>
        <w:rFonts w:cs="Times New Roman"/>
      </w:rPr>
    </w:lvl>
    <w:lvl w:ilvl="5">
      <w:start w:val="1"/>
      <w:numFmt w:val="lowerRoman"/>
      <w:lvlText w:val="%6."/>
      <w:lvlJc w:val="left"/>
      <w:pPr>
        <w:tabs>
          <w:tab w:val="num" w:pos="1125"/>
        </w:tabs>
        <w:ind w:left="1125" w:hanging="360"/>
      </w:pPr>
      <w:rPr>
        <w:rFonts w:cs="Times New Roman"/>
      </w:rPr>
    </w:lvl>
    <w:lvl w:ilvl="6">
      <w:start w:val="1"/>
      <w:numFmt w:val="decimal"/>
      <w:lvlText w:val="%7."/>
      <w:lvlJc w:val="left"/>
      <w:pPr>
        <w:tabs>
          <w:tab w:val="num" w:pos="1485"/>
        </w:tabs>
        <w:ind w:left="1485" w:hanging="360"/>
      </w:pPr>
      <w:rPr>
        <w:rFonts w:cs="Times New Roman"/>
      </w:rPr>
    </w:lvl>
    <w:lvl w:ilvl="7">
      <w:start w:val="1"/>
      <w:numFmt w:val="lowerLetter"/>
      <w:lvlText w:val="%8."/>
      <w:lvlJc w:val="left"/>
      <w:pPr>
        <w:tabs>
          <w:tab w:val="num" w:pos="1845"/>
        </w:tabs>
        <w:ind w:left="1845" w:hanging="360"/>
      </w:pPr>
      <w:rPr>
        <w:rFonts w:cs="Times New Roman"/>
      </w:rPr>
    </w:lvl>
    <w:lvl w:ilvl="8">
      <w:start w:val="1"/>
      <w:numFmt w:val="lowerRoman"/>
      <w:lvlText w:val="%9."/>
      <w:lvlJc w:val="left"/>
      <w:pPr>
        <w:tabs>
          <w:tab w:val="num" w:pos="2205"/>
        </w:tabs>
        <w:ind w:left="2205" w:hanging="360"/>
      </w:pPr>
      <w:rPr>
        <w:rFonts w:cs="Times New Roman"/>
      </w:rPr>
    </w:lvl>
  </w:abstractNum>
  <w:abstractNum w:abstractNumId="9">
    <w:nsid w:val="708E48E0"/>
    <w:multiLevelType w:val="multilevel"/>
    <w:tmpl w:val="9536A058"/>
    <w:lvl w:ilvl="0">
      <w:start w:val="1"/>
      <w:numFmt w:val="decimal"/>
      <w:lvlText w:val="%1."/>
      <w:lvlJc w:val="left"/>
      <w:pPr>
        <w:tabs>
          <w:tab w:val="num" w:pos="360"/>
        </w:tabs>
        <w:ind w:left="1375" w:hanging="1375"/>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7"/>
  </w:num>
  <w:num w:numId="2">
    <w:abstractNumId w:val="4"/>
  </w:num>
  <w:num w:numId="3">
    <w:abstractNumId w:val="9"/>
  </w:num>
  <w:num w:numId="4">
    <w:abstractNumId w:val="3"/>
  </w:num>
  <w:num w:numId="5">
    <w:abstractNumId w:val="5"/>
  </w:num>
  <w:num w:numId="6">
    <w:abstractNumId w:val="3"/>
    <w:lvlOverride w:ilvl="0">
      <w:startOverride w:val="1"/>
    </w:lvlOverride>
  </w:num>
  <w:num w:numId="7">
    <w:abstractNumId w:val="3"/>
    <w:lvlOverride w:ilvl="0">
      <w:startOverride w:val="1"/>
    </w:lvlOverride>
  </w:num>
  <w:num w:numId="8">
    <w:abstractNumId w:val="0"/>
  </w:num>
  <w:num w:numId="9">
    <w:abstractNumId w:val="1"/>
  </w:num>
  <w:num w:numId="10">
    <w:abstractNumId w:val="2"/>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77D4"/>
    <w:rsid w:val="00000012"/>
    <w:rsid w:val="00000487"/>
    <w:rsid w:val="00001FFF"/>
    <w:rsid w:val="000024C8"/>
    <w:rsid w:val="000027D4"/>
    <w:rsid w:val="0000376E"/>
    <w:rsid w:val="0000386C"/>
    <w:rsid w:val="000044F4"/>
    <w:rsid w:val="0000460A"/>
    <w:rsid w:val="000048BC"/>
    <w:rsid w:val="00005A7D"/>
    <w:rsid w:val="00006FD0"/>
    <w:rsid w:val="000070DF"/>
    <w:rsid w:val="0001292E"/>
    <w:rsid w:val="000137FB"/>
    <w:rsid w:val="00013AAB"/>
    <w:rsid w:val="00014029"/>
    <w:rsid w:val="000141B3"/>
    <w:rsid w:val="00014FC6"/>
    <w:rsid w:val="00015376"/>
    <w:rsid w:val="00015C9C"/>
    <w:rsid w:val="00015F22"/>
    <w:rsid w:val="000175D3"/>
    <w:rsid w:val="000213B4"/>
    <w:rsid w:val="00021A87"/>
    <w:rsid w:val="00021C1D"/>
    <w:rsid w:val="00022E92"/>
    <w:rsid w:val="00023411"/>
    <w:rsid w:val="00023A87"/>
    <w:rsid w:val="00024139"/>
    <w:rsid w:val="00024B35"/>
    <w:rsid w:val="00027AFC"/>
    <w:rsid w:val="00030BE9"/>
    <w:rsid w:val="000312F9"/>
    <w:rsid w:val="00032B44"/>
    <w:rsid w:val="00033BB7"/>
    <w:rsid w:val="00035925"/>
    <w:rsid w:val="00035DB4"/>
    <w:rsid w:val="0003707F"/>
    <w:rsid w:val="00040494"/>
    <w:rsid w:val="00040A2E"/>
    <w:rsid w:val="000418EB"/>
    <w:rsid w:val="00041AEE"/>
    <w:rsid w:val="00041C91"/>
    <w:rsid w:val="00042D4F"/>
    <w:rsid w:val="00043826"/>
    <w:rsid w:val="0004488A"/>
    <w:rsid w:val="00044D89"/>
    <w:rsid w:val="00045644"/>
    <w:rsid w:val="00046387"/>
    <w:rsid w:val="000469DC"/>
    <w:rsid w:val="000471CE"/>
    <w:rsid w:val="00050682"/>
    <w:rsid w:val="0005083D"/>
    <w:rsid w:val="000514D1"/>
    <w:rsid w:val="00052928"/>
    <w:rsid w:val="00052A0B"/>
    <w:rsid w:val="00052AAD"/>
    <w:rsid w:val="00052E50"/>
    <w:rsid w:val="0005369C"/>
    <w:rsid w:val="00055081"/>
    <w:rsid w:val="00055377"/>
    <w:rsid w:val="00055F94"/>
    <w:rsid w:val="0005661B"/>
    <w:rsid w:val="00057B05"/>
    <w:rsid w:val="00057F1E"/>
    <w:rsid w:val="00060FAF"/>
    <w:rsid w:val="00061F17"/>
    <w:rsid w:val="000628F2"/>
    <w:rsid w:val="00062D0C"/>
    <w:rsid w:val="000640D8"/>
    <w:rsid w:val="0006438A"/>
    <w:rsid w:val="0006447A"/>
    <w:rsid w:val="0006463F"/>
    <w:rsid w:val="0006508A"/>
    <w:rsid w:val="00065947"/>
    <w:rsid w:val="000664E1"/>
    <w:rsid w:val="000666D6"/>
    <w:rsid w:val="00066E10"/>
    <w:rsid w:val="000673F9"/>
    <w:rsid w:val="00067A19"/>
    <w:rsid w:val="00070994"/>
    <w:rsid w:val="000711D7"/>
    <w:rsid w:val="00071700"/>
    <w:rsid w:val="00072FBB"/>
    <w:rsid w:val="000737CD"/>
    <w:rsid w:val="00073B1C"/>
    <w:rsid w:val="00074812"/>
    <w:rsid w:val="000753D6"/>
    <w:rsid w:val="000756C5"/>
    <w:rsid w:val="00076BDD"/>
    <w:rsid w:val="000804F0"/>
    <w:rsid w:val="0008076A"/>
    <w:rsid w:val="00080D17"/>
    <w:rsid w:val="00081428"/>
    <w:rsid w:val="00081758"/>
    <w:rsid w:val="00081C75"/>
    <w:rsid w:val="00082AB6"/>
    <w:rsid w:val="00084AEC"/>
    <w:rsid w:val="000855BE"/>
    <w:rsid w:val="0008573D"/>
    <w:rsid w:val="00085855"/>
    <w:rsid w:val="000861F3"/>
    <w:rsid w:val="0008684D"/>
    <w:rsid w:val="00091EDD"/>
    <w:rsid w:val="000959DD"/>
    <w:rsid w:val="00097078"/>
    <w:rsid w:val="00097D6B"/>
    <w:rsid w:val="000A1913"/>
    <w:rsid w:val="000A1B4B"/>
    <w:rsid w:val="000A2A81"/>
    <w:rsid w:val="000A30D5"/>
    <w:rsid w:val="000A3B3D"/>
    <w:rsid w:val="000A405F"/>
    <w:rsid w:val="000A423A"/>
    <w:rsid w:val="000A5CB0"/>
    <w:rsid w:val="000A5DD6"/>
    <w:rsid w:val="000A65BB"/>
    <w:rsid w:val="000B0CAC"/>
    <w:rsid w:val="000B1C72"/>
    <w:rsid w:val="000B1D54"/>
    <w:rsid w:val="000B22E5"/>
    <w:rsid w:val="000B3549"/>
    <w:rsid w:val="000B35F7"/>
    <w:rsid w:val="000B5462"/>
    <w:rsid w:val="000B6849"/>
    <w:rsid w:val="000B7899"/>
    <w:rsid w:val="000C0E72"/>
    <w:rsid w:val="000C1D24"/>
    <w:rsid w:val="000C1E87"/>
    <w:rsid w:val="000C1F70"/>
    <w:rsid w:val="000C2D34"/>
    <w:rsid w:val="000C3CC6"/>
    <w:rsid w:val="000C4A2B"/>
    <w:rsid w:val="000C4A9D"/>
    <w:rsid w:val="000C540C"/>
    <w:rsid w:val="000C7901"/>
    <w:rsid w:val="000C79FF"/>
    <w:rsid w:val="000C7E84"/>
    <w:rsid w:val="000D2283"/>
    <w:rsid w:val="000D5249"/>
    <w:rsid w:val="000D5812"/>
    <w:rsid w:val="000D5B1F"/>
    <w:rsid w:val="000D5D62"/>
    <w:rsid w:val="000D6BFB"/>
    <w:rsid w:val="000D7170"/>
    <w:rsid w:val="000E1D10"/>
    <w:rsid w:val="000E2315"/>
    <w:rsid w:val="000E2F8F"/>
    <w:rsid w:val="000E3532"/>
    <w:rsid w:val="000E3E49"/>
    <w:rsid w:val="000E420E"/>
    <w:rsid w:val="000E445B"/>
    <w:rsid w:val="000E58A2"/>
    <w:rsid w:val="000E59D2"/>
    <w:rsid w:val="000E62AC"/>
    <w:rsid w:val="000E6943"/>
    <w:rsid w:val="000E6F87"/>
    <w:rsid w:val="000E7B66"/>
    <w:rsid w:val="000F02FC"/>
    <w:rsid w:val="000F0881"/>
    <w:rsid w:val="000F113F"/>
    <w:rsid w:val="000F180C"/>
    <w:rsid w:val="000F2A63"/>
    <w:rsid w:val="000F3343"/>
    <w:rsid w:val="000F4767"/>
    <w:rsid w:val="000F4793"/>
    <w:rsid w:val="000F4D8C"/>
    <w:rsid w:val="000F5008"/>
    <w:rsid w:val="000F5311"/>
    <w:rsid w:val="000F56E1"/>
    <w:rsid w:val="000F5961"/>
    <w:rsid w:val="000F6DB0"/>
    <w:rsid w:val="000F78BB"/>
    <w:rsid w:val="00100351"/>
    <w:rsid w:val="00100D4B"/>
    <w:rsid w:val="00101CB8"/>
    <w:rsid w:val="00102672"/>
    <w:rsid w:val="001035E2"/>
    <w:rsid w:val="00104A4B"/>
    <w:rsid w:val="00107F2C"/>
    <w:rsid w:val="00110586"/>
    <w:rsid w:val="00110BA6"/>
    <w:rsid w:val="0011158C"/>
    <w:rsid w:val="00111998"/>
    <w:rsid w:val="00112375"/>
    <w:rsid w:val="00112657"/>
    <w:rsid w:val="00112724"/>
    <w:rsid w:val="00112AEB"/>
    <w:rsid w:val="00114AFE"/>
    <w:rsid w:val="00115C5E"/>
    <w:rsid w:val="00116932"/>
    <w:rsid w:val="00117063"/>
    <w:rsid w:val="001177DD"/>
    <w:rsid w:val="0012059C"/>
    <w:rsid w:val="00120909"/>
    <w:rsid w:val="00121034"/>
    <w:rsid w:val="00121111"/>
    <w:rsid w:val="001212E9"/>
    <w:rsid w:val="00123B55"/>
    <w:rsid w:val="00123F84"/>
    <w:rsid w:val="00124E3C"/>
    <w:rsid w:val="0012586F"/>
    <w:rsid w:val="00126A3B"/>
    <w:rsid w:val="00127A74"/>
    <w:rsid w:val="00130087"/>
    <w:rsid w:val="001303BE"/>
    <w:rsid w:val="001312AF"/>
    <w:rsid w:val="001315F2"/>
    <w:rsid w:val="00131870"/>
    <w:rsid w:val="00131895"/>
    <w:rsid w:val="001320D7"/>
    <w:rsid w:val="00132956"/>
    <w:rsid w:val="001336DB"/>
    <w:rsid w:val="00134374"/>
    <w:rsid w:val="001351FB"/>
    <w:rsid w:val="00135689"/>
    <w:rsid w:val="00136B88"/>
    <w:rsid w:val="00137A75"/>
    <w:rsid w:val="00140333"/>
    <w:rsid w:val="001412C2"/>
    <w:rsid w:val="00141639"/>
    <w:rsid w:val="00142276"/>
    <w:rsid w:val="001425CD"/>
    <w:rsid w:val="00142D2A"/>
    <w:rsid w:val="00143020"/>
    <w:rsid w:val="00144E13"/>
    <w:rsid w:val="001456E5"/>
    <w:rsid w:val="00145AB8"/>
    <w:rsid w:val="0014700C"/>
    <w:rsid w:val="00147142"/>
    <w:rsid w:val="00150047"/>
    <w:rsid w:val="0015113E"/>
    <w:rsid w:val="0015133E"/>
    <w:rsid w:val="00151E98"/>
    <w:rsid w:val="00153F62"/>
    <w:rsid w:val="00154587"/>
    <w:rsid w:val="00155183"/>
    <w:rsid w:val="00155783"/>
    <w:rsid w:val="00156905"/>
    <w:rsid w:val="00160145"/>
    <w:rsid w:val="00161487"/>
    <w:rsid w:val="00161DE0"/>
    <w:rsid w:val="00161F4C"/>
    <w:rsid w:val="00162B0C"/>
    <w:rsid w:val="00163159"/>
    <w:rsid w:val="00163C0D"/>
    <w:rsid w:val="00164551"/>
    <w:rsid w:val="00164D29"/>
    <w:rsid w:val="001652D0"/>
    <w:rsid w:val="00165892"/>
    <w:rsid w:val="001672D9"/>
    <w:rsid w:val="0016765D"/>
    <w:rsid w:val="00167D08"/>
    <w:rsid w:val="00171DD6"/>
    <w:rsid w:val="00172577"/>
    <w:rsid w:val="0017276F"/>
    <w:rsid w:val="00174227"/>
    <w:rsid w:val="0017584D"/>
    <w:rsid w:val="00175BD6"/>
    <w:rsid w:val="00176DE9"/>
    <w:rsid w:val="00177731"/>
    <w:rsid w:val="00177A85"/>
    <w:rsid w:val="00177C8F"/>
    <w:rsid w:val="00180CEC"/>
    <w:rsid w:val="00181B8C"/>
    <w:rsid w:val="00181E30"/>
    <w:rsid w:val="001828F9"/>
    <w:rsid w:val="00182B17"/>
    <w:rsid w:val="001834B0"/>
    <w:rsid w:val="00183600"/>
    <w:rsid w:val="001836A0"/>
    <w:rsid w:val="0018372A"/>
    <w:rsid w:val="00183F85"/>
    <w:rsid w:val="00184714"/>
    <w:rsid w:val="0018584E"/>
    <w:rsid w:val="00187CE8"/>
    <w:rsid w:val="001907B8"/>
    <w:rsid w:val="001910C6"/>
    <w:rsid w:val="00191127"/>
    <w:rsid w:val="00191E33"/>
    <w:rsid w:val="00191E84"/>
    <w:rsid w:val="0019226A"/>
    <w:rsid w:val="00192318"/>
    <w:rsid w:val="001943A9"/>
    <w:rsid w:val="0019476A"/>
    <w:rsid w:val="001954AB"/>
    <w:rsid w:val="001963B9"/>
    <w:rsid w:val="00196673"/>
    <w:rsid w:val="001A0D31"/>
    <w:rsid w:val="001A0E3C"/>
    <w:rsid w:val="001A1648"/>
    <w:rsid w:val="001A225A"/>
    <w:rsid w:val="001A2795"/>
    <w:rsid w:val="001A2D2E"/>
    <w:rsid w:val="001A3182"/>
    <w:rsid w:val="001A3370"/>
    <w:rsid w:val="001A3425"/>
    <w:rsid w:val="001A43EC"/>
    <w:rsid w:val="001A4D97"/>
    <w:rsid w:val="001A57ED"/>
    <w:rsid w:val="001A5CED"/>
    <w:rsid w:val="001A734C"/>
    <w:rsid w:val="001A750A"/>
    <w:rsid w:val="001A7EF6"/>
    <w:rsid w:val="001B0D7D"/>
    <w:rsid w:val="001B1071"/>
    <w:rsid w:val="001B2470"/>
    <w:rsid w:val="001B33D5"/>
    <w:rsid w:val="001B3504"/>
    <w:rsid w:val="001B3DDE"/>
    <w:rsid w:val="001B426D"/>
    <w:rsid w:val="001B4BB1"/>
    <w:rsid w:val="001B4D09"/>
    <w:rsid w:val="001B4E5C"/>
    <w:rsid w:val="001B570D"/>
    <w:rsid w:val="001B6303"/>
    <w:rsid w:val="001C12B4"/>
    <w:rsid w:val="001C2160"/>
    <w:rsid w:val="001C2D6B"/>
    <w:rsid w:val="001C4297"/>
    <w:rsid w:val="001C441C"/>
    <w:rsid w:val="001C4673"/>
    <w:rsid w:val="001C4D06"/>
    <w:rsid w:val="001C4DCA"/>
    <w:rsid w:val="001C6142"/>
    <w:rsid w:val="001D09E3"/>
    <w:rsid w:val="001D0C9F"/>
    <w:rsid w:val="001D1332"/>
    <w:rsid w:val="001D18DA"/>
    <w:rsid w:val="001D1B62"/>
    <w:rsid w:val="001D20C9"/>
    <w:rsid w:val="001D282F"/>
    <w:rsid w:val="001D2B4C"/>
    <w:rsid w:val="001D37A3"/>
    <w:rsid w:val="001D55C0"/>
    <w:rsid w:val="001D59D9"/>
    <w:rsid w:val="001D5B6E"/>
    <w:rsid w:val="001D650D"/>
    <w:rsid w:val="001D6EE2"/>
    <w:rsid w:val="001E03C4"/>
    <w:rsid w:val="001E0862"/>
    <w:rsid w:val="001E0FA2"/>
    <w:rsid w:val="001E1C0B"/>
    <w:rsid w:val="001E2513"/>
    <w:rsid w:val="001E2DC7"/>
    <w:rsid w:val="001E2F36"/>
    <w:rsid w:val="001E4D72"/>
    <w:rsid w:val="001E53A4"/>
    <w:rsid w:val="001F0595"/>
    <w:rsid w:val="001F0F48"/>
    <w:rsid w:val="001F107A"/>
    <w:rsid w:val="001F13CF"/>
    <w:rsid w:val="001F1733"/>
    <w:rsid w:val="001F1BB7"/>
    <w:rsid w:val="001F22A7"/>
    <w:rsid w:val="001F2B3F"/>
    <w:rsid w:val="001F3119"/>
    <w:rsid w:val="001F3993"/>
    <w:rsid w:val="001F4E3B"/>
    <w:rsid w:val="002007D9"/>
    <w:rsid w:val="00201362"/>
    <w:rsid w:val="00201C63"/>
    <w:rsid w:val="00201D76"/>
    <w:rsid w:val="002026EE"/>
    <w:rsid w:val="00202B84"/>
    <w:rsid w:val="00202E74"/>
    <w:rsid w:val="00202FFF"/>
    <w:rsid w:val="00203461"/>
    <w:rsid w:val="0020352E"/>
    <w:rsid w:val="0020518C"/>
    <w:rsid w:val="0020726E"/>
    <w:rsid w:val="00207BDC"/>
    <w:rsid w:val="00207EFB"/>
    <w:rsid w:val="002101C5"/>
    <w:rsid w:val="0021069E"/>
    <w:rsid w:val="00210772"/>
    <w:rsid w:val="002108EB"/>
    <w:rsid w:val="002109DD"/>
    <w:rsid w:val="0021149A"/>
    <w:rsid w:val="00211A39"/>
    <w:rsid w:val="00211FC0"/>
    <w:rsid w:val="00212A51"/>
    <w:rsid w:val="00213055"/>
    <w:rsid w:val="00213F19"/>
    <w:rsid w:val="002143F0"/>
    <w:rsid w:val="00214E4C"/>
    <w:rsid w:val="00215FDA"/>
    <w:rsid w:val="00216E26"/>
    <w:rsid w:val="00216EC2"/>
    <w:rsid w:val="00220418"/>
    <w:rsid w:val="0022046A"/>
    <w:rsid w:val="00221C50"/>
    <w:rsid w:val="00223456"/>
    <w:rsid w:val="002238EB"/>
    <w:rsid w:val="00224D4D"/>
    <w:rsid w:val="0022639B"/>
    <w:rsid w:val="00226452"/>
    <w:rsid w:val="00227965"/>
    <w:rsid w:val="0023237B"/>
    <w:rsid w:val="00232DD8"/>
    <w:rsid w:val="0023324B"/>
    <w:rsid w:val="00233C08"/>
    <w:rsid w:val="0023417E"/>
    <w:rsid w:val="0023447E"/>
    <w:rsid w:val="00234BD3"/>
    <w:rsid w:val="0023522E"/>
    <w:rsid w:val="00236777"/>
    <w:rsid w:val="00237CAC"/>
    <w:rsid w:val="00240611"/>
    <w:rsid w:val="00241C51"/>
    <w:rsid w:val="002445BD"/>
    <w:rsid w:val="0024505B"/>
    <w:rsid w:val="002463FE"/>
    <w:rsid w:val="00246673"/>
    <w:rsid w:val="00247A9D"/>
    <w:rsid w:val="00247D8C"/>
    <w:rsid w:val="002522A5"/>
    <w:rsid w:val="00252CBE"/>
    <w:rsid w:val="00253442"/>
    <w:rsid w:val="002557E1"/>
    <w:rsid w:val="00255894"/>
    <w:rsid w:val="00256B04"/>
    <w:rsid w:val="00260544"/>
    <w:rsid w:val="00260E25"/>
    <w:rsid w:val="0026194C"/>
    <w:rsid w:val="00261C3B"/>
    <w:rsid w:val="00261C54"/>
    <w:rsid w:val="00263C62"/>
    <w:rsid w:val="0026503A"/>
    <w:rsid w:val="00265F05"/>
    <w:rsid w:val="00266A4E"/>
    <w:rsid w:val="00266C4E"/>
    <w:rsid w:val="00266F6B"/>
    <w:rsid w:val="00266F89"/>
    <w:rsid w:val="002674B5"/>
    <w:rsid w:val="00267555"/>
    <w:rsid w:val="00267605"/>
    <w:rsid w:val="00267DFA"/>
    <w:rsid w:val="0027043B"/>
    <w:rsid w:val="00270937"/>
    <w:rsid w:val="00270E6D"/>
    <w:rsid w:val="0027358D"/>
    <w:rsid w:val="0027363E"/>
    <w:rsid w:val="00273DA1"/>
    <w:rsid w:val="002746C4"/>
    <w:rsid w:val="002757F6"/>
    <w:rsid w:val="00276423"/>
    <w:rsid w:val="00276589"/>
    <w:rsid w:val="00276BE0"/>
    <w:rsid w:val="0027708F"/>
    <w:rsid w:val="0027790C"/>
    <w:rsid w:val="00281014"/>
    <w:rsid w:val="00281091"/>
    <w:rsid w:val="00281436"/>
    <w:rsid w:val="002819D1"/>
    <w:rsid w:val="00281D1D"/>
    <w:rsid w:val="00283A2A"/>
    <w:rsid w:val="00283B23"/>
    <w:rsid w:val="00285BEC"/>
    <w:rsid w:val="00286B46"/>
    <w:rsid w:val="002877E2"/>
    <w:rsid w:val="00287C25"/>
    <w:rsid w:val="0029008B"/>
    <w:rsid w:val="002914E3"/>
    <w:rsid w:val="002918C2"/>
    <w:rsid w:val="0029237E"/>
    <w:rsid w:val="00293474"/>
    <w:rsid w:val="00293CE3"/>
    <w:rsid w:val="0029449D"/>
    <w:rsid w:val="00294D97"/>
    <w:rsid w:val="0029661A"/>
    <w:rsid w:val="00296BEF"/>
    <w:rsid w:val="00296CD2"/>
    <w:rsid w:val="00297F3D"/>
    <w:rsid w:val="002A0464"/>
    <w:rsid w:val="002A0477"/>
    <w:rsid w:val="002A1C6D"/>
    <w:rsid w:val="002A2CA0"/>
    <w:rsid w:val="002A365F"/>
    <w:rsid w:val="002A5ADF"/>
    <w:rsid w:val="002A5D04"/>
    <w:rsid w:val="002A6081"/>
    <w:rsid w:val="002A6923"/>
    <w:rsid w:val="002A7A60"/>
    <w:rsid w:val="002B01E7"/>
    <w:rsid w:val="002B11F6"/>
    <w:rsid w:val="002B1951"/>
    <w:rsid w:val="002B24C8"/>
    <w:rsid w:val="002B293D"/>
    <w:rsid w:val="002B2A2A"/>
    <w:rsid w:val="002B3990"/>
    <w:rsid w:val="002B4616"/>
    <w:rsid w:val="002B48AD"/>
    <w:rsid w:val="002B4C8E"/>
    <w:rsid w:val="002B4CF2"/>
    <w:rsid w:val="002B55D5"/>
    <w:rsid w:val="002B7417"/>
    <w:rsid w:val="002B7E19"/>
    <w:rsid w:val="002C0778"/>
    <w:rsid w:val="002C0C15"/>
    <w:rsid w:val="002C1243"/>
    <w:rsid w:val="002C26B0"/>
    <w:rsid w:val="002C4110"/>
    <w:rsid w:val="002C4810"/>
    <w:rsid w:val="002C4980"/>
    <w:rsid w:val="002C50A0"/>
    <w:rsid w:val="002C6808"/>
    <w:rsid w:val="002C6D84"/>
    <w:rsid w:val="002C6D92"/>
    <w:rsid w:val="002C76DF"/>
    <w:rsid w:val="002C7CD3"/>
    <w:rsid w:val="002D00D2"/>
    <w:rsid w:val="002D17D4"/>
    <w:rsid w:val="002D28C6"/>
    <w:rsid w:val="002D4BAB"/>
    <w:rsid w:val="002D50CC"/>
    <w:rsid w:val="002D6151"/>
    <w:rsid w:val="002D6C80"/>
    <w:rsid w:val="002D7E9F"/>
    <w:rsid w:val="002D7FD3"/>
    <w:rsid w:val="002E1AEB"/>
    <w:rsid w:val="002E1F3D"/>
    <w:rsid w:val="002E447F"/>
    <w:rsid w:val="002E49FB"/>
    <w:rsid w:val="002E57EB"/>
    <w:rsid w:val="002E5BBF"/>
    <w:rsid w:val="002E64D0"/>
    <w:rsid w:val="002E673D"/>
    <w:rsid w:val="002F0484"/>
    <w:rsid w:val="002F0FB2"/>
    <w:rsid w:val="002F14B5"/>
    <w:rsid w:val="002F1968"/>
    <w:rsid w:val="002F2DAE"/>
    <w:rsid w:val="002F58EC"/>
    <w:rsid w:val="002F59AD"/>
    <w:rsid w:val="002F5EF2"/>
    <w:rsid w:val="002F6CFD"/>
    <w:rsid w:val="002F6F0E"/>
    <w:rsid w:val="002F7198"/>
    <w:rsid w:val="002F738E"/>
    <w:rsid w:val="002F7A5C"/>
    <w:rsid w:val="00300A1E"/>
    <w:rsid w:val="003014EF"/>
    <w:rsid w:val="003026B5"/>
    <w:rsid w:val="0030680C"/>
    <w:rsid w:val="00306991"/>
    <w:rsid w:val="00306A27"/>
    <w:rsid w:val="00306D48"/>
    <w:rsid w:val="00307463"/>
    <w:rsid w:val="00307640"/>
    <w:rsid w:val="003078D8"/>
    <w:rsid w:val="0031258A"/>
    <w:rsid w:val="0031272E"/>
    <w:rsid w:val="003137D3"/>
    <w:rsid w:val="00314B94"/>
    <w:rsid w:val="00315524"/>
    <w:rsid w:val="00315E61"/>
    <w:rsid w:val="003206CC"/>
    <w:rsid w:val="00321342"/>
    <w:rsid w:val="00321CB7"/>
    <w:rsid w:val="00323091"/>
    <w:rsid w:val="00323CA3"/>
    <w:rsid w:val="0032457E"/>
    <w:rsid w:val="00324936"/>
    <w:rsid w:val="00324F17"/>
    <w:rsid w:val="00324F60"/>
    <w:rsid w:val="00325D76"/>
    <w:rsid w:val="003260D7"/>
    <w:rsid w:val="0032619A"/>
    <w:rsid w:val="00326939"/>
    <w:rsid w:val="003276DA"/>
    <w:rsid w:val="00327C3D"/>
    <w:rsid w:val="00327E0A"/>
    <w:rsid w:val="0033115F"/>
    <w:rsid w:val="00331628"/>
    <w:rsid w:val="00331A00"/>
    <w:rsid w:val="00332DC7"/>
    <w:rsid w:val="003334B5"/>
    <w:rsid w:val="00333C8D"/>
    <w:rsid w:val="00334119"/>
    <w:rsid w:val="003348D7"/>
    <w:rsid w:val="00335181"/>
    <w:rsid w:val="00335A67"/>
    <w:rsid w:val="003362E6"/>
    <w:rsid w:val="003375D4"/>
    <w:rsid w:val="00337B23"/>
    <w:rsid w:val="00340918"/>
    <w:rsid w:val="00340CEF"/>
    <w:rsid w:val="003410F0"/>
    <w:rsid w:val="003413F0"/>
    <w:rsid w:val="0034168C"/>
    <w:rsid w:val="0034242F"/>
    <w:rsid w:val="00343156"/>
    <w:rsid w:val="003436E2"/>
    <w:rsid w:val="00344428"/>
    <w:rsid w:val="003448D9"/>
    <w:rsid w:val="003451E9"/>
    <w:rsid w:val="00345D3A"/>
    <w:rsid w:val="00346F66"/>
    <w:rsid w:val="0034787C"/>
    <w:rsid w:val="003502C0"/>
    <w:rsid w:val="00350757"/>
    <w:rsid w:val="00350A5E"/>
    <w:rsid w:val="0035122D"/>
    <w:rsid w:val="003516A6"/>
    <w:rsid w:val="00352245"/>
    <w:rsid w:val="0035369A"/>
    <w:rsid w:val="0035416F"/>
    <w:rsid w:val="00355240"/>
    <w:rsid w:val="003555BF"/>
    <w:rsid w:val="00360276"/>
    <w:rsid w:val="00360644"/>
    <w:rsid w:val="00360824"/>
    <w:rsid w:val="00360851"/>
    <w:rsid w:val="00360D25"/>
    <w:rsid w:val="00360E0D"/>
    <w:rsid w:val="00360EAF"/>
    <w:rsid w:val="00363A7B"/>
    <w:rsid w:val="00364207"/>
    <w:rsid w:val="003647BA"/>
    <w:rsid w:val="003651DD"/>
    <w:rsid w:val="003652CD"/>
    <w:rsid w:val="003652F7"/>
    <w:rsid w:val="0036590A"/>
    <w:rsid w:val="00365B66"/>
    <w:rsid w:val="00365D68"/>
    <w:rsid w:val="003663C8"/>
    <w:rsid w:val="00366D0A"/>
    <w:rsid w:val="00370196"/>
    <w:rsid w:val="00370A14"/>
    <w:rsid w:val="00370BA8"/>
    <w:rsid w:val="00370FC5"/>
    <w:rsid w:val="0037125D"/>
    <w:rsid w:val="0037217C"/>
    <w:rsid w:val="003723CA"/>
    <w:rsid w:val="00374A9B"/>
    <w:rsid w:val="00374E61"/>
    <w:rsid w:val="003755AE"/>
    <w:rsid w:val="003759BF"/>
    <w:rsid w:val="00376844"/>
    <w:rsid w:val="003769E0"/>
    <w:rsid w:val="0038061F"/>
    <w:rsid w:val="00380D6E"/>
    <w:rsid w:val="003824F3"/>
    <w:rsid w:val="00382903"/>
    <w:rsid w:val="00383DA0"/>
    <w:rsid w:val="00384353"/>
    <w:rsid w:val="00384C86"/>
    <w:rsid w:val="0038574B"/>
    <w:rsid w:val="003869F3"/>
    <w:rsid w:val="0038771C"/>
    <w:rsid w:val="003903C2"/>
    <w:rsid w:val="00391342"/>
    <w:rsid w:val="0039139C"/>
    <w:rsid w:val="00391FF6"/>
    <w:rsid w:val="0039208D"/>
    <w:rsid w:val="003928A7"/>
    <w:rsid w:val="00393E01"/>
    <w:rsid w:val="00394539"/>
    <w:rsid w:val="00394991"/>
    <w:rsid w:val="0039558F"/>
    <w:rsid w:val="00395F49"/>
    <w:rsid w:val="00397C52"/>
    <w:rsid w:val="003A0951"/>
    <w:rsid w:val="003A18AE"/>
    <w:rsid w:val="003A1F6F"/>
    <w:rsid w:val="003A3CE1"/>
    <w:rsid w:val="003A460B"/>
    <w:rsid w:val="003A4D26"/>
    <w:rsid w:val="003A4DEB"/>
    <w:rsid w:val="003A566D"/>
    <w:rsid w:val="003A6448"/>
    <w:rsid w:val="003A6ACD"/>
    <w:rsid w:val="003A6FA8"/>
    <w:rsid w:val="003A7CFC"/>
    <w:rsid w:val="003A7FAD"/>
    <w:rsid w:val="003B1410"/>
    <w:rsid w:val="003B1595"/>
    <w:rsid w:val="003B1DAE"/>
    <w:rsid w:val="003B41AA"/>
    <w:rsid w:val="003B43EC"/>
    <w:rsid w:val="003B4442"/>
    <w:rsid w:val="003B4BB0"/>
    <w:rsid w:val="003B533B"/>
    <w:rsid w:val="003B55AD"/>
    <w:rsid w:val="003B580D"/>
    <w:rsid w:val="003B5824"/>
    <w:rsid w:val="003B717E"/>
    <w:rsid w:val="003C16C3"/>
    <w:rsid w:val="003C2067"/>
    <w:rsid w:val="003C45D4"/>
    <w:rsid w:val="003C4D59"/>
    <w:rsid w:val="003C5271"/>
    <w:rsid w:val="003C569D"/>
    <w:rsid w:val="003C7B7C"/>
    <w:rsid w:val="003D007D"/>
    <w:rsid w:val="003D0A33"/>
    <w:rsid w:val="003D113E"/>
    <w:rsid w:val="003D17A6"/>
    <w:rsid w:val="003D189A"/>
    <w:rsid w:val="003D2559"/>
    <w:rsid w:val="003D42CC"/>
    <w:rsid w:val="003D446C"/>
    <w:rsid w:val="003D5FF2"/>
    <w:rsid w:val="003D6954"/>
    <w:rsid w:val="003D6DE2"/>
    <w:rsid w:val="003D6E91"/>
    <w:rsid w:val="003D7142"/>
    <w:rsid w:val="003E00FA"/>
    <w:rsid w:val="003E080B"/>
    <w:rsid w:val="003E1805"/>
    <w:rsid w:val="003E2915"/>
    <w:rsid w:val="003E31DF"/>
    <w:rsid w:val="003E31E7"/>
    <w:rsid w:val="003E3238"/>
    <w:rsid w:val="003E4EF3"/>
    <w:rsid w:val="003E5C01"/>
    <w:rsid w:val="003E6133"/>
    <w:rsid w:val="003F0AD3"/>
    <w:rsid w:val="003F0E2B"/>
    <w:rsid w:val="003F1FD2"/>
    <w:rsid w:val="003F2106"/>
    <w:rsid w:val="003F21C9"/>
    <w:rsid w:val="003F2293"/>
    <w:rsid w:val="003F28E2"/>
    <w:rsid w:val="003F2AEA"/>
    <w:rsid w:val="003F3391"/>
    <w:rsid w:val="003F379A"/>
    <w:rsid w:val="003F4411"/>
    <w:rsid w:val="003F48D4"/>
    <w:rsid w:val="003F6E86"/>
    <w:rsid w:val="003F707F"/>
    <w:rsid w:val="003F7FC0"/>
    <w:rsid w:val="00400F00"/>
    <w:rsid w:val="00402B11"/>
    <w:rsid w:val="00405248"/>
    <w:rsid w:val="00405A12"/>
    <w:rsid w:val="00406A6F"/>
    <w:rsid w:val="00407365"/>
    <w:rsid w:val="00411223"/>
    <w:rsid w:val="0041187C"/>
    <w:rsid w:val="0041260F"/>
    <w:rsid w:val="00412C54"/>
    <w:rsid w:val="0041362D"/>
    <w:rsid w:val="00414ECB"/>
    <w:rsid w:val="0041766D"/>
    <w:rsid w:val="00420069"/>
    <w:rsid w:val="004208DF"/>
    <w:rsid w:val="004213B2"/>
    <w:rsid w:val="00421E77"/>
    <w:rsid w:val="00421FDA"/>
    <w:rsid w:val="00423546"/>
    <w:rsid w:val="004250A7"/>
    <w:rsid w:val="004252C1"/>
    <w:rsid w:val="00426C22"/>
    <w:rsid w:val="0043085B"/>
    <w:rsid w:val="00431180"/>
    <w:rsid w:val="00431DF3"/>
    <w:rsid w:val="0043203B"/>
    <w:rsid w:val="0043211A"/>
    <w:rsid w:val="004321CA"/>
    <w:rsid w:val="004323C9"/>
    <w:rsid w:val="004326F8"/>
    <w:rsid w:val="004331E5"/>
    <w:rsid w:val="0043341D"/>
    <w:rsid w:val="0043344F"/>
    <w:rsid w:val="00433E86"/>
    <w:rsid w:val="0043406A"/>
    <w:rsid w:val="0043523A"/>
    <w:rsid w:val="004361B3"/>
    <w:rsid w:val="0043679B"/>
    <w:rsid w:val="0043750B"/>
    <w:rsid w:val="004378F1"/>
    <w:rsid w:val="00440325"/>
    <w:rsid w:val="00440753"/>
    <w:rsid w:val="00440A63"/>
    <w:rsid w:val="0044145B"/>
    <w:rsid w:val="00441B33"/>
    <w:rsid w:val="00442FA7"/>
    <w:rsid w:val="0044378B"/>
    <w:rsid w:val="00443BC4"/>
    <w:rsid w:val="00443C7B"/>
    <w:rsid w:val="00443D1E"/>
    <w:rsid w:val="00444277"/>
    <w:rsid w:val="00444602"/>
    <w:rsid w:val="0044499F"/>
    <w:rsid w:val="004450B2"/>
    <w:rsid w:val="004453F7"/>
    <w:rsid w:val="0044548C"/>
    <w:rsid w:val="00446061"/>
    <w:rsid w:val="00446D47"/>
    <w:rsid w:val="00447286"/>
    <w:rsid w:val="00451457"/>
    <w:rsid w:val="00451CA2"/>
    <w:rsid w:val="00452E8C"/>
    <w:rsid w:val="004536AE"/>
    <w:rsid w:val="0045383F"/>
    <w:rsid w:val="00453C55"/>
    <w:rsid w:val="004553EA"/>
    <w:rsid w:val="00455582"/>
    <w:rsid w:val="00455C48"/>
    <w:rsid w:val="004563EE"/>
    <w:rsid w:val="00457456"/>
    <w:rsid w:val="0046005B"/>
    <w:rsid w:val="00462507"/>
    <w:rsid w:val="0046279F"/>
    <w:rsid w:val="004658D4"/>
    <w:rsid w:val="004659A2"/>
    <w:rsid w:val="00465A64"/>
    <w:rsid w:val="0046659A"/>
    <w:rsid w:val="00466918"/>
    <w:rsid w:val="00466D09"/>
    <w:rsid w:val="004676B3"/>
    <w:rsid w:val="00471AEE"/>
    <w:rsid w:val="00471F73"/>
    <w:rsid w:val="00472580"/>
    <w:rsid w:val="00473DFA"/>
    <w:rsid w:val="00473E0E"/>
    <w:rsid w:val="00474374"/>
    <w:rsid w:val="00476674"/>
    <w:rsid w:val="004769DC"/>
    <w:rsid w:val="00476C4B"/>
    <w:rsid w:val="004774AA"/>
    <w:rsid w:val="00477684"/>
    <w:rsid w:val="004806D2"/>
    <w:rsid w:val="00481334"/>
    <w:rsid w:val="004844AA"/>
    <w:rsid w:val="00484761"/>
    <w:rsid w:val="00490AD4"/>
    <w:rsid w:val="0049155A"/>
    <w:rsid w:val="00492C6E"/>
    <w:rsid w:val="0049399E"/>
    <w:rsid w:val="0049466A"/>
    <w:rsid w:val="00495865"/>
    <w:rsid w:val="0049605B"/>
    <w:rsid w:val="004962EB"/>
    <w:rsid w:val="0049747B"/>
    <w:rsid w:val="004978C0"/>
    <w:rsid w:val="00497E64"/>
    <w:rsid w:val="004A031C"/>
    <w:rsid w:val="004A0710"/>
    <w:rsid w:val="004A0E1F"/>
    <w:rsid w:val="004A1E42"/>
    <w:rsid w:val="004A2050"/>
    <w:rsid w:val="004A3289"/>
    <w:rsid w:val="004A33C7"/>
    <w:rsid w:val="004A4E9B"/>
    <w:rsid w:val="004A4EA1"/>
    <w:rsid w:val="004A6722"/>
    <w:rsid w:val="004A743E"/>
    <w:rsid w:val="004A7890"/>
    <w:rsid w:val="004B0456"/>
    <w:rsid w:val="004B0DBF"/>
    <w:rsid w:val="004B1B98"/>
    <w:rsid w:val="004B2C72"/>
    <w:rsid w:val="004B3154"/>
    <w:rsid w:val="004B4650"/>
    <w:rsid w:val="004B49B4"/>
    <w:rsid w:val="004B4CCD"/>
    <w:rsid w:val="004B6E40"/>
    <w:rsid w:val="004B728A"/>
    <w:rsid w:val="004C00D0"/>
    <w:rsid w:val="004C00D1"/>
    <w:rsid w:val="004C0C6E"/>
    <w:rsid w:val="004C0D6E"/>
    <w:rsid w:val="004C4309"/>
    <w:rsid w:val="004C4D5A"/>
    <w:rsid w:val="004C535A"/>
    <w:rsid w:val="004C59FB"/>
    <w:rsid w:val="004C5FC3"/>
    <w:rsid w:val="004C603B"/>
    <w:rsid w:val="004C7503"/>
    <w:rsid w:val="004C7D3B"/>
    <w:rsid w:val="004D14E7"/>
    <w:rsid w:val="004D1D80"/>
    <w:rsid w:val="004D2AC8"/>
    <w:rsid w:val="004D2CD3"/>
    <w:rsid w:val="004D2F39"/>
    <w:rsid w:val="004D3EC0"/>
    <w:rsid w:val="004D6765"/>
    <w:rsid w:val="004D74A8"/>
    <w:rsid w:val="004D7C92"/>
    <w:rsid w:val="004D7CE2"/>
    <w:rsid w:val="004E0FEC"/>
    <w:rsid w:val="004E1349"/>
    <w:rsid w:val="004E1CDE"/>
    <w:rsid w:val="004E1D2C"/>
    <w:rsid w:val="004E30D6"/>
    <w:rsid w:val="004E4392"/>
    <w:rsid w:val="004E47F0"/>
    <w:rsid w:val="004E51B5"/>
    <w:rsid w:val="004E56C6"/>
    <w:rsid w:val="004E6A2C"/>
    <w:rsid w:val="004E773D"/>
    <w:rsid w:val="004F0184"/>
    <w:rsid w:val="004F1F50"/>
    <w:rsid w:val="004F3704"/>
    <w:rsid w:val="004F3806"/>
    <w:rsid w:val="004F3FF9"/>
    <w:rsid w:val="004F601C"/>
    <w:rsid w:val="004F6A97"/>
    <w:rsid w:val="004F74F9"/>
    <w:rsid w:val="00500F48"/>
    <w:rsid w:val="00501727"/>
    <w:rsid w:val="00503098"/>
    <w:rsid w:val="0050400B"/>
    <w:rsid w:val="00504E7D"/>
    <w:rsid w:val="0050558E"/>
    <w:rsid w:val="0050569A"/>
    <w:rsid w:val="00507EA1"/>
    <w:rsid w:val="005100E8"/>
    <w:rsid w:val="00511F58"/>
    <w:rsid w:val="00512639"/>
    <w:rsid w:val="005129F6"/>
    <w:rsid w:val="00515D18"/>
    <w:rsid w:val="00516FFA"/>
    <w:rsid w:val="0051733B"/>
    <w:rsid w:val="005208E1"/>
    <w:rsid w:val="00520A0D"/>
    <w:rsid w:val="00521345"/>
    <w:rsid w:val="00523224"/>
    <w:rsid w:val="00523BE6"/>
    <w:rsid w:val="005247E8"/>
    <w:rsid w:val="00524B3E"/>
    <w:rsid w:val="00526253"/>
    <w:rsid w:val="00527CD9"/>
    <w:rsid w:val="00532BC9"/>
    <w:rsid w:val="00533254"/>
    <w:rsid w:val="005335F9"/>
    <w:rsid w:val="00533B9D"/>
    <w:rsid w:val="00533EC2"/>
    <w:rsid w:val="00535BFB"/>
    <w:rsid w:val="0054004A"/>
    <w:rsid w:val="0054122D"/>
    <w:rsid w:val="00542019"/>
    <w:rsid w:val="0054532E"/>
    <w:rsid w:val="0054756B"/>
    <w:rsid w:val="0055092E"/>
    <w:rsid w:val="00551869"/>
    <w:rsid w:val="005521EF"/>
    <w:rsid w:val="005524CA"/>
    <w:rsid w:val="00552FA9"/>
    <w:rsid w:val="00554674"/>
    <w:rsid w:val="005563E0"/>
    <w:rsid w:val="005564D2"/>
    <w:rsid w:val="00556B5E"/>
    <w:rsid w:val="005573BA"/>
    <w:rsid w:val="00557DB4"/>
    <w:rsid w:val="00560829"/>
    <w:rsid w:val="0056125C"/>
    <w:rsid w:val="005616C6"/>
    <w:rsid w:val="00561875"/>
    <w:rsid w:val="00562CBF"/>
    <w:rsid w:val="0056360F"/>
    <w:rsid w:val="0056398C"/>
    <w:rsid w:val="00564C31"/>
    <w:rsid w:val="00564D91"/>
    <w:rsid w:val="00565072"/>
    <w:rsid w:val="0056550D"/>
    <w:rsid w:val="00567AA6"/>
    <w:rsid w:val="00570A00"/>
    <w:rsid w:val="00570F3E"/>
    <w:rsid w:val="005710A3"/>
    <w:rsid w:val="0057160D"/>
    <w:rsid w:val="005716DE"/>
    <w:rsid w:val="0057192F"/>
    <w:rsid w:val="005719DB"/>
    <w:rsid w:val="00571A13"/>
    <w:rsid w:val="00572CDB"/>
    <w:rsid w:val="00573A6E"/>
    <w:rsid w:val="00574186"/>
    <w:rsid w:val="0057438E"/>
    <w:rsid w:val="0057440E"/>
    <w:rsid w:val="0057487B"/>
    <w:rsid w:val="00576154"/>
    <w:rsid w:val="00576240"/>
    <w:rsid w:val="0057764B"/>
    <w:rsid w:val="005807BA"/>
    <w:rsid w:val="0058267A"/>
    <w:rsid w:val="00582CDE"/>
    <w:rsid w:val="0058384B"/>
    <w:rsid w:val="00585399"/>
    <w:rsid w:val="005854F1"/>
    <w:rsid w:val="0058557F"/>
    <w:rsid w:val="00585F74"/>
    <w:rsid w:val="00587830"/>
    <w:rsid w:val="00590184"/>
    <w:rsid w:val="00590BA1"/>
    <w:rsid w:val="0059146D"/>
    <w:rsid w:val="005915A8"/>
    <w:rsid w:val="00592775"/>
    <w:rsid w:val="0059291A"/>
    <w:rsid w:val="005952ED"/>
    <w:rsid w:val="00595394"/>
    <w:rsid w:val="005961B0"/>
    <w:rsid w:val="005964B9"/>
    <w:rsid w:val="005964E9"/>
    <w:rsid w:val="005975F8"/>
    <w:rsid w:val="005977CA"/>
    <w:rsid w:val="005A0D85"/>
    <w:rsid w:val="005A2BFA"/>
    <w:rsid w:val="005A2E39"/>
    <w:rsid w:val="005A47E3"/>
    <w:rsid w:val="005A4BE9"/>
    <w:rsid w:val="005A66BD"/>
    <w:rsid w:val="005A66DC"/>
    <w:rsid w:val="005A676C"/>
    <w:rsid w:val="005A75C4"/>
    <w:rsid w:val="005A7F11"/>
    <w:rsid w:val="005B0BF4"/>
    <w:rsid w:val="005B0DDF"/>
    <w:rsid w:val="005B11DE"/>
    <w:rsid w:val="005B2048"/>
    <w:rsid w:val="005B2092"/>
    <w:rsid w:val="005B29A9"/>
    <w:rsid w:val="005B348A"/>
    <w:rsid w:val="005B44BB"/>
    <w:rsid w:val="005B5BDA"/>
    <w:rsid w:val="005B68BA"/>
    <w:rsid w:val="005B7A99"/>
    <w:rsid w:val="005C1195"/>
    <w:rsid w:val="005C2162"/>
    <w:rsid w:val="005C39A6"/>
    <w:rsid w:val="005C445B"/>
    <w:rsid w:val="005C569E"/>
    <w:rsid w:val="005C755B"/>
    <w:rsid w:val="005C76F7"/>
    <w:rsid w:val="005D1E7D"/>
    <w:rsid w:val="005D2A9E"/>
    <w:rsid w:val="005D30EC"/>
    <w:rsid w:val="005D36CC"/>
    <w:rsid w:val="005D40F8"/>
    <w:rsid w:val="005D426F"/>
    <w:rsid w:val="005D6672"/>
    <w:rsid w:val="005D6686"/>
    <w:rsid w:val="005D7D06"/>
    <w:rsid w:val="005D7E92"/>
    <w:rsid w:val="005E024C"/>
    <w:rsid w:val="005E1247"/>
    <w:rsid w:val="005E16F3"/>
    <w:rsid w:val="005E331F"/>
    <w:rsid w:val="005E3B37"/>
    <w:rsid w:val="005E3BE3"/>
    <w:rsid w:val="005E45DB"/>
    <w:rsid w:val="005E52E2"/>
    <w:rsid w:val="005E5387"/>
    <w:rsid w:val="005E5DF9"/>
    <w:rsid w:val="005E6634"/>
    <w:rsid w:val="005E680D"/>
    <w:rsid w:val="005E6BAE"/>
    <w:rsid w:val="005E6E8E"/>
    <w:rsid w:val="005E78AB"/>
    <w:rsid w:val="005F0519"/>
    <w:rsid w:val="005F129E"/>
    <w:rsid w:val="005F262F"/>
    <w:rsid w:val="005F422E"/>
    <w:rsid w:val="005F472D"/>
    <w:rsid w:val="005F4885"/>
    <w:rsid w:val="005F4A69"/>
    <w:rsid w:val="005F653B"/>
    <w:rsid w:val="005F7019"/>
    <w:rsid w:val="0060040C"/>
    <w:rsid w:val="0060152C"/>
    <w:rsid w:val="0060177C"/>
    <w:rsid w:val="00601BA4"/>
    <w:rsid w:val="00602D51"/>
    <w:rsid w:val="006033B3"/>
    <w:rsid w:val="006039A8"/>
    <w:rsid w:val="006048D8"/>
    <w:rsid w:val="00604BB9"/>
    <w:rsid w:val="00604EA9"/>
    <w:rsid w:val="0060527D"/>
    <w:rsid w:val="006052FB"/>
    <w:rsid w:val="0060569C"/>
    <w:rsid w:val="00605808"/>
    <w:rsid w:val="00605C5B"/>
    <w:rsid w:val="00605FCC"/>
    <w:rsid w:val="006068BD"/>
    <w:rsid w:val="00606AED"/>
    <w:rsid w:val="00607715"/>
    <w:rsid w:val="00610444"/>
    <w:rsid w:val="00610639"/>
    <w:rsid w:val="00611F2D"/>
    <w:rsid w:val="006131BD"/>
    <w:rsid w:val="0061569F"/>
    <w:rsid w:val="00616640"/>
    <w:rsid w:val="0061665C"/>
    <w:rsid w:val="00616A13"/>
    <w:rsid w:val="00616DFE"/>
    <w:rsid w:val="00616E3C"/>
    <w:rsid w:val="00617BBA"/>
    <w:rsid w:val="00617EE5"/>
    <w:rsid w:val="00620D3C"/>
    <w:rsid w:val="006214E2"/>
    <w:rsid w:val="00622962"/>
    <w:rsid w:val="00623A55"/>
    <w:rsid w:val="00623C43"/>
    <w:rsid w:val="00623EAE"/>
    <w:rsid w:val="0062459A"/>
    <w:rsid w:val="006253E2"/>
    <w:rsid w:val="00625831"/>
    <w:rsid w:val="00625FCD"/>
    <w:rsid w:val="00626DC1"/>
    <w:rsid w:val="00627738"/>
    <w:rsid w:val="00627B01"/>
    <w:rsid w:val="00627B19"/>
    <w:rsid w:val="00630D54"/>
    <w:rsid w:val="00630DE3"/>
    <w:rsid w:val="006311EC"/>
    <w:rsid w:val="00631D38"/>
    <w:rsid w:val="006325EC"/>
    <w:rsid w:val="00632C66"/>
    <w:rsid w:val="0063344A"/>
    <w:rsid w:val="00634A90"/>
    <w:rsid w:val="00635950"/>
    <w:rsid w:val="00635C8D"/>
    <w:rsid w:val="00635FD7"/>
    <w:rsid w:val="006360DE"/>
    <w:rsid w:val="006362F9"/>
    <w:rsid w:val="006365F3"/>
    <w:rsid w:val="00636A01"/>
    <w:rsid w:val="006376EC"/>
    <w:rsid w:val="00637716"/>
    <w:rsid w:val="0063793F"/>
    <w:rsid w:val="00640EFE"/>
    <w:rsid w:val="00641358"/>
    <w:rsid w:val="006422C0"/>
    <w:rsid w:val="00642457"/>
    <w:rsid w:val="0064269B"/>
    <w:rsid w:val="006455C2"/>
    <w:rsid w:val="00645873"/>
    <w:rsid w:val="00645905"/>
    <w:rsid w:val="00646955"/>
    <w:rsid w:val="00646F1D"/>
    <w:rsid w:val="006474E3"/>
    <w:rsid w:val="00647EF2"/>
    <w:rsid w:val="00650ED0"/>
    <w:rsid w:val="006514B7"/>
    <w:rsid w:val="00652079"/>
    <w:rsid w:val="0065371F"/>
    <w:rsid w:val="0065404E"/>
    <w:rsid w:val="006540CB"/>
    <w:rsid w:val="00654218"/>
    <w:rsid w:val="00654775"/>
    <w:rsid w:val="00656D8F"/>
    <w:rsid w:val="00657A38"/>
    <w:rsid w:val="00661288"/>
    <w:rsid w:val="00661714"/>
    <w:rsid w:val="00661CFE"/>
    <w:rsid w:val="00662727"/>
    <w:rsid w:val="0066291F"/>
    <w:rsid w:val="00662F07"/>
    <w:rsid w:val="006633FE"/>
    <w:rsid w:val="00664930"/>
    <w:rsid w:val="00664E61"/>
    <w:rsid w:val="0066555B"/>
    <w:rsid w:val="0066581F"/>
    <w:rsid w:val="00666315"/>
    <w:rsid w:val="00666451"/>
    <w:rsid w:val="00666E3C"/>
    <w:rsid w:val="0066797B"/>
    <w:rsid w:val="006706DE"/>
    <w:rsid w:val="0067153F"/>
    <w:rsid w:val="00672173"/>
    <w:rsid w:val="00672C88"/>
    <w:rsid w:val="006731E4"/>
    <w:rsid w:val="0067344A"/>
    <w:rsid w:val="006747FB"/>
    <w:rsid w:val="00674832"/>
    <w:rsid w:val="006752A7"/>
    <w:rsid w:val="00675C74"/>
    <w:rsid w:val="00675FDC"/>
    <w:rsid w:val="00677019"/>
    <w:rsid w:val="00680B78"/>
    <w:rsid w:val="00681526"/>
    <w:rsid w:val="00681562"/>
    <w:rsid w:val="00681B9D"/>
    <w:rsid w:val="00682700"/>
    <w:rsid w:val="00682BD9"/>
    <w:rsid w:val="00682FC4"/>
    <w:rsid w:val="00684CA8"/>
    <w:rsid w:val="00685748"/>
    <w:rsid w:val="006867AF"/>
    <w:rsid w:val="00686B97"/>
    <w:rsid w:val="00686FCD"/>
    <w:rsid w:val="00690196"/>
    <w:rsid w:val="006915D1"/>
    <w:rsid w:val="00692696"/>
    <w:rsid w:val="006935F0"/>
    <w:rsid w:val="00694DB2"/>
    <w:rsid w:val="006968DC"/>
    <w:rsid w:val="0069723B"/>
    <w:rsid w:val="006A01A3"/>
    <w:rsid w:val="006A08B8"/>
    <w:rsid w:val="006A097E"/>
    <w:rsid w:val="006A16EC"/>
    <w:rsid w:val="006A2D13"/>
    <w:rsid w:val="006A31BB"/>
    <w:rsid w:val="006A3D7F"/>
    <w:rsid w:val="006A3FF8"/>
    <w:rsid w:val="006A4665"/>
    <w:rsid w:val="006A478F"/>
    <w:rsid w:val="006A6550"/>
    <w:rsid w:val="006A6799"/>
    <w:rsid w:val="006A71A3"/>
    <w:rsid w:val="006B00D1"/>
    <w:rsid w:val="006B1916"/>
    <w:rsid w:val="006B1DDD"/>
    <w:rsid w:val="006B2B4C"/>
    <w:rsid w:val="006B3029"/>
    <w:rsid w:val="006B70D3"/>
    <w:rsid w:val="006C1E55"/>
    <w:rsid w:val="006C23B5"/>
    <w:rsid w:val="006C26AB"/>
    <w:rsid w:val="006C273D"/>
    <w:rsid w:val="006C390B"/>
    <w:rsid w:val="006C3CFD"/>
    <w:rsid w:val="006C4526"/>
    <w:rsid w:val="006C4BA8"/>
    <w:rsid w:val="006C4F4F"/>
    <w:rsid w:val="006C50B8"/>
    <w:rsid w:val="006C64A0"/>
    <w:rsid w:val="006C6A1F"/>
    <w:rsid w:val="006C6F9E"/>
    <w:rsid w:val="006C7642"/>
    <w:rsid w:val="006D033C"/>
    <w:rsid w:val="006D17A3"/>
    <w:rsid w:val="006D2E29"/>
    <w:rsid w:val="006D4017"/>
    <w:rsid w:val="006D5745"/>
    <w:rsid w:val="006D6DD5"/>
    <w:rsid w:val="006D71C0"/>
    <w:rsid w:val="006D7309"/>
    <w:rsid w:val="006D77D2"/>
    <w:rsid w:val="006D7B76"/>
    <w:rsid w:val="006E0774"/>
    <w:rsid w:val="006E153E"/>
    <w:rsid w:val="006E1690"/>
    <w:rsid w:val="006E1729"/>
    <w:rsid w:val="006E228B"/>
    <w:rsid w:val="006E4346"/>
    <w:rsid w:val="006E4955"/>
    <w:rsid w:val="006E5B48"/>
    <w:rsid w:val="006E5B4E"/>
    <w:rsid w:val="006F16D5"/>
    <w:rsid w:val="006F1B72"/>
    <w:rsid w:val="006F35D5"/>
    <w:rsid w:val="006F49E1"/>
    <w:rsid w:val="006F4F04"/>
    <w:rsid w:val="006F5411"/>
    <w:rsid w:val="006F5475"/>
    <w:rsid w:val="006F66C2"/>
    <w:rsid w:val="006F6E36"/>
    <w:rsid w:val="006F7D10"/>
    <w:rsid w:val="0070048D"/>
    <w:rsid w:val="007009FF"/>
    <w:rsid w:val="00700A50"/>
    <w:rsid w:val="00700B2A"/>
    <w:rsid w:val="00701A29"/>
    <w:rsid w:val="00703BFA"/>
    <w:rsid w:val="00704223"/>
    <w:rsid w:val="00704324"/>
    <w:rsid w:val="00704F44"/>
    <w:rsid w:val="00704F7E"/>
    <w:rsid w:val="00705676"/>
    <w:rsid w:val="0070577B"/>
    <w:rsid w:val="00705A66"/>
    <w:rsid w:val="00705E1F"/>
    <w:rsid w:val="00706187"/>
    <w:rsid w:val="00706A6B"/>
    <w:rsid w:val="00707CB1"/>
    <w:rsid w:val="007100F5"/>
    <w:rsid w:val="00710646"/>
    <w:rsid w:val="00711311"/>
    <w:rsid w:val="00711379"/>
    <w:rsid w:val="007117CA"/>
    <w:rsid w:val="00711F1B"/>
    <w:rsid w:val="00712941"/>
    <w:rsid w:val="00712B97"/>
    <w:rsid w:val="00712C20"/>
    <w:rsid w:val="00712E82"/>
    <w:rsid w:val="0071407E"/>
    <w:rsid w:val="00714948"/>
    <w:rsid w:val="007169C9"/>
    <w:rsid w:val="00716FFF"/>
    <w:rsid w:val="00720924"/>
    <w:rsid w:val="00720AFC"/>
    <w:rsid w:val="007219C3"/>
    <w:rsid w:val="00721C64"/>
    <w:rsid w:val="00721F24"/>
    <w:rsid w:val="007225DD"/>
    <w:rsid w:val="00722C03"/>
    <w:rsid w:val="0072435C"/>
    <w:rsid w:val="0072462E"/>
    <w:rsid w:val="00724D3A"/>
    <w:rsid w:val="00725276"/>
    <w:rsid w:val="00725B72"/>
    <w:rsid w:val="00727149"/>
    <w:rsid w:val="00727713"/>
    <w:rsid w:val="00727BDB"/>
    <w:rsid w:val="00727D79"/>
    <w:rsid w:val="00730519"/>
    <w:rsid w:val="007320EE"/>
    <w:rsid w:val="0073537F"/>
    <w:rsid w:val="0073579C"/>
    <w:rsid w:val="00736026"/>
    <w:rsid w:val="00736396"/>
    <w:rsid w:val="00736A9E"/>
    <w:rsid w:val="00737B0F"/>
    <w:rsid w:val="00737DDD"/>
    <w:rsid w:val="00740A08"/>
    <w:rsid w:val="0074170A"/>
    <w:rsid w:val="00742119"/>
    <w:rsid w:val="00742B36"/>
    <w:rsid w:val="00742D66"/>
    <w:rsid w:val="00744A05"/>
    <w:rsid w:val="00747790"/>
    <w:rsid w:val="00750653"/>
    <w:rsid w:val="00750C58"/>
    <w:rsid w:val="00750D25"/>
    <w:rsid w:val="007513AF"/>
    <w:rsid w:val="007516D4"/>
    <w:rsid w:val="00752EAB"/>
    <w:rsid w:val="007530CA"/>
    <w:rsid w:val="007547A9"/>
    <w:rsid w:val="007554B9"/>
    <w:rsid w:val="0075581C"/>
    <w:rsid w:val="00756C6E"/>
    <w:rsid w:val="00760EB6"/>
    <w:rsid w:val="007638F5"/>
    <w:rsid w:val="007655C2"/>
    <w:rsid w:val="00765D65"/>
    <w:rsid w:val="0076679A"/>
    <w:rsid w:val="00766C06"/>
    <w:rsid w:val="00767961"/>
    <w:rsid w:val="007702C0"/>
    <w:rsid w:val="00770EF7"/>
    <w:rsid w:val="00770F82"/>
    <w:rsid w:val="007710E2"/>
    <w:rsid w:val="00771131"/>
    <w:rsid w:val="00771930"/>
    <w:rsid w:val="0077201E"/>
    <w:rsid w:val="00772AC5"/>
    <w:rsid w:val="00773676"/>
    <w:rsid w:val="00774E58"/>
    <w:rsid w:val="007751E4"/>
    <w:rsid w:val="00775467"/>
    <w:rsid w:val="00776AED"/>
    <w:rsid w:val="00776F98"/>
    <w:rsid w:val="00777EAF"/>
    <w:rsid w:val="0078101B"/>
    <w:rsid w:val="0078177F"/>
    <w:rsid w:val="007846EB"/>
    <w:rsid w:val="007862D0"/>
    <w:rsid w:val="00786728"/>
    <w:rsid w:val="007912B4"/>
    <w:rsid w:val="0079140A"/>
    <w:rsid w:val="00792256"/>
    <w:rsid w:val="00793EF8"/>
    <w:rsid w:val="007941CC"/>
    <w:rsid w:val="007952B6"/>
    <w:rsid w:val="007963F6"/>
    <w:rsid w:val="00796580"/>
    <w:rsid w:val="00796617"/>
    <w:rsid w:val="007A02F2"/>
    <w:rsid w:val="007A0FA6"/>
    <w:rsid w:val="007A217A"/>
    <w:rsid w:val="007A251E"/>
    <w:rsid w:val="007A3753"/>
    <w:rsid w:val="007A4688"/>
    <w:rsid w:val="007A4CB7"/>
    <w:rsid w:val="007A52BD"/>
    <w:rsid w:val="007A6A3D"/>
    <w:rsid w:val="007A6CF1"/>
    <w:rsid w:val="007A7DCD"/>
    <w:rsid w:val="007B0ADF"/>
    <w:rsid w:val="007B0AFE"/>
    <w:rsid w:val="007B0D39"/>
    <w:rsid w:val="007B0D3A"/>
    <w:rsid w:val="007B1533"/>
    <w:rsid w:val="007B1723"/>
    <w:rsid w:val="007B1953"/>
    <w:rsid w:val="007B3206"/>
    <w:rsid w:val="007B35B2"/>
    <w:rsid w:val="007B426B"/>
    <w:rsid w:val="007B4757"/>
    <w:rsid w:val="007B4913"/>
    <w:rsid w:val="007B58DE"/>
    <w:rsid w:val="007B6607"/>
    <w:rsid w:val="007B6A98"/>
    <w:rsid w:val="007B6EEC"/>
    <w:rsid w:val="007B7A34"/>
    <w:rsid w:val="007C03E4"/>
    <w:rsid w:val="007C1129"/>
    <w:rsid w:val="007C2243"/>
    <w:rsid w:val="007C2A06"/>
    <w:rsid w:val="007C2BC5"/>
    <w:rsid w:val="007C31BE"/>
    <w:rsid w:val="007C45BB"/>
    <w:rsid w:val="007C4975"/>
    <w:rsid w:val="007C50F6"/>
    <w:rsid w:val="007C52AC"/>
    <w:rsid w:val="007C5E86"/>
    <w:rsid w:val="007C6069"/>
    <w:rsid w:val="007C6D39"/>
    <w:rsid w:val="007C7196"/>
    <w:rsid w:val="007C7F00"/>
    <w:rsid w:val="007D020C"/>
    <w:rsid w:val="007D02BE"/>
    <w:rsid w:val="007D0AFD"/>
    <w:rsid w:val="007D555C"/>
    <w:rsid w:val="007D5855"/>
    <w:rsid w:val="007D59E2"/>
    <w:rsid w:val="007D5A7C"/>
    <w:rsid w:val="007D5D98"/>
    <w:rsid w:val="007D66B9"/>
    <w:rsid w:val="007D7FFC"/>
    <w:rsid w:val="007E0861"/>
    <w:rsid w:val="007E167F"/>
    <w:rsid w:val="007E1AC7"/>
    <w:rsid w:val="007E2B04"/>
    <w:rsid w:val="007E2FD1"/>
    <w:rsid w:val="007E45A1"/>
    <w:rsid w:val="007E77D4"/>
    <w:rsid w:val="007F0B6B"/>
    <w:rsid w:val="007F1D0A"/>
    <w:rsid w:val="007F222F"/>
    <w:rsid w:val="007F239A"/>
    <w:rsid w:val="007F2474"/>
    <w:rsid w:val="007F24B0"/>
    <w:rsid w:val="007F4438"/>
    <w:rsid w:val="007F4C44"/>
    <w:rsid w:val="007F6C72"/>
    <w:rsid w:val="007F7298"/>
    <w:rsid w:val="00800709"/>
    <w:rsid w:val="00800CA8"/>
    <w:rsid w:val="0080133C"/>
    <w:rsid w:val="00802865"/>
    <w:rsid w:val="00802F64"/>
    <w:rsid w:val="00803435"/>
    <w:rsid w:val="008041E3"/>
    <w:rsid w:val="00804A13"/>
    <w:rsid w:val="008054D0"/>
    <w:rsid w:val="0080652E"/>
    <w:rsid w:val="00806979"/>
    <w:rsid w:val="00807165"/>
    <w:rsid w:val="00807224"/>
    <w:rsid w:val="00807B3F"/>
    <w:rsid w:val="00807C7C"/>
    <w:rsid w:val="00810E92"/>
    <w:rsid w:val="0081160E"/>
    <w:rsid w:val="0081241D"/>
    <w:rsid w:val="00812473"/>
    <w:rsid w:val="0081326B"/>
    <w:rsid w:val="008133F1"/>
    <w:rsid w:val="00813878"/>
    <w:rsid w:val="008141ED"/>
    <w:rsid w:val="0081448B"/>
    <w:rsid w:val="00814D2B"/>
    <w:rsid w:val="008163A2"/>
    <w:rsid w:val="008177BE"/>
    <w:rsid w:val="00817DE1"/>
    <w:rsid w:val="008203CF"/>
    <w:rsid w:val="00820B73"/>
    <w:rsid w:val="00823075"/>
    <w:rsid w:val="008238AD"/>
    <w:rsid w:val="00823B4B"/>
    <w:rsid w:val="00823FB1"/>
    <w:rsid w:val="00824E63"/>
    <w:rsid w:val="00825FB5"/>
    <w:rsid w:val="0082621A"/>
    <w:rsid w:val="00826F02"/>
    <w:rsid w:val="0082752A"/>
    <w:rsid w:val="00827671"/>
    <w:rsid w:val="00827ED2"/>
    <w:rsid w:val="0083178E"/>
    <w:rsid w:val="0083182F"/>
    <w:rsid w:val="0083267B"/>
    <w:rsid w:val="00833A56"/>
    <w:rsid w:val="00833C49"/>
    <w:rsid w:val="00833DDC"/>
    <w:rsid w:val="00833FE8"/>
    <w:rsid w:val="00835FF4"/>
    <w:rsid w:val="00840B49"/>
    <w:rsid w:val="00841184"/>
    <w:rsid w:val="0084142A"/>
    <w:rsid w:val="0084149D"/>
    <w:rsid w:val="00842C83"/>
    <w:rsid w:val="00842DD3"/>
    <w:rsid w:val="008432FF"/>
    <w:rsid w:val="0084428B"/>
    <w:rsid w:val="00844536"/>
    <w:rsid w:val="00844667"/>
    <w:rsid w:val="008454F0"/>
    <w:rsid w:val="00845675"/>
    <w:rsid w:val="0084618B"/>
    <w:rsid w:val="00851213"/>
    <w:rsid w:val="008516B9"/>
    <w:rsid w:val="00851842"/>
    <w:rsid w:val="00852FF1"/>
    <w:rsid w:val="00853A92"/>
    <w:rsid w:val="00853F94"/>
    <w:rsid w:val="00854DCE"/>
    <w:rsid w:val="00855619"/>
    <w:rsid w:val="00856567"/>
    <w:rsid w:val="008568A3"/>
    <w:rsid w:val="008568A7"/>
    <w:rsid w:val="00860120"/>
    <w:rsid w:val="00861D8F"/>
    <w:rsid w:val="0086274C"/>
    <w:rsid w:val="00863670"/>
    <w:rsid w:val="00863D6F"/>
    <w:rsid w:val="00864998"/>
    <w:rsid w:val="00865202"/>
    <w:rsid w:val="0086536C"/>
    <w:rsid w:val="00865969"/>
    <w:rsid w:val="00866014"/>
    <w:rsid w:val="00866EC4"/>
    <w:rsid w:val="00867A3E"/>
    <w:rsid w:val="00867DFA"/>
    <w:rsid w:val="0087053E"/>
    <w:rsid w:val="0087127F"/>
    <w:rsid w:val="00872CC8"/>
    <w:rsid w:val="00873253"/>
    <w:rsid w:val="00873A9B"/>
    <w:rsid w:val="00874632"/>
    <w:rsid w:val="0087634E"/>
    <w:rsid w:val="0087648D"/>
    <w:rsid w:val="00876BB8"/>
    <w:rsid w:val="00876E79"/>
    <w:rsid w:val="00877F77"/>
    <w:rsid w:val="00880437"/>
    <w:rsid w:val="008807A7"/>
    <w:rsid w:val="00880DD5"/>
    <w:rsid w:val="0088122A"/>
    <w:rsid w:val="008812E1"/>
    <w:rsid w:val="00881C75"/>
    <w:rsid w:val="00881FA6"/>
    <w:rsid w:val="008824A5"/>
    <w:rsid w:val="00882BF8"/>
    <w:rsid w:val="00884464"/>
    <w:rsid w:val="00884E9C"/>
    <w:rsid w:val="00886848"/>
    <w:rsid w:val="00886D41"/>
    <w:rsid w:val="00887167"/>
    <w:rsid w:val="008872ED"/>
    <w:rsid w:val="00887CE5"/>
    <w:rsid w:val="00887F0D"/>
    <w:rsid w:val="008905F6"/>
    <w:rsid w:val="0089128A"/>
    <w:rsid w:val="0089219D"/>
    <w:rsid w:val="0089248D"/>
    <w:rsid w:val="008924E5"/>
    <w:rsid w:val="0089269D"/>
    <w:rsid w:val="00893222"/>
    <w:rsid w:val="0089399E"/>
    <w:rsid w:val="00893AF8"/>
    <w:rsid w:val="00893C2E"/>
    <w:rsid w:val="00893DB4"/>
    <w:rsid w:val="0089471D"/>
    <w:rsid w:val="0089561B"/>
    <w:rsid w:val="00895E0C"/>
    <w:rsid w:val="00897238"/>
    <w:rsid w:val="00897616"/>
    <w:rsid w:val="0089762A"/>
    <w:rsid w:val="00897954"/>
    <w:rsid w:val="008A092F"/>
    <w:rsid w:val="008A335B"/>
    <w:rsid w:val="008A38A6"/>
    <w:rsid w:val="008A482F"/>
    <w:rsid w:val="008A487C"/>
    <w:rsid w:val="008A4BBE"/>
    <w:rsid w:val="008A4F9F"/>
    <w:rsid w:val="008A6ABF"/>
    <w:rsid w:val="008A74C4"/>
    <w:rsid w:val="008A770F"/>
    <w:rsid w:val="008A7CE0"/>
    <w:rsid w:val="008A7DF3"/>
    <w:rsid w:val="008B01D1"/>
    <w:rsid w:val="008B03A4"/>
    <w:rsid w:val="008B0EBE"/>
    <w:rsid w:val="008B1383"/>
    <w:rsid w:val="008B1B85"/>
    <w:rsid w:val="008B1C42"/>
    <w:rsid w:val="008B2523"/>
    <w:rsid w:val="008B2CD0"/>
    <w:rsid w:val="008B3081"/>
    <w:rsid w:val="008B3094"/>
    <w:rsid w:val="008B332A"/>
    <w:rsid w:val="008B36F8"/>
    <w:rsid w:val="008B3B92"/>
    <w:rsid w:val="008B4598"/>
    <w:rsid w:val="008B5727"/>
    <w:rsid w:val="008B572E"/>
    <w:rsid w:val="008B5EB4"/>
    <w:rsid w:val="008B6237"/>
    <w:rsid w:val="008B6C5D"/>
    <w:rsid w:val="008B74CC"/>
    <w:rsid w:val="008B7C4A"/>
    <w:rsid w:val="008B7F3C"/>
    <w:rsid w:val="008C1569"/>
    <w:rsid w:val="008C1F50"/>
    <w:rsid w:val="008C2318"/>
    <w:rsid w:val="008C2942"/>
    <w:rsid w:val="008C3340"/>
    <w:rsid w:val="008C3DA5"/>
    <w:rsid w:val="008C42BA"/>
    <w:rsid w:val="008C5121"/>
    <w:rsid w:val="008C5D98"/>
    <w:rsid w:val="008C6DD5"/>
    <w:rsid w:val="008D0180"/>
    <w:rsid w:val="008D1382"/>
    <w:rsid w:val="008D142C"/>
    <w:rsid w:val="008D1775"/>
    <w:rsid w:val="008D19DF"/>
    <w:rsid w:val="008D50C0"/>
    <w:rsid w:val="008D569C"/>
    <w:rsid w:val="008D5E05"/>
    <w:rsid w:val="008D61BF"/>
    <w:rsid w:val="008D62F9"/>
    <w:rsid w:val="008D6877"/>
    <w:rsid w:val="008E0C6A"/>
    <w:rsid w:val="008E3056"/>
    <w:rsid w:val="008E4469"/>
    <w:rsid w:val="008E45AE"/>
    <w:rsid w:val="008E564F"/>
    <w:rsid w:val="008E6A0B"/>
    <w:rsid w:val="008E7071"/>
    <w:rsid w:val="008E717C"/>
    <w:rsid w:val="008E773D"/>
    <w:rsid w:val="008F202D"/>
    <w:rsid w:val="008F2BD3"/>
    <w:rsid w:val="008F2E03"/>
    <w:rsid w:val="008F44ED"/>
    <w:rsid w:val="008F49E8"/>
    <w:rsid w:val="008F4D15"/>
    <w:rsid w:val="008F5606"/>
    <w:rsid w:val="008F59A6"/>
    <w:rsid w:val="008F6960"/>
    <w:rsid w:val="008F6D4B"/>
    <w:rsid w:val="008F6EE9"/>
    <w:rsid w:val="008F72B8"/>
    <w:rsid w:val="009003F2"/>
    <w:rsid w:val="009009E8"/>
    <w:rsid w:val="00900D91"/>
    <w:rsid w:val="00900DAA"/>
    <w:rsid w:val="00901178"/>
    <w:rsid w:val="00901BA3"/>
    <w:rsid w:val="0090314F"/>
    <w:rsid w:val="0090347E"/>
    <w:rsid w:val="00903F30"/>
    <w:rsid w:val="00904C66"/>
    <w:rsid w:val="00905745"/>
    <w:rsid w:val="00906BDF"/>
    <w:rsid w:val="0090740F"/>
    <w:rsid w:val="009109D5"/>
    <w:rsid w:val="00911DAC"/>
    <w:rsid w:val="00912E6E"/>
    <w:rsid w:val="00913208"/>
    <w:rsid w:val="009132BC"/>
    <w:rsid w:val="00913B38"/>
    <w:rsid w:val="00913EC4"/>
    <w:rsid w:val="00915004"/>
    <w:rsid w:val="00915A72"/>
    <w:rsid w:val="00917061"/>
    <w:rsid w:val="00917AA9"/>
    <w:rsid w:val="00917DFB"/>
    <w:rsid w:val="009203E6"/>
    <w:rsid w:val="00920ADD"/>
    <w:rsid w:val="00921510"/>
    <w:rsid w:val="009217FE"/>
    <w:rsid w:val="00922C47"/>
    <w:rsid w:val="009233E8"/>
    <w:rsid w:val="0092344B"/>
    <w:rsid w:val="00924D9B"/>
    <w:rsid w:val="00925C53"/>
    <w:rsid w:val="0092688E"/>
    <w:rsid w:val="00927DBD"/>
    <w:rsid w:val="00930739"/>
    <w:rsid w:val="009318D0"/>
    <w:rsid w:val="00931EF6"/>
    <w:rsid w:val="009336DE"/>
    <w:rsid w:val="00933EF2"/>
    <w:rsid w:val="0093402B"/>
    <w:rsid w:val="00934731"/>
    <w:rsid w:val="00935F53"/>
    <w:rsid w:val="00937579"/>
    <w:rsid w:val="00937757"/>
    <w:rsid w:val="00937798"/>
    <w:rsid w:val="009378DE"/>
    <w:rsid w:val="00937D69"/>
    <w:rsid w:val="009406E7"/>
    <w:rsid w:val="009414A0"/>
    <w:rsid w:val="00941F75"/>
    <w:rsid w:val="0094372C"/>
    <w:rsid w:val="00944803"/>
    <w:rsid w:val="00944D6D"/>
    <w:rsid w:val="009454BC"/>
    <w:rsid w:val="00945D38"/>
    <w:rsid w:val="00945EF3"/>
    <w:rsid w:val="0094604C"/>
    <w:rsid w:val="0094615B"/>
    <w:rsid w:val="00946FAA"/>
    <w:rsid w:val="009470CE"/>
    <w:rsid w:val="00947930"/>
    <w:rsid w:val="00950970"/>
    <w:rsid w:val="0095130A"/>
    <w:rsid w:val="009539F2"/>
    <w:rsid w:val="00954667"/>
    <w:rsid w:val="00955078"/>
    <w:rsid w:val="009554D0"/>
    <w:rsid w:val="009561C1"/>
    <w:rsid w:val="009609CD"/>
    <w:rsid w:val="00961590"/>
    <w:rsid w:val="009632A9"/>
    <w:rsid w:val="00964C1E"/>
    <w:rsid w:val="00964FEE"/>
    <w:rsid w:val="00965068"/>
    <w:rsid w:val="009651C8"/>
    <w:rsid w:val="0096525B"/>
    <w:rsid w:val="00965800"/>
    <w:rsid w:val="00965821"/>
    <w:rsid w:val="00965BB7"/>
    <w:rsid w:val="00965FAD"/>
    <w:rsid w:val="009673C9"/>
    <w:rsid w:val="0096743F"/>
    <w:rsid w:val="009677BA"/>
    <w:rsid w:val="00967C6F"/>
    <w:rsid w:val="00970F34"/>
    <w:rsid w:val="00971A96"/>
    <w:rsid w:val="00972B5B"/>
    <w:rsid w:val="009732C5"/>
    <w:rsid w:val="00973918"/>
    <w:rsid w:val="0097430A"/>
    <w:rsid w:val="0097551B"/>
    <w:rsid w:val="00975A09"/>
    <w:rsid w:val="00975F36"/>
    <w:rsid w:val="0097648C"/>
    <w:rsid w:val="009773D8"/>
    <w:rsid w:val="00981CC9"/>
    <w:rsid w:val="0098309B"/>
    <w:rsid w:val="00983EEA"/>
    <w:rsid w:val="00983F5A"/>
    <w:rsid w:val="0098433C"/>
    <w:rsid w:val="009845D6"/>
    <w:rsid w:val="00984E13"/>
    <w:rsid w:val="00986099"/>
    <w:rsid w:val="009865B4"/>
    <w:rsid w:val="00986B19"/>
    <w:rsid w:val="00986DC9"/>
    <w:rsid w:val="00986F1E"/>
    <w:rsid w:val="00987CBD"/>
    <w:rsid w:val="0099092E"/>
    <w:rsid w:val="00990FE0"/>
    <w:rsid w:val="00991372"/>
    <w:rsid w:val="009922A6"/>
    <w:rsid w:val="00992CE9"/>
    <w:rsid w:val="00993041"/>
    <w:rsid w:val="00993911"/>
    <w:rsid w:val="00994570"/>
    <w:rsid w:val="00995362"/>
    <w:rsid w:val="009960B8"/>
    <w:rsid w:val="00996203"/>
    <w:rsid w:val="00996205"/>
    <w:rsid w:val="0099664D"/>
    <w:rsid w:val="00996977"/>
    <w:rsid w:val="009A0422"/>
    <w:rsid w:val="009A0802"/>
    <w:rsid w:val="009A0EAB"/>
    <w:rsid w:val="009A1B81"/>
    <w:rsid w:val="009A1D78"/>
    <w:rsid w:val="009A2C7B"/>
    <w:rsid w:val="009A330D"/>
    <w:rsid w:val="009A3469"/>
    <w:rsid w:val="009A41A2"/>
    <w:rsid w:val="009A5F00"/>
    <w:rsid w:val="009A7B53"/>
    <w:rsid w:val="009B1D8C"/>
    <w:rsid w:val="009B1E0B"/>
    <w:rsid w:val="009B1F56"/>
    <w:rsid w:val="009B284C"/>
    <w:rsid w:val="009B33D5"/>
    <w:rsid w:val="009B41F0"/>
    <w:rsid w:val="009B4B43"/>
    <w:rsid w:val="009B54CF"/>
    <w:rsid w:val="009B62A7"/>
    <w:rsid w:val="009B7ABE"/>
    <w:rsid w:val="009B7EAD"/>
    <w:rsid w:val="009B7F73"/>
    <w:rsid w:val="009C00C1"/>
    <w:rsid w:val="009C00EB"/>
    <w:rsid w:val="009C142E"/>
    <w:rsid w:val="009C14AD"/>
    <w:rsid w:val="009C1D67"/>
    <w:rsid w:val="009C2934"/>
    <w:rsid w:val="009C2935"/>
    <w:rsid w:val="009C2FE2"/>
    <w:rsid w:val="009C487D"/>
    <w:rsid w:val="009C50AC"/>
    <w:rsid w:val="009C533A"/>
    <w:rsid w:val="009C62E4"/>
    <w:rsid w:val="009C7EEA"/>
    <w:rsid w:val="009D026A"/>
    <w:rsid w:val="009D1DF1"/>
    <w:rsid w:val="009D250C"/>
    <w:rsid w:val="009D2DA0"/>
    <w:rsid w:val="009D3717"/>
    <w:rsid w:val="009D3DEE"/>
    <w:rsid w:val="009D45BF"/>
    <w:rsid w:val="009D4637"/>
    <w:rsid w:val="009D4D6F"/>
    <w:rsid w:val="009D561C"/>
    <w:rsid w:val="009D5784"/>
    <w:rsid w:val="009D5D27"/>
    <w:rsid w:val="009D69EB"/>
    <w:rsid w:val="009D702A"/>
    <w:rsid w:val="009E0264"/>
    <w:rsid w:val="009E06C7"/>
    <w:rsid w:val="009E1203"/>
    <w:rsid w:val="009E1C07"/>
    <w:rsid w:val="009E1D99"/>
    <w:rsid w:val="009E250E"/>
    <w:rsid w:val="009E38B8"/>
    <w:rsid w:val="009E3C8A"/>
    <w:rsid w:val="009E5019"/>
    <w:rsid w:val="009E5B7E"/>
    <w:rsid w:val="009E638C"/>
    <w:rsid w:val="009E65FD"/>
    <w:rsid w:val="009F00AF"/>
    <w:rsid w:val="009F18BD"/>
    <w:rsid w:val="009F1CA7"/>
    <w:rsid w:val="009F1D36"/>
    <w:rsid w:val="009F3170"/>
    <w:rsid w:val="009F3461"/>
    <w:rsid w:val="009F3A7D"/>
    <w:rsid w:val="009F3FCE"/>
    <w:rsid w:val="009F4A88"/>
    <w:rsid w:val="009F5330"/>
    <w:rsid w:val="009F5613"/>
    <w:rsid w:val="009F742F"/>
    <w:rsid w:val="00A0000E"/>
    <w:rsid w:val="00A00100"/>
    <w:rsid w:val="00A00503"/>
    <w:rsid w:val="00A008CE"/>
    <w:rsid w:val="00A00B92"/>
    <w:rsid w:val="00A01CE0"/>
    <w:rsid w:val="00A024AA"/>
    <w:rsid w:val="00A026C8"/>
    <w:rsid w:val="00A030FD"/>
    <w:rsid w:val="00A041A3"/>
    <w:rsid w:val="00A04B78"/>
    <w:rsid w:val="00A054AA"/>
    <w:rsid w:val="00A05C66"/>
    <w:rsid w:val="00A05F90"/>
    <w:rsid w:val="00A06988"/>
    <w:rsid w:val="00A06EFC"/>
    <w:rsid w:val="00A06F56"/>
    <w:rsid w:val="00A070CD"/>
    <w:rsid w:val="00A07C3B"/>
    <w:rsid w:val="00A10ACB"/>
    <w:rsid w:val="00A118DC"/>
    <w:rsid w:val="00A119DA"/>
    <w:rsid w:val="00A11AA5"/>
    <w:rsid w:val="00A11C9D"/>
    <w:rsid w:val="00A12B8D"/>
    <w:rsid w:val="00A13517"/>
    <w:rsid w:val="00A1360A"/>
    <w:rsid w:val="00A13E90"/>
    <w:rsid w:val="00A157D9"/>
    <w:rsid w:val="00A15C2A"/>
    <w:rsid w:val="00A15E27"/>
    <w:rsid w:val="00A16AD4"/>
    <w:rsid w:val="00A20432"/>
    <w:rsid w:val="00A20582"/>
    <w:rsid w:val="00A210A1"/>
    <w:rsid w:val="00A213CE"/>
    <w:rsid w:val="00A2150E"/>
    <w:rsid w:val="00A218C7"/>
    <w:rsid w:val="00A2192E"/>
    <w:rsid w:val="00A21D85"/>
    <w:rsid w:val="00A220B5"/>
    <w:rsid w:val="00A22350"/>
    <w:rsid w:val="00A22AB9"/>
    <w:rsid w:val="00A23415"/>
    <w:rsid w:val="00A236AB"/>
    <w:rsid w:val="00A23FDF"/>
    <w:rsid w:val="00A240AB"/>
    <w:rsid w:val="00A26924"/>
    <w:rsid w:val="00A273F1"/>
    <w:rsid w:val="00A276F9"/>
    <w:rsid w:val="00A32B79"/>
    <w:rsid w:val="00A32C83"/>
    <w:rsid w:val="00A33D22"/>
    <w:rsid w:val="00A33D5F"/>
    <w:rsid w:val="00A33EF1"/>
    <w:rsid w:val="00A3460B"/>
    <w:rsid w:val="00A376A4"/>
    <w:rsid w:val="00A37EDA"/>
    <w:rsid w:val="00A40F47"/>
    <w:rsid w:val="00A4274E"/>
    <w:rsid w:val="00A42873"/>
    <w:rsid w:val="00A42C3E"/>
    <w:rsid w:val="00A42D3B"/>
    <w:rsid w:val="00A43670"/>
    <w:rsid w:val="00A45664"/>
    <w:rsid w:val="00A4574C"/>
    <w:rsid w:val="00A46430"/>
    <w:rsid w:val="00A512DA"/>
    <w:rsid w:val="00A51E5D"/>
    <w:rsid w:val="00A51E63"/>
    <w:rsid w:val="00A533E2"/>
    <w:rsid w:val="00A53CCC"/>
    <w:rsid w:val="00A5444A"/>
    <w:rsid w:val="00A54ABE"/>
    <w:rsid w:val="00A54C80"/>
    <w:rsid w:val="00A54FD0"/>
    <w:rsid w:val="00A556B0"/>
    <w:rsid w:val="00A55BD0"/>
    <w:rsid w:val="00A56B1D"/>
    <w:rsid w:val="00A57424"/>
    <w:rsid w:val="00A57F9A"/>
    <w:rsid w:val="00A60444"/>
    <w:rsid w:val="00A6193F"/>
    <w:rsid w:val="00A61972"/>
    <w:rsid w:val="00A61DF5"/>
    <w:rsid w:val="00A62F52"/>
    <w:rsid w:val="00A64C54"/>
    <w:rsid w:val="00A65E24"/>
    <w:rsid w:val="00A65ED9"/>
    <w:rsid w:val="00A66D05"/>
    <w:rsid w:val="00A671EC"/>
    <w:rsid w:val="00A6736C"/>
    <w:rsid w:val="00A67649"/>
    <w:rsid w:val="00A70047"/>
    <w:rsid w:val="00A701BF"/>
    <w:rsid w:val="00A7092F"/>
    <w:rsid w:val="00A718D6"/>
    <w:rsid w:val="00A730A3"/>
    <w:rsid w:val="00A74A44"/>
    <w:rsid w:val="00A75A60"/>
    <w:rsid w:val="00A75DFB"/>
    <w:rsid w:val="00A777F8"/>
    <w:rsid w:val="00A80109"/>
    <w:rsid w:val="00A809DD"/>
    <w:rsid w:val="00A80E10"/>
    <w:rsid w:val="00A81210"/>
    <w:rsid w:val="00A81764"/>
    <w:rsid w:val="00A820D4"/>
    <w:rsid w:val="00A82D7A"/>
    <w:rsid w:val="00A83022"/>
    <w:rsid w:val="00A832FD"/>
    <w:rsid w:val="00A841EC"/>
    <w:rsid w:val="00A848E3"/>
    <w:rsid w:val="00A8618F"/>
    <w:rsid w:val="00A862AE"/>
    <w:rsid w:val="00A8743F"/>
    <w:rsid w:val="00A90242"/>
    <w:rsid w:val="00A90A3E"/>
    <w:rsid w:val="00A90BBD"/>
    <w:rsid w:val="00A915FB"/>
    <w:rsid w:val="00A91927"/>
    <w:rsid w:val="00A91C8C"/>
    <w:rsid w:val="00A920F7"/>
    <w:rsid w:val="00A9234A"/>
    <w:rsid w:val="00A927C6"/>
    <w:rsid w:val="00A92EB4"/>
    <w:rsid w:val="00A931E2"/>
    <w:rsid w:val="00A942BF"/>
    <w:rsid w:val="00A94DDD"/>
    <w:rsid w:val="00A95BD8"/>
    <w:rsid w:val="00A96C42"/>
    <w:rsid w:val="00A9767F"/>
    <w:rsid w:val="00A97A57"/>
    <w:rsid w:val="00AA04D4"/>
    <w:rsid w:val="00AA175E"/>
    <w:rsid w:val="00AA1927"/>
    <w:rsid w:val="00AA24CE"/>
    <w:rsid w:val="00AA2604"/>
    <w:rsid w:val="00AA2922"/>
    <w:rsid w:val="00AA299B"/>
    <w:rsid w:val="00AA2EEC"/>
    <w:rsid w:val="00AA2F6A"/>
    <w:rsid w:val="00AA4726"/>
    <w:rsid w:val="00AA4E30"/>
    <w:rsid w:val="00AA5771"/>
    <w:rsid w:val="00AA7265"/>
    <w:rsid w:val="00AB001B"/>
    <w:rsid w:val="00AB0138"/>
    <w:rsid w:val="00AB0FE1"/>
    <w:rsid w:val="00AB1855"/>
    <w:rsid w:val="00AB3972"/>
    <w:rsid w:val="00AB4BA5"/>
    <w:rsid w:val="00AB623B"/>
    <w:rsid w:val="00AB6A92"/>
    <w:rsid w:val="00AB6C8E"/>
    <w:rsid w:val="00AB6E83"/>
    <w:rsid w:val="00AB7949"/>
    <w:rsid w:val="00AB7C48"/>
    <w:rsid w:val="00AC037B"/>
    <w:rsid w:val="00AC1C66"/>
    <w:rsid w:val="00AC1E72"/>
    <w:rsid w:val="00AC1F5D"/>
    <w:rsid w:val="00AC214F"/>
    <w:rsid w:val="00AC2549"/>
    <w:rsid w:val="00AC2AF0"/>
    <w:rsid w:val="00AC3B27"/>
    <w:rsid w:val="00AC423E"/>
    <w:rsid w:val="00AC42CA"/>
    <w:rsid w:val="00AC48C4"/>
    <w:rsid w:val="00AC506F"/>
    <w:rsid w:val="00AC5420"/>
    <w:rsid w:val="00AC5B46"/>
    <w:rsid w:val="00AC5B9A"/>
    <w:rsid w:val="00AC6669"/>
    <w:rsid w:val="00AC7BFB"/>
    <w:rsid w:val="00AC7FE2"/>
    <w:rsid w:val="00AD06A9"/>
    <w:rsid w:val="00AD073A"/>
    <w:rsid w:val="00AD0C92"/>
    <w:rsid w:val="00AD1CC8"/>
    <w:rsid w:val="00AD2136"/>
    <w:rsid w:val="00AD3B98"/>
    <w:rsid w:val="00AD3E32"/>
    <w:rsid w:val="00AD56AA"/>
    <w:rsid w:val="00AD6AC0"/>
    <w:rsid w:val="00AD6AE0"/>
    <w:rsid w:val="00AD7409"/>
    <w:rsid w:val="00AD762D"/>
    <w:rsid w:val="00AD7D88"/>
    <w:rsid w:val="00AE0316"/>
    <w:rsid w:val="00AE059D"/>
    <w:rsid w:val="00AE1585"/>
    <w:rsid w:val="00AE1967"/>
    <w:rsid w:val="00AE1C33"/>
    <w:rsid w:val="00AE270E"/>
    <w:rsid w:val="00AE33D7"/>
    <w:rsid w:val="00AE3A24"/>
    <w:rsid w:val="00AE491A"/>
    <w:rsid w:val="00AE5057"/>
    <w:rsid w:val="00AE5201"/>
    <w:rsid w:val="00AE53A8"/>
    <w:rsid w:val="00AE679D"/>
    <w:rsid w:val="00AE6C58"/>
    <w:rsid w:val="00AE6E12"/>
    <w:rsid w:val="00AF0084"/>
    <w:rsid w:val="00AF06BF"/>
    <w:rsid w:val="00AF0B91"/>
    <w:rsid w:val="00AF122F"/>
    <w:rsid w:val="00AF1A84"/>
    <w:rsid w:val="00AF1BB9"/>
    <w:rsid w:val="00AF44A4"/>
    <w:rsid w:val="00AF48C3"/>
    <w:rsid w:val="00AF689C"/>
    <w:rsid w:val="00AF6FC8"/>
    <w:rsid w:val="00AF7146"/>
    <w:rsid w:val="00AF7676"/>
    <w:rsid w:val="00AF7D12"/>
    <w:rsid w:val="00B016B5"/>
    <w:rsid w:val="00B01A3C"/>
    <w:rsid w:val="00B01C24"/>
    <w:rsid w:val="00B01DA4"/>
    <w:rsid w:val="00B02560"/>
    <w:rsid w:val="00B0298A"/>
    <w:rsid w:val="00B042A8"/>
    <w:rsid w:val="00B04560"/>
    <w:rsid w:val="00B04C1F"/>
    <w:rsid w:val="00B05C81"/>
    <w:rsid w:val="00B06DD1"/>
    <w:rsid w:val="00B075EA"/>
    <w:rsid w:val="00B104FB"/>
    <w:rsid w:val="00B116DD"/>
    <w:rsid w:val="00B11B12"/>
    <w:rsid w:val="00B131D9"/>
    <w:rsid w:val="00B13321"/>
    <w:rsid w:val="00B135DD"/>
    <w:rsid w:val="00B139D9"/>
    <w:rsid w:val="00B14558"/>
    <w:rsid w:val="00B15F17"/>
    <w:rsid w:val="00B16801"/>
    <w:rsid w:val="00B16A5C"/>
    <w:rsid w:val="00B16C79"/>
    <w:rsid w:val="00B16CD0"/>
    <w:rsid w:val="00B20CBB"/>
    <w:rsid w:val="00B210F7"/>
    <w:rsid w:val="00B21A96"/>
    <w:rsid w:val="00B2201F"/>
    <w:rsid w:val="00B23407"/>
    <w:rsid w:val="00B23F73"/>
    <w:rsid w:val="00B250BF"/>
    <w:rsid w:val="00B25910"/>
    <w:rsid w:val="00B304B2"/>
    <w:rsid w:val="00B31AA7"/>
    <w:rsid w:val="00B321E5"/>
    <w:rsid w:val="00B32D3C"/>
    <w:rsid w:val="00B33175"/>
    <w:rsid w:val="00B33CDA"/>
    <w:rsid w:val="00B36604"/>
    <w:rsid w:val="00B36C22"/>
    <w:rsid w:val="00B3702A"/>
    <w:rsid w:val="00B37535"/>
    <w:rsid w:val="00B37EEF"/>
    <w:rsid w:val="00B4466F"/>
    <w:rsid w:val="00B454CB"/>
    <w:rsid w:val="00B456C4"/>
    <w:rsid w:val="00B46334"/>
    <w:rsid w:val="00B4723C"/>
    <w:rsid w:val="00B4751D"/>
    <w:rsid w:val="00B51441"/>
    <w:rsid w:val="00B5202C"/>
    <w:rsid w:val="00B523C5"/>
    <w:rsid w:val="00B52911"/>
    <w:rsid w:val="00B52A27"/>
    <w:rsid w:val="00B54AF3"/>
    <w:rsid w:val="00B56E45"/>
    <w:rsid w:val="00B570F2"/>
    <w:rsid w:val="00B57166"/>
    <w:rsid w:val="00B572A0"/>
    <w:rsid w:val="00B578BB"/>
    <w:rsid w:val="00B57C31"/>
    <w:rsid w:val="00B60243"/>
    <w:rsid w:val="00B60792"/>
    <w:rsid w:val="00B60A9B"/>
    <w:rsid w:val="00B60C85"/>
    <w:rsid w:val="00B619ED"/>
    <w:rsid w:val="00B61F7E"/>
    <w:rsid w:val="00B626E3"/>
    <w:rsid w:val="00B63953"/>
    <w:rsid w:val="00B66230"/>
    <w:rsid w:val="00B66632"/>
    <w:rsid w:val="00B66A80"/>
    <w:rsid w:val="00B670FD"/>
    <w:rsid w:val="00B67345"/>
    <w:rsid w:val="00B6791F"/>
    <w:rsid w:val="00B67D3B"/>
    <w:rsid w:val="00B67FEE"/>
    <w:rsid w:val="00B7128A"/>
    <w:rsid w:val="00B7193A"/>
    <w:rsid w:val="00B71A03"/>
    <w:rsid w:val="00B71AFD"/>
    <w:rsid w:val="00B71D59"/>
    <w:rsid w:val="00B72BB1"/>
    <w:rsid w:val="00B734A2"/>
    <w:rsid w:val="00B73B6B"/>
    <w:rsid w:val="00B74598"/>
    <w:rsid w:val="00B74AE4"/>
    <w:rsid w:val="00B77255"/>
    <w:rsid w:val="00B77D38"/>
    <w:rsid w:val="00B80D35"/>
    <w:rsid w:val="00B81459"/>
    <w:rsid w:val="00B816B8"/>
    <w:rsid w:val="00B816F9"/>
    <w:rsid w:val="00B82720"/>
    <w:rsid w:val="00B839E7"/>
    <w:rsid w:val="00B84CA7"/>
    <w:rsid w:val="00B85740"/>
    <w:rsid w:val="00B8576F"/>
    <w:rsid w:val="00B858F1"/>
    <w:rsid w:val="00B85E4D"/>
    <w:rsid w:val="00B860CF"/>
    <w:rsid w:val="00B86882"/>
    <w:rsid w:val="00B87015"/>
    <w:rsid w:val="00B92CAB"/>
    <w:rsid w:val="00B9310A"/>
    <w:rsid w:val="00B931EB"/>
    <w:rsid w:val="00B93A10"/>
    <w:rsid w:val="00B94F3B"/>
    <w:rsid w:val="00B9581D"/>
    <w:rsid w:val="00B96744"/>
    <w:rsid w:val="00BA08D4"/>
    <w:rsid w:val="00BA0971"/>
    <w:rsid w:val="00BA1935"/>
    <w:rsid w:val="00BA2B4D"/>
    <w:rsid w:val="00BA4AB2"/>
    <w:rsid w:val="00BA4BE4"/>
    <w:rsid w:val="00BA4E5B"/>
    <w:rsid w:val="00BA5673"/>
    <w:rsid w:val="00BB0173"/>
    <w:rsid w:val="00BB0521"/>
    <w:rsid w:val="00BB131D"/>
    <w:rsid w:val="00BB28C1"/>
    <w:rsid w:val="00BB2E9C"/>
    <w:rsid w:val="00BB3173"/>
    <w:rsid w:val="00BB329E"/>
    <w:rsid w:val="00BB5B15"/>
    <w:rsid w:val="00BC02F8"/>
    <w:rsid w:val="00BC0BE4"/>
    <w:rsid w:val="00BC11C2"/>
    <w:rsid w:val="00BC1FFF"/>
    <w:rsid w:val="00BC2445"/>
    <w:rsid w:val="00BC26DA"/>
    <w:rsid w:val="00BC287F"/>
    <w:rsid w:val="00BC2D6A"/>
    <w:rsid w:val="00BC3174"/>
    <w:rsid w:val="00BC4D4A"/>
    <w:rsid w:val="00BC6193"/>
    <w:rsid w:val="00BC7B09"/>
    <w:rsid w:val="00BD0CB4"/>
    <w:rsid w:val="00BD0EB4"/>
    <w:rsid w:val="00BD2492"/>
    <w:rsid w:val="00BD4215"/>
    <w:rsid w:val="00BD47DA"/>
    <w:rsid w:val="00BD57FE"/>
    <w:rsid w:val="00BD60B7"/>
    <w:rsid w:val="00BD64BA"/>
    <w:rsid w:val="00BD7294"/>
    <w:rsid w:val="00BD797C"/>
    <w:rsid w:val="00BE1B16"/>
    <w:rsid w:val="00BE3980"/>
    <w:rsid w:val="00BE4372"/>
    <w:rsid w:val="00BE4519"/>
    <w:rsid w:val="00BE4F0F"/>
    <w:rsid w:val="00BE668A"/>
    <w:rsid w:val="00BE6C5F"/>
    <w:rsid w:val="00BE78F1"/>
    <w:rsid w:val="00BE7B3C"/>
    <w:rsid w:val="00BE7E92"/>
    <w:rsid w:val="00BF02B0"/>
    <w:rsid w:val="00BF09C0"/>
    <w:rsid w:val="00BF4825"/>
    <w:rsid w:val="00BF54D5"/>
    <w:rsid w:val="00BF59E8"/>
    <w:rsid w:val="00BF615C"/>
    <w:rsid w:val="00BF7E86"/>
    <w:rsid w:val="00C011AF"/>
    <w:rsid w:val="00C016F2"/>
    <w:rsid w:val="00C01D8F"/>
    <w:rsid w:val="00C02266"/>
    <w:rsid w:val="00C02C90"/>
    <w:rsid w:val="00C0338B"/>
    <w:rsid w:val="00C03495"/>
    <w:rsid w:val="00C034DA"/>
    <w:rsid w:val="00C034DF"/>
    <w:rsid w:val="00C03BE8"/>
    <w:rsid w:val="00C03DB6"/>
    <w:rsid w:val="00C04869"/>
    <w:rsid w:val="00C057E5"/>
    <w:rsid w:val="00C05BC8"/>
    <w:rsid w:val="00C0768B"/>
    <w:rsid w:val="00C077C3"/>
    <w:rsid w:val="00C07B78"/>
    <w:rsid w:val="00C07F65"/>
    <w:rsid w:val="00C10586"/>
    <w:rsid w:val="00C1107C"/>
    <w:rsid w:val="00C127D1"/>
    <w:rsid w:val="00C12AFD"/>
    <w:rsid w:val="00C15D2F"/>
    <w:rsid w:val="00C164D2"/>
    <w:rsid w:val="00C17657"/>
    <w:rsid w:val="00C22B39"/>
    <w:rsid w:val="00C23041"/>
    <w:rsid w:val="00C230B2"/>
    <w:rsid w:val="00C24141"/>
    <w:rsid w:val="00C245BB"/>
    <w:rsid w:val="00C2497F"/>
    <w:rsid w:val="00C25A9E"/>
    <w:rsid w:val="00C26AB2"/>
    <w:rsid w:val="00C310DA"/>
    <w:rsid w:val="00C31214"/>
    <w:rsid w:val="00C3203C"/>
    <w:rsid w:val="00C320E9"/>
    <w:rsid w:val="00C32300"/>
    <w:rsid w:val="00C325CA"/>
    <w:rsid w:val="00C33E31"/>
    <w:rsid w:val="00C34A79"/>
    <w:rsid w:val="00C374CB"/>
    <w:rsid w:val="00C40CFB"/>
    <w:rsid w:val="00C42800"/>
    <w:rsid w:val="00C441E8"/>
    <w:rsid w:val="00C4469E"/>
    <w:rsid w:val="00C45391"/>
    <w:rsid w:val="00C46942"/>
    <w:rsid w:val="00C50136"/>
    <w:rsid w:val="00C50D97"/>
    <w:rsid w:val="00C50EEC"/>
    <w:rsid w:val="00C516A8"/>
    <w:rsid w:val="00C529EF"/>
    <w:rsid w:val="00C52B21"/>
    <w:rsid w:val="00C538B8"/>
    <w:rsid w:val="00C53CE4"/>
    <w:rsid w:val="00C542A3"/>
    <w:rsid w:val="00C6076F"/>
    <w:rsid w:val="00C61ED2"/>
    <w:rsid w:val="00C620B7"/>
    <w:rsid w:val="00C62C40"/>
    <w:rsid w:val="00C62F43"/>
    <w:rsid w:val="00C64126"/>
    <w:rsid w:val="00C647F7"/>
    <w:rsid w:val="00C67139"/>
    <w:rsid w:val="00C67141"/>
    <w:rsid w:val="00C67CC7"/>
    <w:rsid w:val="00C7165A"/>
    <w:rsid w:val="00C723EF"/>
    <w:rsid w:val="00C73D2D"/>
    <w:rsid w:val="00C73DEE"/>
    <w:rsid w:val="00C7455C"/>
    <w:rsid w:val="00C74BCC"/>
    <w:rsid w:val="00C75B07"/>
    <w:rsid w:val="00C80F2B"/>
    <w:rsid w:val="00C81AD9"/>
    <w:rsid w:val="00C82DD9"/>
    <w:rsid w:val="00C82DF3"/>
    <w:rsid w:val="00C834B1"/>
    <w:rsid w:val="00C836B6"/>
    <w:rsid w:val="00C83F5F"/>
    <w:rsid w:val="00C83F65"/>
    <w:rsid w:val="00C84A53"/>
    <w:rsid w:val="00C85207"/>
    <w:rsid w:val="00C86AC7"/>
    <w:rsid w:val="00C86F8B"/>
    <w:rsid w:val="00C872C8"/>
    <w:rsid w:val="00C877D4"/>
    <w:rsid w:val="00C87F22"/>
    <w:rsid w:val="00C901B4"/>
    <w:rsid w:val="00C948FD"/>
    <w:rsid w:val="00C94B20"/>
    <w:rsid w:val="00C97388"/>
    <w:rsid w:val="00C9767B"/>
    <w:rsid w:val="00C97CBE"/>
    <w:rsid w:val="00CA00DE"/>
    <w:rsid w:val="00CA0F69"/>
    <w:rsid w:val="00CA106D"/>
    <w:rsid w:val="00CA11F6"/>
    <w:rsid w:val="00CA1520"/>
    <w:rsid w:val="00CA164C"/>
    <w:rsid w:val="00CA1AAB"/>
    <w:rsid w:val="00CA2104"/>
    <w:rsid w:val="00CA2B12"/>
    <w:rsid w:val="00CA447A"/>
    <w:rsid w:val="00CB04C8"/>
    <w:rsid w:val="00CB0CDE"/>
    <w:rsid w:val="00CB1329"/>
    <w:rsid w:val="00CB17C5"/>
    <w:rsid w:val="00CB17CA"/>
    <w:rsid w:val="00CB1C3B"/>
    <w:rsid w:val="00CB20A5"/>
    <w:rsid w:val="00CB267D"/>
    <w:rsid w:val="00CB34F2"/>
    <w:rsid w:val="00CB367D"/>
    <w:rsid w:val="00CB4CE8"/>
    <w:rsid w:val="00CB58BF"/>
    <w:rsid w:val="00CB5C8D"/>
    <w:rsid w:val="00CB70F8"/>
    <w:rsid w:val="00CB773A"/>
    <w:rsid w:val="00CC049E"/>
    <w:rsid w:val="00CC10F2"/>
    <w:rsid w:val="00CC16D9"/>
    <w:rsid w:val="00CC23E3"/>
    <w:rsid w:val="00CC26F1"/>
    <w:rsid w:val="00CC2E17"/>
    <w:rsid w:val="00CC325C"/>
    <w:rsid w:val="00CC32FC"/>
    <w:rsid w:val="00CC45AE"/>
    <w:rsid w:val="00CC4A91"/>
    <w:rsid w:val="00CC4D0A"/>
    <w:rsid w:val="00CC4EF7"/>
    <w:rsid w:val="00CC501A"/>
    <w:rsid w:val="00CC5230"/>
    <w:rsid w:val="00CC543F"/>
    <w:rsid w:val="00CC5809"/>
    <w:rsid w:val="00CC5836"/>
    <w:rsid w:val="00CC5B78"/>
    <w:rsid w:val="00CC663F"/>
    <w:rsid w:val="00CC6697"/>
    <w:rsid w:val="00CC7A26"/>
    <w:rsid w:val="00CD11BC"/>
    <w:rsid w:val="00CD1D12"/>
    <w:rsid w:val="00CD2384"/>
    <w:rsid w:val="00CD2A78"/>
    <w:rsid w:val="00CD2D48"/>
    <w:rsid w:val="00CD378E"/>
    <w:rsid w:val="00CD3854"/>
    <w:rsid w:val="00CD4772"/>
    <w:rsid w:val="00CD55AF"/>
    <w:rsid w:val="00CD5DF4"/>
    <w:rsid w:val="00CE123F"/>
    <w:rsid w:val="00CE2384"/>
    <w:rsid w:val="00CE2493"/>
    <w:rsid w:val="00CE37E6"/>
    <w:rsid w:val="00CE545B"/>
    <w:rsid w:val="00CE7914"/>
    <w:rsid w:val="00CE7E66"/>
    <w:rsid w:val="00CF0F1A"/>
    <w:rsid w:val="00CF24B6"/>
    <w:rsid w:val="00CF2993"/>
    <w:rsid w:val="00CF2EDE"/>
    <w:rsid w:val="00CF33CC"/>
    <w:rsid w:val="00CF3F7B"/>
    <w:rsid w:val="00CF4275"/>
    <w:rsid w:val="00CF47F9"/>
    <w:rsid w:val="00CF4A89"/>
    <w:rsid w:val="00CF523F"/>
    <w:rsid w:val="00CF6523"/>
    <w:rsid w:val="00CF756A"/>
    <w:rsid w:val="00D00F02"/>
    <w:rsid w:val="00D02CE5"/>
    <w:rsid w:val="00D02FF8"/>
    <w:rsid w:val="00D03D9A"/>
    <w:rsid w:val="00D04082"/>
    <w:rsid w:val="00D0484A"/>
    <w:rsid w:val="00D052CE"/>
    <w:rsid w:val="00D05837"/>
    <w:rsid w:val="00D07384"/>
    <w:rsid w:val="00D07C81"/>
    <w:rsid w:val="00D10670"/>
    <w:rsid w:val="00D10F50"/>
    <w:rsid w:val="00D12613"/>
    <w:rsid w:val="00D12B62"/>
    <w:rsid w:val="00D142DE"/>
    <w:rsid w:val="00D145C4"/>
    <w:rsid w:val="00D14C08"/>
    <w:rsid w:val="00D16129"/>
    <w:rsid w:val="00D16F07"/>
    <w:rsid w:val="00D200C9"/>
    <w:rsid w:val="00D20B15"/>
    <w:rsid w:val="00D21242"/>
    <w:rsid w:val="00D215B6"/>
    <w:rsid w:val="00D21813"/>
    <w:rsid w:val="00D2260A"/>
    <w:rsid w:val="00D23825"/>
    <w:rsid w:val="00D24ABB"/>
    <w:rsid w:val="00D24C5E"/>
    <w:rsid w:val="00D25099"/>
    <w:rsid w:val="00D25130"/>
    <w:rsid w:val="00D25335"/>
    <w:rsid w:val="00D25D34"/>
    <w:rsid w:val="00D26807"/>
    <w:rsid w:val="00D324FC"/>
    <w:rsid w:val="00D33159"/>
    <w:rsid w:val="00D34369"/>
    <w:rsid w:val="00D3483B"/>
    <w:rsid w:val="00D3486B"/>
    <w:rsid w:val="00D36A18"/>
    <w:rsid w:val="00D36B36"/>
    <w:rsid w:val="00D3760D"/>
    <w:rsid w:val="00D37799"/>
    <w:rsid w:val="00D41265"/>
    <w:rsid w:val="00D41851"/>
    <w:rsid w:val="00D41D88"/>
    <w:rsid w:val="00D41DA2"/>
    <w:rsid w:val="00D4370C"/>
    <w:rsid w:val="00D43EB8"/>
    <w:rsid w:val="00D44427"/>
    <w:rsid w:val="00D45A50"/>
    <w:rsid w:val="00D45CCD"/>
    <w:rsid w:val="00D461AD"/>
    <w:rsid w:val="00D46DC4"/>
    <w:rsid w:val="00D47247"/>
    <w:rsid w:val="00D47946"/>
    <w:rsid w:val="00D47C06"/>
    <w:rsid w:val="00D51291"/>
    <w:rsid w:val="00D53398"/>
    <w:rsid w:val="00D5356B"/>
    <w:rsid w:val="00D5406A"/>
    <w:rsid w:val="00D54124"/>
    <w:rsid w:val="00D54F76"/>
    <w:rsid w:val="00D55228"/>
    <w:rsid w:val="00D560A2"/>
    <w:rsid w:val="00D565A3"/>
    <w:rsid w:val="00D61F3A"/>
    <w:rsid w:val="00D620EF"/>
    <w:rsid w:val="00D625EA"/>
    <w:rsid w:val="00D62A3F"/>
    <w:rsid w:val="00D62B5B"/>
    <w:rsid w:val="00D63D20"/>
    <w:rsid w:val="00D64DD6"/>
    <w:rsid w:val="00D650CE"/>
    <w:rsid w:val="00D663D0"/>
    <w:rsid w:val="00D666DE"/>
    <w:rsid w:val="00D671E1"/>
    <w:rsid w:val="00D67225"/>
    <w:rsid w:val="00D673C5"/>
    <w:rsid w:val="00D71805"/>
    <w:rsid w:val="00D719DE"/>
    <w:rsid w:val="00D73141"/>
    <w:rsid w:val="00D747BD"/>
    <w:rsid w:val="00D74F18"/>
    <w:rsid w:val="00D76362"/>
    <w:rsid w:val="00D779F6"/>
    <w:rsid w:val="00D77DB8"/>
    <w:rsid w:val="00D8028F"/>
    <w:rsid w:val="00D825B7"/>
    <w:rsid w:val="00D83661"/>
    <w:rsid w:val="00D8481C"/>
    <w:rsid w:val="00D84902"/>
    <w:rsid w:val="00D86593"/>
    <w:rsid w:val="00D86D56"/>
    <w:rsid w:val="00D86E98"/>
    <w:rsid w:val="00D87980"/>
    <w:rsid w:val="00D9090E"/>
    <w:rsid w:val="00D9163A"/>
    <w:rsid w:val="00D9226F"/>
    <w:rsid w:val="00D9240C"/>
    <w:rsid w:val="00D92506"/>
    <w:rsid w:val="00D928B5"/>
    <w:rsid w:val="00D9328C"/>
    <w:rsid w:val="00D9456A"/>
    <w:rsid w:val="00D94DBA"/>
    <w:rsid w:val="00D94F33"/>
    <w:rsid w:val="00D9516F"/>
    <w:rsid w:val="00D962CE"/>
    <w:rsid w:val="00D96F79"/>
    <w:rsid w:val="00D97B9A"/>
    <w:rsid w:val="00DA143E"/>
    <w:rsid w:val="00DA235B"/>
    <w:rsid w:val="00DA2D13"/>
    <w:rsid w:val="00DA4597"/>
    <w:rsid w:val="00DA48DB"/>
    <w:rsid w:val="00DA4AC7"/>
    <w:rsid w:val="00DA52B0"/>
    <w:rsid w:val="00DA643A"/>
    <w:rsid w:val="00DA6900"/>
    <w:rsid w:val="00DA6BB5"/>
    <w:rsid w:val="00DB15A4"/>
    <w:rsid w:val="00DB374B"/>
    <w:rsid w:val="00DB38C7"/>
    <w:rsid w:val="00DB4277"/>
    <w:rsid w:val="00DB4659"/>
    <w:rsid w:val="00DB56E8"/>
    <w:rsid w:val="00DB5959"/>
    <w:rsid w:val="00DB5DA8"/>
    <w:rsid w:val="00DB65F1"/>
    <w:rsid w:val="00DB74A5"/>
    <w:rsid w:val="00DB7A53"/>
    <w:rsid w:val="00DC0B85"/>
    <w:rsid w:val="00DC112D"/>
    <w:rsid w:val="00DC2127"/>
    <w:rsid w:val="00DC2EE8"/>
    <w:rsid w:val="00DC40E2"/>
    <w:rsid w:val="00DC5895"/>
    <w:rsid w:val="00DC62D4"/>
    <w:rsid w:val="00DC732D"/>
    <w:rsid w:val="00DC78D7"/>
    <w:rsid w:val="00DD0B77"/>
    <w:rsid w:val="00DD1115"/>
    <w:rsid w:val="00DD121D"/>
    <w:rsid w:val="00DD1354"/>
    <w:rsid w:val="00DD1512"/>
    <w:rsid w:val="00DD160A"/>
    <w:rsid w:val="00DD173E"/>
    <w:rsid w:val="00DD1956"/>
    <w:rsid w:val="00DD4978"/>
    <w:rsid w:val="00DD5202"/>
    <w:rsid w:val="00DD54A5"/>
    <w:rsid w:val="00DD6A03"/>
    <w:rsid w:val="00DD74B6"/>
    <w:rsid w:val="00DE0B7B"/>
    <w:rsid w:val="00DE0F38"/>
    <w:rsid w:val="00DE21EB"/>
    <w:rsid w:val="00DE435B"/>
    <w:rsid w:val="00DE4A55"/>
    <w:rsid w:val="00DE4D0A"/>
    <w:rsid w:val="00DE6CAD"/>
    <w:rsid w:val="00DE7655"/>
    <w:rsid w:val="00DE7C02"/>
    <w:rsid w:val="00DE7C19"/>
    <w:rsid w:val="00DE7ED5"/>
    <w:rsid w:val="00DF14B6"/>
    <w:rsid w:val="00DF2ED3"/>
    <w:rsid w:val="00DF3249"/>
    <w:rsid w:val="00DF4DA5"/>
    <w:rsid w:val="00DF50FE"/>
    <w:rsid w:val="00DF5D78"/>
    <w:rsid w:val="00DF64EE"/>
    <w:rsid w:val="00DF6694"/>
    <w:rsid w:val="00DF6B31"/>
    <w:rsid w:val="00DF6DF9"/>
    <w:rsid w:val="00DF6FE4"/>
    <w:rsid w:val="00DF7629"/>
    <w:rsid w:val="00DF794D"/>
    <w:rsid w:val="00E008D5"/>
    <w:rsid w:val="00E00AA4"/>
    <w:rsid w:val="00E00E0D"/>
    <w:rsid w:val="00E02511"/>
    <w:rsid w:val="00E02753"/>
    <w:rsid w:val="00E02B2B"/>
    <w:rsid w:val="00E02CC8"/>
    <w:rsid w:val="00E041A1"/>
    <w:rsid w:val="00E04A97"/>
    <w:rsid w:val="00E059BC"/>
    <w:rsid w:val="00E0704A"/>
    <w:rsid w:val="00E07CD3"/>
    <w:rsid w:val="00E07E25"/>
    <w:rsid w:val="00E10092"/>
    <w:rsid w:val="00E1130A"/>
    <w:rsid w:val="00E117F9"/>
    <w:rsid w:val="00E1224F"/>
    <w:rsid w:val="00E14E85"/>
    <w:rsid w:val="00E15891"/>
    <w:rsid w:val="00E15900"/>
    <w:rsid w:val="00E15917"/>
    <w:rsid w:val="00E164FE"/>
    <w:rsid w:val="00E16FD3"/>
    <w:rsid w:val="00E17CAF"/>
    <w:rsid w:val="00E17F33"/>
    <w:rsid w:val="00E17FB7"/>
    <w:rsid w:val="00E20BF5"/>
    <w:rsid w:val="00E21175"/>
    <w:rsid w:val="00E2225D"/>
    <w:rsid w:val="00E22AC9"/>
    <w:rsid w:val="00E22CE4"/>
    <w:rsid w:val="00E246FD"/>
    <w:rsid w:val="00E250DF"/>
    <w:rsid w:val="00E253E9"/>
    <w:rsid w:val="00E254A6"/>
    <w:rsid w:val="00E2658C"/>
    <w:rsid w:val="00E26CE0"/>
    <w:rsid w:val="00E274B7"/>
    <w:rsid w:val="00E274E0"/>
    <w:rsid w:val="00E274E4"/>
    <w:rsid w:val="00E30A43"/>
    <w:rsid w:val="00E30B0C"/>
    <w:rsid w:val="00E317E9"/>
    <w:rsid w:val="00E320A3"/>
    <w:rsid w:val="00E34EE4"/>
    <w:rsid w:val="00E35B96"/>
    <w:rsid w:val="00E36163"/>
    <w:rsid w:val="00E37C13"/>
    <w:rsid w:val="00E4025B"/>
    <w:rsid w:val="00E40BC2"/>
    <w:rsid w:val="00E41BD6"/>
    <w:rsid w:val="00E41D1C"/>
    <w:rsid w:val="00E43610"/>
    <w:rsid w:val="00E44D57"/>
    <w:rsid w:val="00E45995"/>
    <w:rsid w:val="00E47AB8"/>
    <w:rsid w:val="00E47DE8"/>
    <w:rsid w:val="00E50287"/>
    <w:rsid w:val="00E50CE4"/>
    <w:rsid w:val="00E50FC4"/>
    <w:rsid w:val="00E51484"/>
    <w:rsid w:val="00E51DA7"/>
    <w:rsid w:val="00E52732"/>
    <w:rsid w:val="00E52881"/>
    <w:rsid w:val="00E52D88"/>
    <w:rsid w:val="00E53BAB"/>
    <w:rsid w:val="00E5489E"/>
    <w:rsid w:val="00E55241"/>
    <w:rsid w:val="00E55647"/>
    <w:rsid w:val="00E55B62"/>
    <w:rsid w:val="00E56891"/>
    <w:rsid w:val="00E56EAC"/>
    <w:rsid w:val="00E57166"/>
    <w:rsid w:val="00E601A1"/>
    <w:rsid w:val="00E60388"/>
    <w:rsid w:val="00E60DEE"/>
    <w:rsid w:val="00E61747"/>
    <w:rsid w:val="00E617C5"/>
    <w:rsid w:val="00E61881"/>
    <w:rsid w:val="00E61C79"/>
    <w:rsid w:val="00E6423C"/>
    <w:rsid w:val="00E649FE"/>
    <w:rsid w:val="00E64E5C"/>
    <w:rsid w:val="00E65205"/>
    <w:rsid w:val="00E65755"/>
    <w:rsid w:val="00E660A2"/>
    <w:rsid w:val="00E6689A"/>
    <w:rsid w:val="00E67333"/>
    <w:rsid w:val="00E674A0"/>
    <w:rsid w:val="00E67AA0"/>
    <w:rsid w:val="00E67CDD"/>
    <w:rsid w:val="00E704FC"/>
    <w:rsid w:val="00E71EC0"/>
    <w:rsid w:val="00E72131"/>
    <w:rsid w:val="00E7246A"/>
    <w:rsid w:val="00E72D87"/>
    <w:rsid w:val="00E73C5A"/>
    <w:rsid w:val="00E7419B"/>
    <w:rsid w:val="00E743A2"/>
    <w:rsid w:val="00E750BC"/>
    <w:rsid w:val="00E76F9E"/>
    <w:rsid w:val="00E7751E"/>
    <w:rsid w:val="00E801F9"/>
    <w:rsid w:val="00E8110C"/>
    <w:rsid w:val="00E813D2"/>
    <w:rsid w:val="00E81790"/>
    <w:rsid w:val="00E83B8D"/>
    <w:rsid w:val="00E84399"/>
    <w:rsid w:val="00E843EE"/>
    <w:rsid w:val="00E86D18"/>
    <w:rsid w:val="00E873EE"/>
    <w:rsid w:val="00E9006C"/>
    <w:rsid w:val="00E90128"/>
    <w:rsid w:val="00E90DCD"/>
    <w:rsid w:val="00E913FE"/>
    <w:rsid w:val="00E93189"/>
    <w:rsid w:val="00E937B6"/>
    <w:rsid w:val="00E93DA7"/>
    <w:rsid w:val="00E93F67"/>
    <w:rsid w:val="00E94507"/>
    <w:rsid w:val="00E94760"/>
    <w:rsid w:val="00E95DF1"/>
    <w:rsid w:val="00EA03AD"/>
    <w:rsid w:val="00EA0861"/>
    <w:rsid w:val="00EA1E2F"/>
    <w:rsid w:val="00EA2757"/>
    <w:rsid w:val="00EA32EE"/>
    <w:rsid w:val="00EA39DE"/>
    <w:rsid w:val="00EA3AAE"/>
    <w:rsid w:val="00EA400D"/>
    <w:rsid w:val="00EA4292"/>
    <w:rsid w:val="00EA44C0"/>
    <w:rsid w:val="00EA492D"/>
    <w:rsid w:val="00EA5030"/>
    <w:rsid w:val="00EA6ADD"/>
    <w:rsid w:val="00EA776B"/>
    <w:rsid w:val="00EA7C26"/>
    <w:rsid w:val="00EB0AA2"/>
    <w:rsid w:val="00EB0C0D"/>
    <w:rsid w:val="00EB19FD"/>
    <w:rsid w:val="00EB35BD"/>
    <w:rsid w:val="00EB3C21"/>
    <w:rsid w:val="00EB3C26"/>
    <w:rsid w:val="00EB4B9F"/>
    <w:rsid w:val="00EB4DB0"/>
    <w:rsid w:val="00EB6607"/>
    <w:rsid w:val="00EB79F9"/>
    <w:rsid w:val="00EB7EA9"/>
    <w:rsid w:val="00EB7FFC"/>
    <w:rsid w:val="00EC054A"/>
    <w:rsid w:val="00EC0A98"/>
    <w:rsid w:val="00EC0ABA"/>
    <w:rsid w:val="00EC0C61"/>
    <w:rsid w:val="00EC18D6"/>
    <w:rsid w:val="00EC2E89"/>
    <w:rsid w:val="00EC2FD4"/>
    <w:rsid w:val="00EC3B76"/>
    <w:rsid w:val="00EC437C"/>
    <w:rsid w:val="00EC489C"/>
    <w:rsid w:val="00EC5306"/>
    <w:rsid w:val="00EC5482"/>
    <w:rsid w:val="00EC5B56"/>
    <w:rsid w:val="00EC7A39"/>
    <w:rsid w:val="00ED0299"/>
    <w:rsid w:val="00ED048E"/>
    <w:rsid w:val="00ED194C"/>
    <w:rsid w:val="00ED24F0"/>
    <w:rsid w:val="00ED2AFC"/>
    <w:rsid w:val="00ED359B"/>
    <w:rsid w:val="00ED376B"/>
    <w:rsid w:val="00ED4436"/>
    <w:rsid w:val="00ED45B1"/>
    <w:rsid w:val="00ED5866"/>
    <w:rsid w:val="00ED5DC1"/>
    <w:rsid w:val="00ED61A3"/>
    <w:rsid w:val="00EE06E7"/>
    <w:rsid w:val="00EE0C67"/>
    <w:rsid w:val="00EE14E0"/>
    <w:rsid w:val="00EE1DC3"/>
    <w:rsid w:val="00EE259A"/>
    <w:rsid w:val="00EE268B"/>
    <w:rsid w:val="00EE455D"/>
    <w:rsid w:val="00EE5EC6"/>
    <w:rsid w:val="00EE61D0"/>
    <w:rsid w:val="00EE6726"/>
    <w:rsid w:val="00EE799E"/>
    <w:rsid w:val="00EF0441"/>
    <w:rsid w:val="00EF12E8"/>
    <w:rsid w:val="00EF1898"/>
    <w:rsid w:val="00EF1BEC"/>
    <w:rsid w:val="00EF239F"/>
    <w:rsid w:val="00EF3561"/>
    <w:rsid w:val="00EF362A"/>
    <w:rsid w:val="00EF36BA"/>
    <w:rsid w:val="00EF3746"/>
    <w:rsid w:val="00EF3A1A"/>
    <w:rsid w:val="00EF3D16"/>
    <w:rsid w:val="00EF5CCB"/>
    <w:rsid w:val="00EF7F47"/>
    <w:rsid w:val="00F021EE"/>
    <w:rsid w:val="00F02223"/>
    <w:rsid w:val="00F0232D"/>
    <w:rsid w:val="00F030A1"/>
    <w:rsid w:val="00F03333"/>
    <w:rsid w:val="00F04112"/>
    <w:rsid w:val="00F062BD"/>
    <w:rsid w:val="00F06AC0"/>
    <w:rsid w:val="00F07645"/>
    <w:rsid w:val="00F076B9"/>
    <w:rsid w:val="00F07FCD"/>
    <w:rsid w:val="00F07FE6"/>
    <w:rsid w:val="00F10244"/>
    <w:rsid w:val="00F1155C"/>
    <w:rsid w:val="00F11FFC"/>
    <w:rsid w:val="00F1208F"/>
    <w:rsid w:val="00F12FE9"/>
    <w:rsid w:val="00F16A29"/>
    <w:rsid w:val="00F1712F"/>
    <w:rsid w:val="00F17379"/>
    <w:rsid w:val="00F200F3"/>
    <w:rsid w:val="00F20680"/>
    <w:rsid w:val="00F20AC0"/>
    <w:rsid w:val="00F22FDA"/>
    <w:rsid w:val="00F2430B"/>
    <w:rsid w:val="00F24AF0"/>
    <w:rsid w:val="00F2600E"/>
    <w:rsid w:val="00F262BD"/>
    <w:rsid w:val="00F269CC"/>
    <w:rsid w:val="00F26FF4"/>
    <w:rsid w:val="00F27D11"/>
    <w:rsid w:val="00F30293"/>
    <w:rsid w:val="00F30A90"/>
    <w:rsid w:val="00F327EA"/>
    <w:rsid w:val="00F33881"/>
    <w:rsid w:val="00F364F6"/>
    <w:rsid w:val="00F36A6A"/>
    <w:rsid w:val="00F370F5"/>
    <w:rsid w:val="00F371FF"/>
    <w:rsid w:val="00F37629"/>
    <w:rsid w:val="00F37951"/>
    <w:rsid w:val="00F40D10"/>
    <w:rsid w:val="00F4145B"/>
    <w:rsid w:val="00F41BAD"/>
    <w:rsid w:val="00F42E9C"/>
    <w:rsid w:val="00F45949"/>
    <w:rsid w:val="00F45C2E"/>
    <w:rsid w:val="00F47284"/>
    <w:rsid w:val="00F47B7C"/>
    <w:rsid w:val="00F47D19"/>
    <w:rsid w:val="00F47FED"/>
    <w:rsid w:val="00F50736"/>
    <w:rsid w:val="00F508D8"/>
    <w:rsid w:val="00F515F2"/>
    <w:rsid w:val="00F5203F"/>
    <w:rsid w:val="00F522C3"/>
    <w:rsid w:val="00F52AF9"/>
    <w:rsid w:val="00F5322E"/>
    <w:rsid w:val="00F5622E"/>
    <w:rsid w:val="00F56A48"/>
    <w:rsid w:val="00F56E2E"/>
    <w:rsid w:val="00F57C78"/>
    <w:rsid w:val="00F600AB"/>
    <w:rsid w:val="00F6061D"/>
    <w:rsid w:val="00F60E6A"/>
    <w:rsid w:val="00F62DE9"/>
    <w:rsid w:val="00F6302D"/>
    <w:rsid w:val="00F63386"/>
    <w:rsid w:val="00F63D4D"/>
    <w:rsid w:val="00F64775"/>
    <w:rsid w:val="00F65482"/>
    <w:rsid w:val="00F65A6C"/>
    <w:rsid w:val="00F66472"/>
    <w:rsid w:val="00F664B2"/>
    <w:rsid w:val="00F66CF3"/>
    <w:rsid w:val="00F671A4"/>
    <w:rsid w:val="00F70AC8"/>
    <w:rsid w:val="00F70B01"/>
    <w:rsid w:val="00F70E6C"/>
    <w:rsid w:val="00F7142A"/>
    <w:rsid w:val="00F72F73"/>
    <w:rsid w:val="00F73FFF"/>
    <w:rsid w:val="00F74314"/>
    <w:rsid w:val="00F75094"/>
    <w:rsid w:val="00F762B3"/>
    <w:rsid w:val="00F77E2C"/>
    <w:rsid w:val="00F80F9E"/>
    <w:rsid w:val="00F814F3"/>
    <w:rsid w:val="00F81A3B"/>
    <w:rsid w:val="00F8276E"/>
    <w:rsid w:val="00F83948"/>
    <w:rsid w:val="00F8395D"/>
    <w:rsid w:val="00F83D01"/>
    <w:rsid w:val="00F84141"/>
    <w:rsid w:val="00F84B0C"/>
    <w:rsid w:val="00F84CE5"/>
    <w:rsid w:val="00F85705"/>
    <w:rsid w:val="00F85712"/>
    <w:rsid w:val="00F85FB2"/>
    <w:rsid w:val="00F8649B"/>
    <w:rsid w:val="00F86B67"/>
    <w:rsid w:val="00F86D71"/>
    <w:rsid w:val="00F872D3"/>
    <w:rsid w:val="00F87974"/>
    <w:rsid w:val="00F909EA"/>
    <w:rsid w:val="00F91136"/>
    <w:rsid w:val="00F92F43"/>
    <w:rsid w:val="00F93FE1"/>
    <w:rsid w:val="00F942E5"/>
    <w:rsid w:val="00F94E56"/>
    <w:rsid w:val="00F94FD0"/>
    <w:rsid w:val="00F96426"/>
    <w:rsid w:val="00F9767B"/>
    <w:rsid w:val="00F97CE0"/>
    <w:rsid w:val="00F97DF2"/>
    <w:rsid w:val="00FA0B1F"/>
    <w:rsid w:val="00FA12BA"/>
    <w:rsid w:val="00FA2052"/>
    <w:rsid w:val="00FA240F"/>
    <w:rsid w:val="00FA3574"/>
    <w:rsid w:val="00FA37D7"/>
    <w:rsid w:val="00FA3A20"/>
    <w:rsid w:val="00FA4380"/>
    <w:rsid w:val="00FA5934"/>
    <w:rsid w:val="00FA67C5"/>
    <w:rsid w:val="00FA7115"/>
    <w:rsid w:val="00FA7700"/>
    <w:rsid w:val="00FA77B6"/>
    <w:rsid w:val="00FB0929"/>
    <w:rsid w:val="00FB0A8E"/>
    <w:rsid w:val="00FB13AE"/>
    <w:rsid w:val="00FB163A"/>
    <w:rsid w:val="00FB1967"/>
    <w:rsid w:val="00FB39AD"/>
    <w:rsid w:val="00FB3ACB"/>
    <w:rsid w:val="00FB43F4"/>
    <w:rsid w:val="00FB4B7B"/>
    <w:rsid w:val="00FB62A2"/>
    <w:rsid w:val="00FB6F94"/>
    <w:rsid w:val="00FB705C"/>
    <w:rsid w:val="00FB7B61"/>
    <w:rsid w:val="00FC1B1C"/>
    <w:rsid w:val="00FC2610"/>
    <w:rsid w:val="00FC2BC2"/>
    <w:rsid w:val="00FC2E85"/>
    <w:rsid w:val="00FC3219"/>
    <w:rsid w:val="00FC34E9"/>
    <w:rsid w:val="00FC3841"/>
    <w:rsid w:val="00FC404D"/>
    <w:rsid w:val="00FC4080"/>
    <w:rsid w:val="00FC4436"/>
    <w:rsid w:val="00FC4C52"/>
    <w:rsid w:val="00FC57D2"/>
    <w:rsid w:val="00FC63F5"/>
    <w:rsid w:val="00FC79EA"/>
    <w:rsid w:val="00FD065B"/>
    <w:rsid w:val="00FD21BD"/>
    <w:rsid w:val="00FD21BF"/>
    <w:rsid w:val="00FD4A31"/>
    <w:rsid w:val="00FD4BC5"/>
    <w:rsid w:val="00FD4FC8"/>
    <w:rsid w:val="00FD5163"/>
    <w:rsid w:val="00FD6380"/>
    <w:rsid w:val="00FD6AFF"/>
    <w:rsid w:val="00FD6E2B"/>
    <w:rsid w:val="00FE19F1"/>
    <w:rsid w:val="00FE21B5"/>
    <w:rsid w:val="00FE2724"/>
    <w:rsid w:val="00FE369A"/>
    <w:rsid w:val="00FE386D"/>
    <w:rsid w:val="00FE41DE"/>
    <w:rsid w:val="00FE4AA9"/>
    <w:rsid w:val="00FE7FB6"/>
    <w:rsid w:val="00FF0EE4"/>
    <w:rsid w:val="00FF2EC4"/>
    <w:rsid w:val="00FF300B"/>
    <w:rsid w:val="00FF37D8"/>
    <w:rsid w:val="00FF3FCE"/>
    <w:rsid w:val="00FF42B8"/>
    <w:rsid w:val="00FF4B96"/>
    <w:rsid w:val="00FF53FB"/>
    <w:rsid w:val="00FF5AF4"/>
    <w:rsid w:val="00FF5F35"/>
    <w:rsid w:val="00FF643D"/>
    <w:rsid w:val="00FF6533"/>
    <w:rsid w:val="00FF79E2"/>
    <w:rsid w:val="00FF7E18"/>
    <w:rsid w:val="00FF7EBA"/>
  </w:rsids>
  <m:mathPr>
    <m:mathFont m:val="Cambria Math"/>
    <m:brkBin m:val="before"/>
    <m:brkBinSub m:val="--"/>
    <m:smallFrac m:val="off"/>
    <m:dispDef/>
    <m:lMargin m:val="0"/>
    <m:rMargin m:val="0"/>
    <m:defJc m:val="centerGroup"/>
    <m:wrapIndent m:val="1440"/>
    <m:intLim m:val="subSup"/>
    <m:naryLim m:val="undOvr"/>
  </m:mathPr>
  <w:uiCompat97To2003/>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nl-BE" w:eastAsia="nl-BE" w:bidi="ar-SA"/>
      </w:rPr>
    </w:rPrDefault>
    <w:pPrDefault/>
  </w:docDefaults>
  <w:latentStyles w:defLockedState="1"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0" w:semiHidden="0" w:uiPriority="0"/>
    <w:lsdException w:name="toc 2" w:locked="0" w:semiHidden="0" w:uiPriority="0"/>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locked="0" w:semiHidden="0" w:uiPriority="0"/>
    <w:lsdException w:name="footer" w:locked="0" w:semiHidden="0" w:uiPriority="0"/>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locked="0" w:semiHidden="0" w:uiPriority="0"/>
    <w:lsdException w:name="Body Text" w:locked="0"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0" w:semiHidden="0"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0"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0" w:semiHidden="0" w:uiPriority="0"/>
    <w:lsdException w:name="Table Grid" w:semiHidden="0" w:uiPriority="59"/>
    <w:lsdException w:name="Table Theme" w:unhideWhenUsed="1"/>
    <w:lsdException w:name="Placeholder Text" w:locked="0"/>
    <w:lsdException w:name="No Spacing" w:locked="0" w:semiHidden="0" w:uiPriority="1" w:qFormat="1"/>
    <w:lsdException w:name="Light Shading" w:locked="0" w:semiHidden="0" w:uiPriority="60"/>
    <w:lsdException w:name="Light List" w:locked="0" w:semiHidden="0" w:uiPriority="61"/>
    <w:lsdException w:name="Light Grid" w:locked="0" w:semiHidden="0" w:uiPriority="62"/>
    <w:lsdException w:name="Medium Shading 1" w:locked="0" w:semiHidden="0" w:uiPriority="63"/>
    <w:lsdException w:name="Medium Shading 2" w:locked="0" w:semiHidden="0" w:uiPriority="64"/>
    <w:lsdException w:name="Medium List 1" w:locked="0" w:semiHidden="0" w:uiPriority="65"/>
    <w:lsdException w:name="Medium List 2" w:locked="0" w:semiHidden="0" w:uiPriority="66"/>
    <w:lsdException w:name="Medium Grid 1" w:locked="0" w:semiHidden="0" w:uiPriority="67"/>
    <w:lsdException w:name="Medium Grid 2" w:locked="0" w:semiHidden="0" w:uiPriority="68"/>
    <w:lsdException w:name="Medium Grid 3" w:locked="0" w:semiHidden="0" w:uiPriority="69"/>
    <w:lsdException w:name="Dark List" w:locked="0" w:semiHidden="0" w:uiPriority="70"/>
    <w:lsdException w:name="Colorful Shading" w:locked="0" w:semiHidden="0" w:uiPriority="71"/>
    <w:lsdException w:name="Colorful List" w:locked="0" w:semiHidden="0" w:uiPriority="72"/>
    <w:lsdException w:name="Colorful Grid" w:locked="0" w:semiHidden="0" w:uiPriority="73"/>
    <w:lsdException w:name="Light Shading Accent 1" w:locked="0" w:semiHidden="0" w:uiPriority="60"/>
    <w:lsdException w:name="Light List Accent 1" w:locked="0" w:semiHidden="0" w:uiPriority="61"/>
    <w:lsdException w:name="Light Grid Accent 1" w:locked="0" w:semiHidden="0" w:uiPriority="62"/>
    <w:lsdException w:name="Medium Shading 1 Accent 1" w:locked="0" w:semiHidden="0" w:uiPriority="63"/>
    <w:lsdException w:name="Medium Shading 2 Accent 1" w:locked="0" w:semiHidden="0" w:uiPriority="64"/>
    <w:lsdException w:name="Medium List 1 Accent 1" w:locked="0" w:semiHidden="0" w:uiPriority="65"/>
    <w:lsdException w:name="Revision" w:locked="0"/>
    <w:lsdException w:name="List Paragraph" w:locked="0" w:semiHidden="0" w:uiPriority="34" w:qFormat="1"/>
    <w:lsdException w:name="Quote" w:locked="0" w:semiHidden="0" w:uiPriority="29" w:qFormat="1"/>
    <w:lsdException w:name="Intense Quote" w:locked="0" w:semiHidden="0" w:uiPriority="30" w:qFormat="1"/>
    <w:lsdException w:name="Medium List 2 Accent 1" w:locked="0" w:semiHidden="0" w:uiPriority="66"/>
    <w:lsdException w:name="Medium Grid 1 Accent 1" w:locked="0" w:semiHidden="0" w:uiPriority="67"/>
    <w:lsdException w:name="Medium Grid 2 Accent 1" w:locked="0" w:semiHidden="0" w:uiPriority="68"/>
    <w:lsdException w:name="Medium Grid 3 Accent 1" w:locked="0" w:semiHidden="0" w:uiPriority="69"/>
    <w:lsdException w:name="Dark List Accent 1" w:locked="0" w:semiHidden="0" w:uiPriority="70"/>
    <w:lsdException w:name="Colorful Shading Accent 1" w:locked="0" w:semiHidden="0" w:uiPriority="71"/>
    <w:lsdException w:name="Colorful List Accent 1" w:locked="0" w:semiHidden="0" w:uiPriority="72"/>
    <w:lsdException w:name="Colorful Grid Accent 1" w:locked="0" w:semiHidden="0" w:uiPriority="73"/>
    <w:lsdException w:name="Light Shading Accent 2" w:locked="0" w:semiHidden="0" w:uiPriority="60"/>
    <w:lsdException w:name="Light List Accent 2" w:locked="0" w:semiHidden="0" w:uiPriority="61"/>
    <w:lsdException w:name="Light Grid Accent 2" w:locked="0" w:semiHidden="0" w:uiPriority="62"/>
    <w:lsdException w:name="Medium Shading 1 Accent 2" w:locked="0" w:semiHidden="0" w:uiPriority="63"/>
    <w:lsdException w:name="Medium Shading 2 Accent 2" w:locked="0" w:semiHidden="0" w:uiPriority="64"/>
    <w:lsdException w:name="Medium List 1 Accent 2" w:locked="0" w:semiHidden="0" w:uiPriority="65"/>
    <w:lsdException w:name="Medium List 2 Accent 2" w:locked="0" w:semiHidden="0" w:uiPriority="66"/>
    <w:lsdException w:name="Medium Grid 1 Accent 2" w:locked="0" w:semiHidden="0" w:uiPriority="67"/>
    <w:lsdException w:name="Medium Grid 2 Accent 2" w:locked="0" w:semiHidden="0" w:uiPriority="68"/>
    <w:lsdException w:name="Medium Grid 3 Accent 2" w:locked="0" w:semiHidden="0" w:uiPriority="69"/>
    <w:lsdException w:name="Dark List Accent 2" w:locked="0" w:semiHidden="0" w:uiPriority="70"/>
    <w:lsdException w:name="Colorful Shading Accent 2" w:locked="0" w:semiHidden="0" w:uiPriority="71"/>
    <w:lsdException w:name="Colorful List Accent 2" w:locked="0" w:semiHidden="0" w:uiPriority="72"/>
    <w:lsdException w:name="Colorful Grid Accent 2" w:locked="0" w:semiHidden="0" w:uiPriority="73"/>
    <w:lsdException w:name="Light Shading Accent 3" w:locked="0" w:semiHidden="0" w:uiPriority="60"/>
    <w:lsdException w:name="Light List Accent 3" w:locked="0" w:semiHidden="0" w:uiPriority="61"/>
    <w:lsdException w:name="Light Grid Accent 3" w:locked="0" w:semiHidden="0" w:uiPriority="62"/>
    <w:lsdException w:name="Medium Shading 1 Accent 3" w:locked="0" w:semiHidden="0" w:uiPriority="63"/>
    <w:lsdException w:name="Medium Shading 2 Accent 3" w:locked="0" w:semiHidden="0" w:uiPriority="64"/>
    <w:lsdException w:name="Medium List 1 Accent 3" w:locked="0" w:semiHidden="0" w:uiPriority="65"/>
    <w:lsdException w:name="Medium List 2 Accent 3" w:locked="0" w:semiHidden="0" w:uiPriority="66"/>
    <w:lsdException w:name="Medium Grid 1 Accent 3" w:locked="0" w:semiHidden="0" w:uiPriority="67"/>
    <w:lsdException w:name="Medium Grid 2 Accent 3" w:locked="0" w:semiHidden="0" w:uiPriority="68"/>
    <w:lsdException w:name="Medium Grid 3 Accent 3" w:locked="0" w:semiHidden="0" w:uiPriority="69"/>
    <w:lsdException w:name="Dark List Accent 3" w:locked="0" w:semiHidden="0" w:uiPriority="70"/>
    <w:lsdException w:name="Colorful Shading Accent 3" w:locked="0" w:semiHidden="0" w:uiPriority="71"/>
    <w:lsdException w:name="Colorful List Accent 3" w:locked="0" w:semiHidden="0" w:uiPriority="72"/>
    <w:lsdException w:name="Colorful Grid Accent 3" w:locked="0" w:semiHidden="0" w:uiPriority="73"/>
    <w:lsdException w:name="Light Shading Accent 4" w:locked="0" w:semiHidden="0" w:uiPriority="60"/>
    <w:lsdException w:name="Light List Accent 4" w:locked="0" w:semiHidden="0" w:uiPriority="61"/>
    <w:lsdException w:name="Light Grid Accent 4" w:locked="0" w:semiHidden="0" w:uiPriority="62"/>
    <w:lsdException w:name="Medium Shading 1 Accent 4" w:locked="0" w:semiHidden="0" w:uiPriority="63"/>
    <w:lsdException w:name="Medium Shading 2 Accent 4" w:locked="0" w:semiHidden="0" w:uiPriority="64"/>
    <w:lsdException w:name="Medium List 1 Accent 4" w:locked="0" w:semiHidden="0" w:uiPriority="65"/>
    <w:lsdException w:name="Medium List 2 Accent 4" w:locked="0" w:semiHidden="0" w:uiPriority="66"/>
    <w:lsdException w:name="Medium Grid 1 Accent 4" w:locked="0" w:semiHidden="0" w:uiPriority="67"/>
    <w:lsdException w:name="Medium Grid 2 Accent 4" w:locked="0" w:semiHidden="0" w:uiPriority="68"/>
    <w:lsdException w:name="Medium Grid 3 Accent 4" w:locked="0" w:semiHidden="0" w:uiPriority="69"/>
    <w:lsdException w:name="Dark List Accent 4" w:locked="0" w:semiHidden="0" w:uiPriority="70"/>
    <w:lsdException w:name="Colorful Shading Accent 4" w:locked="0" w:semiHidden="0" w:uiPriority="71"/>
    <w:lsdException w:name="Colorful List Accent 4" w:locked="0" w:semiHidden="0" w:uiPriority="72"/>
    <w:lsdException w:name="Colorful Grid Accent 4" w:locked="0" w:semiHidden="0" w:uiPriority="73"/>
    <w:lsdException w:name="Light Shading Accent 5" w:locked="0" w:semiHidden="0" w:uiPriority="60"/>
    <w:lsdException w:name="Light List Accent 5" w:locked="0" w:semiHidden="0" w:uiPriority="61"/>
    <w:lsdException w:name="Light Grid Accent 5" w:locked="0" w:semiHidden="0" w:uiPriority="62"/>
    <w:lsdException w:name="Medium Shading 1 Accent 5" w:locked="0" w:semiHidden="0" w:uiPriority="63"/>
    <w:lsdException w:name="Medium Shading 2 Accent 5" w:locked="0" w:semiHidden="0" w:uiPriority="64"/>
    <w:lsdException w:name="Medium List 1 Accent 5" w:locked="0" w:semiHidden="0" w:uiPriority="65"/>
    <w:lsdException w:name="Medium List 2 Accent 5" w:locked="0" w:semiHidden="0" w:uiPriority="66"/>
    <w:lsdException w:name="Medium Grid 1 Accent 5" w:locked="0" w:semiHidden="0" w:uiPriority="67"/>
    <w:lsdException w:name="Medium Grid 2 Accent 5" w:locked="0" w:semiHidden="0" w:uiPriority="68"/>
    <w:lsdException w:name="Medium Grid 3 Accent 5" w:locked="0" w:semiHidden="0" w:uiPriority="69"/>
    <w:lsdException w:name="Dark List Accent 5" w:locked="0" w:semiHidden="0" w:uiPriority="70"/>
    <w:lsdException w:name="Colorful Shading Accent 5" w:locked="0" w:semiHidden="0" w:uiPriority="71"/>
    <w:lsdException w:name="Colorful List Accent 5" w:locked="0" w:semiHidden="0" w:uiPriority="72"/>
    <w:lsdException w:name="Colorful Grid Accent 5" w:locked="0" w:semiHidden="0" w:uiPriority="73"/>
    <w:lsdException w:name="Light Shading Accent 6" w:locked="0" w:semiHidden="0" w:uiPriority="60"/>
    <w:lsdException w:name="Light List Accent 6" w:locked="0" w:semiHidden="0" w:uiPriority="61"/>
    <w:lsdException w:name="Light Grid Accent 6" w:locked="0" w:semiHidden="0" w:uiPriority="62"/>
    <w:lsdException w:name="Medium Shading 1 Accent 6" w:locked="0" w:semiHidden="0" w:uiPriority="63"/>
    <w:lsdException w:name="Medium Shading 2 Accent 6" w:locked="0" w:semiHidden="0" w:uiPriority="64"/>
    <w:lsdException w:name="Medium List 1 Accent 6" w:locked="0" w:semiHidden="0" w:uiPriority="65"/>
    <w:lsdException w:name="Medium List 2 Accent 6" w:locked="0" w:semiHidden="0" w:uiPriority="66"/>
    <w:lsdException w:name="Medium Grid 1 Accent 6" w:locked="0" w:semiHidden="0" w:uiPriority="67"/>
    <w:lsdException w:name="Medium Grid 2 Accent 6" w:locked="0" w:semiHidden="0" w:uiPriority="68"/>
    <w:lsdException w:name="Medium Grid 3 Accent 6" w:locked="0" w:semiHidden="0" w:uiPriority="69"/>
    <w:lsdException w:name="Dark List Accent 6" w:locked="0" w:semiHidden="0" w:uiPriority="70"/>
    <w:lsdException w:name="Colorful Shading Accent 6" w:locked="0" w:semiHidden="0" w:uiPriority="71"/>
    <w:lsdException w:name="Colorful List Accent 6" w:locked="0" w:semiHidden="0" w:uiPriority="72"/>
    <w:lsdException w:name="Colorful Grid Accent 6" w:locked="0" w:semiHidden="0" w:uiPriority="73"/>
    <w:lsdException w:name="Subtle Emphasis" w:locked="0" w:semiHidden="0" w:uiPriority="19" w:qFormat="1"/>
    <w:lsdException w:name="Intense Emphasis" w:locked="0" w:semiHidden="0" w:uiPriority="21" w:qFormat="1"/>
    <w:lsdException w:name="Subtle Reference" w:locked="0" w:semiHidden="0" w:uiPriority="31" w:qFormat="1"/>
    <w:lsdException w:name="Intense Reference" w:locked="0" w:semiHidden="0" w:uiPriority="32" w:qFormat="1"/>
    <w:lsdException w:name="Book Title" w:locked="0" w:semiHidden="0" w:uiPriority="33" w:qFormat="1"/>
    <w:lsdException w:name="Bibliography" w:locked="0" w:uiPriority="37" w:unhideWhenUsed="1"/>
    <w:lsdException w:name="TOC Heading" w:locked="0" w:semiHidden="0" w:uiPriority="39" w:qFormat="1"/>
  </w:latentStyles>
  <w:style w:type="paragraph" w:default="1" w:styleId="Normal">
    <w:name w:val="Normal"/>
    <w:qFormat/>
    <w:rsid w:val="0071407E"/>
    <w:pPr>
      <w:spacing w:after="200" w:line="276" w:lineRule="auto"/>
    </w:pPr>
    <w:rPr>
      <w:rFonts w:cs="Calibri"/>
      <w:lang w:val="en-US" w:eastAsia="en-US"/>
    </w:rPr>
  </w:style>
  <w:style w:type="paragraph" w:styleId="Heading1">
    <w:name w:val="heading 1"/>
    <w:basedOn w:val="Normal"/>
    <w:next w:val="Normal"/>
    <w:link w:val="Heading1Char"/>
    <w:uiPriority w:val="99"/>
    <w:qFormat/>
    <w:rsid w:val="0071407E"/>
    <w:pPr>
      <w:spacing w:before="480" w:after="0"/>
      <w:contextualSpacing/>
      <w:outlineLvl w:val="0"/>
    </w:pPr>
    <w:rPr>
      <w:rFonts w:ascii="Cambria" w:hAnsi="Cambria" w:cs="Cambria"/>
      <w:b/>
      <w:bCs/>
      <w:sz w:val="28"/>
      <w:szCs w:val="28"/>
    </w:rPr>
  </w:style>
  <w:style w:type="paragraph" w:styleId="Heading2">
    <w:name w:val="heading 2"/>
    <w:basedOn w:val="Normal"/>
    <w:next w:val="Normal"/>
    <w:link w:val="Heading2Char"/>
    <w:uiPriority w:val="99"/>
    <w:qFormat/>
    <w:rsid w:val="0071407E"/>
    <w:pPr>
      <w:spacing w:before="200" w:after="0"/>
      <w:outlineLvl w:val="1"/>
    </w:pPr>
    <w:rPr>
      <w:rFonts w:ascii="Cambria" w:hAnsi="Cambria" w:cs="Cambria"/>
      <w:b/>
      <w:bCs/>
      <w:sz w:val="26"/>
      <w:szCs w:val="26"/>
    </w:rPr>
  </w:style>
  <w:style w:type="paragraph" w:styleId="Heading3">
    <w:name w:val="heading 3"/>
    <w:basedOn w:val="Normal"/>
    <w:next w:val="Normal"/>
    <w:link w:val="Heading3Char"/>
    <w:uiPriority w:val="99"/>
    <w:qFormat/>
    <w:rsid w:val="0071407E"/>
    <w:pPr>
      <w:spacing w:before="200" w:after="0" w:line="271" w:lineRule="auto"/>
      <w:outlineLvl w:val="2"/>
    </w:pPr>
    <w:rPr>
      <w:rFonts w:ascii="Cambria" w:hAnsi="Cambria" w:cs="Cambria"/>
      <w:b/>
      <w:bCs/>
    </w:rPr>
  </w:style>
  <w:style w:type="paragraph" w:styleId="Heading4">
    <w:name w:val="heading 4"/>
    <w:basedOn w:val="Normal"/>
    <w:next w:val="Normal"/>
    <w:link w:val="Heading4Char"/>
    <w:uiPriority w:val="99"/>
    <w:qFormat/>
    <w:rsid w:val="0071407E"/>
    <w:pPr>
      <w:spacing w:before="200" w:after="0"/>
      <w:outlineLvl w:val="3"/>
    </w:pPr>
    <w:rPr>
      <w:rFonts w:ascii="Cambria" w:hAnsi="Cambria" w:cs="Cambria"/>
      <w:b/>
      <w:bCs/>
      <w:i/>
      <w:iCs/>
    </w:rPr>
  </w:style>
  <w:style w:type="paragraph" w:styleId="Heading5">
    <w:name w:val="heading 5"/>
    <w:basedOn w:val="Normal"/>
    <w:next w:val="Normal"/>
    <w:link w:val="Heading5Char"/>
    <w:uiPriority w:val="99"/>
    <w:qFormat/>
    <w:rsid w:val="0071407E"/>
    <w:pPr>
      <w:spacing w:before="200" w:after="0"/>
      <w:outlineLvl w:val="4"/>
    </w:pPr>
    <w:rPr>
      <w:rFonts w:ascii="Cambria" w:hAnsi="Cambria" w:cs="Cambria"/>
      <w:b/>
      <w:bCs/>
      <w:color w:val="7F7F7F"/>
    </w:rPr>
  </w:style>
  <w:style w:type="paragraph" w:styleId="Heading6">
    <w:name w:val="heading 6"/>
    <w:basedOn w:val="Normal"/>
    <w:next w:val="Normal"/>
    <w:link w:val="Heading6Char"/>
    <w:uiPriority w:val="99"/>
    <w:qFormat/>
    <w:rsid w:val="0071407E"/>
    <w:pPr>
      <w:spacing w:after="0" w:line="271" w:lineRule="auto"/>
      <w:outlineLvl w:val="5"/>
    </w:pPr>
    <w:rPr>
      <w:rFonts w:ascii="Cambria" w:hAnsi="Cambria" w:cs="Cambria"/>
      <w:b/>
      <w:bCs/>
      <w:i/>
      <w:iCs/>
      <w:color w:val="7F7F7F"/>
    </w:rPr>
  </w:style>
  <w:style w:type="paragraph" w:styleId="Heading7">
    <w:name w:val="heading 7"/>
    <w:basedOn w:val="Normal"/>
    <w:next w:val="Normal"/>
    <w:link w:val="Heading7Char"/>
    <w:uiPriority w:val="99"/>
    <w:qFormat/>
    <w:rsid w:val="0071407E"/>
    <w:pPr>
      <w:spacing w:after="0"/>
      <w:outlineLvl w:val="6"/>
    </w:pPr>
    <w:rPr>
      <w:rFonts w:ascii="Cambria" w:hAnsi="Cambria" w:cs="Cambria"/>
      <w:i/>
      <w:iCs/>
    </w:rPr>
  </w:style>
  <w:style w:type="paragraph" w:styleId="Heading8">
    <w:name w:val="heading 8"/>
    <w:basedOn w:val="Normal"/>
    <w:next w:val="Normal"/>
    <w:link w:val="Heading8Char"/>
    <w:uiPriority w:val="99"/>
    <w:qFormat/>
    <w:rsid w:val="0071407E"/>
    <w:pPr>
      <w:spacing w:after="0"/>
      <w:outlineLvl w:val="7"/>
    </w:pPr>
    <w:rPr>
      <w:rFonts w:ascii="Cambria" w:hAnsi="Cambria" w:cs="Cambria"/>
      <w:sz w:val="20"/>
      <w:szCs w:val="20"/>
    </w:rPr>
  </w:style>
  <w:style w:type="paragraph" w:styleId="Heading9">
    <w:name w:val="heading 9"/>
    <w:basedOn w:val="Normal"/>
    <w:next w:val="Normal"/>
    <w:link w:val="Heading9Char"/>
    <w:uiPriority w:val="99"/>
    <w:qFormat/>
    <w:rsid w:val="0071407E"/>
    <w:pPr>
      <w:spacing w:after="0"/>
      <w:outlineLvl w:val="8"/>
    </w:pPr>
    <w:rPr>
      <w:rFonts w:ascii="Cambria" w:hAnsi="Cambria" w:cs="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407E"/>
    <w:rPr>
      <w:rFonts w:ascii="Cambria" w:hAnsi="Cambria" w:cs="Cambria"/>
      <w:b/>
      <w:bCs/>
      <w:sz w:val="28"/>
      <w:szCs w:val="28"/>
    </w:rPr>
  </w:style>
  <w:style w:type="character" w:customStyle="1" w:styleId="Heading2Char">
    <w:name w:val="Heading 2 Char"/>
    <w:basedOn w:val="DefaultParagraphFont"/>
    <w:link w:val="Heading2"/>
    <w:uiPriority w:val="99"/>
    <w:semiHidden/>
    <w:locked/>
    <w:rsid w:val="0071407E"/>
    <w:rPr>
      <w:rFonts w:ascii="Cambria" w:hAnsi="Cambria" w:cs="Cambria"/>
      <w:b/>
      <w:bCs/>
      <w:sz w:val="26"/>
      <w:szCs w:val="26"/>
    </w:rPr>
  </w:style>
  <w:style w:type="character" w:customStyle="1" w:styleId="Heading3Char">
    <w:name w:val="Heading 3 Char"/>
    <w:basedOn w:val="DefaultParagraphFont"/>
    <w:link w:val="Heading3"/>
    <w:uiPriority w:val="99"/>
    <w:locked/>
    <w:rsid w:val="0071407E"/>
    <w:rPr>
      <w:rFonts w:ascii="Cambria" w:hAnsi="Cambria" w:cs="Cambria"/>
      <w:b/>
      <w:bCs/>
    </w:rPr>
  </w:style>
  <w:style w:type="character" w:customStyle="1" w:styleId="Heading4Char">
    <w:name w:val="Heading 4 Char"/>
    <w:basedOn w:val="DefaultParagraphFont"/>
    <w:link w:val="Heading4"/>
    <w:uiPriority w:val="99"/>
    <w:semiHidden/>
    <w:locked/>
    <w:rsid w:val="0071407E"/>
    <w:rPr>
      <w:rFonts w:ascii="Cambria" w:hAnsi="Cambria" w:cs="Cambria"/>
      <w:b/>
      <w:bCs/>
      <w:i/>
      <w:iCs/>
    </w:rPr>
  </w:style>
  <w:style w:type="character" w:customStyle="1" w:styleId="Heading5Char">
    <w:name w:val="Heading 5 Char"/>
    <w:basedOn w:val="DefaultParagraphFont"/>
    <w:link w:val="Heading5"/>
    <w:uiPriority w:val="99"/>
    <w:semiHidden/>
    <w:locked/>
    <w:rsid w:val="0071407E"/>
    <w:rPr>
      <w:rFonts w:ascii="Cambria" w:hAnsi="Cambria" w:cs="Cambria"/>
      <w:b/>
      <w:bCs/>
      <w:color w:val="7F7F7F"/>
    </w:rPr>
  </w:style>
  <w:style w:type="character" w:customStyle="1" w:styleId="Heading6Char">
    <w:name w:val="Heading 6 Char"/>
    <w:basedOn w:val="DefaultParagraphFont"/>
    <w:link w:val="Heading6"/>
    <w:uiPriority w:val="99"/>
    <w:semiHidden/>
    <w:locked/>
    <w:rsid w:val="0071407E"/>
    <w:rPr>
      <w:rFonts w:ascii="Cambria" w:hAnsi="Cambria" w:cs="Cambria"/>
      <w:b/>
      <w:bCs/>
      <w:i/>
      <w:iCs/>
      <w:color w:val="7F7F7F"/>
    </w:rPr>
  </w:style>
  <w:style w:type="character" w:customStyle="1" w:styleId="Heading7Char">
    <w:name w:val="Heading 7 Char"/>
    <w:basedOn w:val="DefaultParagraphFont"/>
    <w:link w:val="Heading7"/>
    <w:uiPriority w:val="99"/>
    <w:semiHidden/>
    <w:locked/>
    <w:rsid w:val="0071407E"/>
    <w:rPr>
      <w:rFonts w:ascii="Cambria" w:hAnsi="Cambria" w:cs="Cambria"/>
      <w:i/>
      <w:iCs/>
    </w:rPr>
  </w:style>
  <w:style w:type="character" w:customStyle="1" w:styleId="Heading8Char">
    <w:name w:val="Heading 8 Char"/>
    <w:basedOn w:val="DefaultParagraphFont"/>
    <w:link w:val="Heading8"/>
    <w:uiPriority w:val="99"/>
    <w:semiHidden/>
    <w:locked/>
    <w:rsid w:val="0071407E"/>
    <w:rPr>
      <w:rFonts w:ascii="Cambria" w:hAnsi="Cambria" w:cs="Cambria"/>
      <w:sz w:val="20"/>
      <w:szCs w:val="20"/>
    </w:rPr>
  </w:style>
  <w:style w:type="character" w:customStyle="1" w:styleId="Heading9Char">
    <w:name w:val="Heading 9 Char"/>
    <w:basedOn w:val="DefaultParagraphFont"/>
    <w:link w:val="Heading9"/>
    <w:uiPriority w:val="99"/>
    <w:semiHidden/>
    <w:locked/>
    <w:rsid w:val="0071407E"/>
    <w:rPr>
      <w:rFonts w:ascii="Cambria" w:hAnsi="Cambria" w:cs="Cambria"/>
      <w:i/>
      <w:iCs/>
      <w:spacing w:val="5"/>
      <w:sz w:val="20"/>
      <w:szCs w:val="20"/>
    </w:rPr>
  </w:style>
  <w:style w:type="paragraph" w:styleId="NoSpacing">
    <w:name w:val="No Spacing"/>
    <w:basedOn w:val="Normal"/>
    <w:link w:val="NoSpacingChar"/>
    <w:uiPriority w:val="99"/>
    <w:qFormat/>
    <w:rsid w:val="0071407E"/>
    <w:pPr>
      <w:spacing w:after="0" w:line="240" w:lineRule="auto"/>
    </w:pPr>
  </w:style>
  <w:style w:type="character" w:customStyle="1" w:styleId="NoSpacingChar">
    <w:name w:val="No Spacing Char"/>
    <w:basedOn w:val="DefaultParagraphFont"/>
    <w:link w:val="NoSpacing"/>
    <w:uiPriority w:val="99"/>
    <w:locked/>
    <w:rsid w:val="002B55D5"/>
    <w:rPr>
      <w:rFonts w:cs="Times New Roman"/>
    </w:rPr>
  </w:style>
  <w:style w:type="paragraph" w:styleId="BalloonText">
    <w:name w:val="Balloon Text"/>
    <w:basedOn w:val="Normal"/>
    <w:link w:val="BalloonTextChar"/>
    <w:uiPriority w:val="99"/>
    <w:semiHidden/>
    <w:rsid w:val="002B55D5"/>
    <w:rPr>
      <w:rFonts w:ascii="Tahoma" w:hAnsi="Tahoma" w:cs="Tahoma"/>
      <w:sz w:val="16"/>
      <w:szCs w:val="16"/>
    </w:rPr>
  </w:style>
  <w:style w:type="character" w:customStyle="1" w:styleId="BalloonTextChar">
    <w:name w:val="Balloon Text Char"/>
    <w:basedOn w:val="DefaultParagraphFont"/>
    <w:link w:val="BalloonText"/>
    <w:uiPriority w:val="99"/>
    <w:locked/>
    <w:rsid w:val="002B55D5"/>
    <w:rPr>
      <w:rFonts w:ascii="Tahoma" w:hAnsi="Tahoma" w:cs="Tahoma"/>
      <w:sz w:val="16"/>
      <w:szCs w:val="16"/>
      <w:lang w:val="en-GB" w:eastAsia="nl-NL"/>
    </w:rPr>
  </w:style>
  <w:style w:type="paragraph" w:styleId="Header">
    <w:name w:val="header"/>
    <w:basedOn w:val="Normal"/>
    <w:link w:val="HeaderChar"/>
    <w:uiPriority w:val="99"/>
    <w:rsid w:val="002B55D5"/>
    <w:pPr>
      <w:tabs>
        <w:tab w:val="center" w:pos="4536"/>
        <w:tab w:val="right" w:pos="9072"/>
      </w:tabs>
    </w:pPr>
  </w:style>
  <w:style w:type="character" w:customStyle="1" w:styleId="HeaderChar">
    <w:name w:val="Header Char"/>
    <w:basedOn w:val="DefaultParagraphFont"/>
    <w:link w:val="Header"/>
    <w:uiPriority w:val="99"/>
    <w:locked/>
    <w:rsid w:val="002B55D5"/>
    <w:rPr>
      <w:rFonts w:cs="Times New Roman"/>
      <w:sz w:val="24"/>
      <w:szCs w:val="24"/>
      <w:lang w:val="en-GB" w:eastAsia="nl-NL"/>
    </w:rPr>
  </w:style>
  <w:style w:type="paragraph" w:styleId="Footer">
    <w:name w:val="footer"/>
    <w:basedOn w:val="Normal"/>
    <w:link w:val="FooterChar"/>
    <w:uiPriority w:val="99"/>
    <w:rsid w:val="002B55D5"/>
    <w:pPr>
      <w:tabs>
        <w:tab w:val="center" w:pos="4536"/>
        <w:tab w:val="right" w:pos="9072"/>
      </w:tabs>
    </w:pPr>
  </w:style>
  <w:style w:type="character" w:customStyle="1" w:styleId="FooterChar">
    <w:name w:val="Footer Char"/>
    <w:basedOn w:val="DefaultParagraphFont"/>
    <w:link w:val="Footer"/>
    <w:uiPriority w:val="99"/>
    <w:locked/>
    <w:rsid w:val="002B55D5"/>
    <w:rPr>
      <w:rFonts w:cs="Times New Roman"/>
      <w:sz w:val="24"/>
      <w:szCs w:val="24"/>
      <w:lang w:val="en-GB" w:eastAsia="nl-NL"/>
    </w:rPr>
  </w:style>
  <w:style w:type="paragraph" w:styleId="Quote">
    <w:name w:val="Quote"/>
    <w:basedOn w:val="Normal"/>
    <w:next w:val="Normal"/>
    <w:link w:val="QuoteChar"/>
    <w:uiPriority w:val="99"/>
    <w:qFormat/>
    <w:rsid w:val="0071407E"/>
    <w:pPr>
      <w:spacing w:before="200" w:after="0"/>
      <w:ind w:left="360" w:right="360"/>
    </w:pPr>
    <w:rPr>
      <w:i/>
      <w:iCs/>
    </w:rPr>
  </w:style>
  <w:style w:type="character" w:customStyle="1" w:styleId="QuoteChar">
    <w:name w:val="Quote Char"/>
    <w:basedOn w:val="DefaultParagraphFont"/>
    <w:link w:val="Quote"/>
    <w:uiPriority w:val="99"/>
    <w:locked/>
    <w:rsid w:val="0071407E"/>
    <w:rPr>
      <w:rFonts w:cs="Times New Roman"/>
      <w:i/>
      <w:iCs/>
    </w:rPr>
  </w:style>
  <w:style w:type="paragraph" w:styleId="Caption">
    <w:name w:val="caption"/>
    <w:basedOn w:val="Normal"/>
    <w:next w:val="Normal"/>
    <w:uiPriority w:val="99"/>
    <w:qFormat/>
    <w:rsid w:val="002B55D5"/>
    <w:rPr>
      <w:b/>
      <w:bCs/>
      <w:smallCaps/>
      <w:color w:val="1F497D"/>
      <w:spacing w:val="10"/>
      <w:sz w:val="18"/>
      <w:szCs w:val="18"/>
    </w:rPr>
  </w:style>
  <w:style w:type="paragraph" w:styleId="Title">
    <w:name w:val="Title"/>
    <w:basedOn w:val="Normal"/>
    <w:next w:val="Normal"/>
    <w:link w:val="TitleChar"/>
    <w:uiPriority w:val="99"/>
    <w:qFormat/>
    <w:rsid w:val="0071407E"/>
    <w:pPr>
      <w:pBdr>
        <w:bottom w:val="single" w:sz="4" w:space="1" w:color="auto"/>
      </w:pBdr>
      <w:spacing w:line="240" w:lineRule="auto"/>
      <w:contextualSpacing/>
    </w:pPr>
    <w:rPr>
      <w:rFonts w:ascii="Cambria" w:hAnsi="Cambria" w:cs="Cambria"/>
      <w:spacing w:val="5"/>
      <w:sz w:val="52"/>
      <w:szCs w:val="52"/>
    </w:rPr>
  </w:style>
  <w:style w:type="character" w:customStyle="1" w:styleId="TitleChar">
    <w:name w:val="Title Char"/>
    <w:basedOn w:val="DefaultParagraphFont"/>
    <w:link w:val="Title"/>
    <w:uiPriority w:val="99"/>
    <w:locked/>
    <w:rsid w:val="0071407E"/>
    <w:rPr>
      <w:rFonts w:ascii="Cambria" w:hAnsi="Cambria" w:cs="Cambria"/>
      <w:spacing w:val="5"/>
      <w:sz w:val="52"/>
      <w:szCs w:val="52"/>
    </w:rPr>
  </w:style>
  <w:style w:type="paragraph" w:styleId="Subtitle">
    <w:name w:val="Subtitle"/>
    <w:basedOn w:val="Normal"/>
    <w:next w:val="Normal"/>
    <w:link w:val="SubtitleChar"/>
    <w:uiPriority w:val="99"/>
    <w:qFormat/>
    <w:rsid w:val="0071407E"/>
    <w:pPr>
      <w:spacing w:after="600"/>
    </w:pPr>
    <w:rPr>
      <w:rFonts w:ascii="Cambria" w:hAnsi="Cambria" w:cs="Cambria"/>
      <w:i/>
      <w:iCs/>
      <w:spacing w:val="13"/>
      <w:sz w:val="24"/>
      <w:szCs w:val="24"/>
    </w:rPr>
  </w:style>
  <w:style w:type="character" w:customStyle="1" w:styleId="SubtitleChar">
    <w:name w:val="Subtitle Char"/>
    <w:basedOn w:val="DefaultParagraphFont"/>
    <w:link w:val="Subtitle"/>
    <w:uiPriority w:val="99"/>
    <w:locked/>
    <w:rsid w:val="0071407E"/>
    <w:rPr>
      <w:rFonts w:ascii="Cambria" w:hAnsi="Cambria" w:cs="Cambria"/>
      <w:i/>
      <w:iCs/>
      <w:spacing w:val="13"/>
      <w:sz w:val="24"/>
      <w:szCs w:val="24"/>
    </w:rPr>
  </w:style>
  <w:style w:type="character" w:styleId="Strong">
    <w:name w:val="Strong"/>
    <w:basedOn w:val="DefaultParagraphFont"/>
    <w:uiPriority w:val="99"/>
    <w:qFormat/>
    <w:rsid w:val="0071407E"/>
    <w:rPr>
      <w:rFonts w:cs="Times New Roman"/>
      <w:b/>
      <w:bCs/>
    </w:rPr>
  </w:style>
  <w:style w:type="character" w:styleId="Emphasis">
    <w:name w:val="Emphasis"/>
    <w:basedOn w:val="DefaultParagraphFont"/>
    <w:uiPriority w:val="99"/>
    <w:qFormat/>
    <w:rsid w:val="0071407E"/>
    <w:rPr>
      <w:rFonts w:cs="Times New Roman"/>
      <w:b/>
      <w:bCs/>
      <w:i/>
      <w:iCs/>
      <w:spacing w:val="10"/>
      <w:shd w:val="clear" w:color="auto" w:fill="auto"/>
    </w:rPr>
  </w:style>
  <w:style w:type="paragraph" w:styleId="ListParagraph">
    <w:name w:val="List Paragraph"/>
    <w:basedOn w:val="Normal"/>
    <w:uiPriority w:val="99"/>
    <w:qFormat/>
    <w:rsid w:val="0071407E"/>
    <w:pPr>
      <w:ind w:left="720"/>
      <w:contextualSpacing/>
    </w:pPr>
  </w:style>
  <w:style w:type="paragraph" w:styleId="IntenseQuote">
    <w:name w:val="Intense Quote"/>
    <w:basedOn w:val="Normal"/>
    <w:next w:val="Normal"/>
    <w:link w:val="IntenseQuoteChar"/>
    <w:uiPriority w:val="99"/>
    <w:qFormat/>
    <w:rsid w:val="0071407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71407E"/>
    <w:rPr>
      <w:rFonts w:cs="Times New Roman"/>
      <w:b/>
      <w:bCs/>
      <w:i/>
      <w:iCs/>
    </w:rPr>
  </w:style>
  <w:style w:type="character" w:styleId="SubtleEmphasis">
    <w:name w:val="Subtle Emphasis"/>
    <w:basedOn w:val="DefaultParagraphFont"/>
    <w:uiPriority w:val="99"/>
    <w:qFormat/>
    <w:rsid w:val="0071407E"/>
    <w:rPr>
      <w:rFonts w:cs="Times New Roman"/>
      <w:i/>
      <w:iCs/>
    </w:rPr>
  </w:style>
  <w:style w:type="character" w:styleId="IntenseEmphasis">
    <w:name w:val="Intense Emphasis"/>
    <w:basedOn w:val="DefaultParagraphFont"/>
    <w:uiPriority w:val="99"/>
    <w:qFormat/>
    <w:rsid w:val="0071407E"/>
    <w:rPr>
      <w:rFonts w:cs="Times New Roman"/>
      <w:b/>
      <w:bCs/>
    </w:rPr>
  </w:style>
  <w:style w:type="character" w:styleId="SubtleReference">
    <w:name w:val="Subtle Reference"/>
    <w:basedOn w:val="DefaultParagraphFont"/>
    <w:uiPriority w:val="99"/>
    <w:qFormat/>
    <w:rsid w:val="0071407E"/>
    <w:rPr>
      <w:rFonts w:cs="Times New Roman"/>
      <w:smallCaps/>
    </w:rPr>
  </w:style>
  <w:style w:type="character" w:styleId="IntenseReference">
    <w:name w:val="Intense Reference"/>
    <w:basedOn w:val="DefaultParagraphFont"/>
    <w:uiPriority w:val="99"/>
    <w:qFormat/>
    <w:rsid w:val="0071407E"/>
    <w:rPr>
      <w:rFonts w:cs="Times New Roman"/>
      <w:smallCaps/>
      <w:spacing w:val="5"/>
      <w:u w:val="single"/>
    </w:rPr>
  </w:style>
  <w:style w:type="character" w:styleId="BookTitle">
    <w:name w:val="Book Title"/>
    <w:basedOn w:val="DefaultParagraphFont"/>
    <w:uiPriority w:val="99"/>
    <w:qFormat/>
    <w:rsid w:val="0071407E"/>
    <w:rPr>
      <w:rFonts w:cs="Times New Roman"/>
      <w:i/>
      <w:iCs/>
      <w:smallCaps/>
      <w:spacing w:val="5"/>
    </w:rPr>
  </w:style>
  <w:style w:type="paragraph" w:styleId="TOCHeading">
    <w:name w:val="TOC Heading"/>
    <w:basedOn w:val="Heading1"/>
    <w:next w:val="Normal"/>
    <w:uiPriority w:val="99"/>
    <w:qFormat/>
    <w:rsid w:val="0071407E"/>
    <w:pPr>
      <w:outlineLvl w:val="9"/>
    </w:pPr>
  </w:style>
  <w:style w:type="paragraph" w:styleId="BodyText">
    <w:name w:val="Body Text"/>
    <w:basedOn w:val="Normal"/>
    <w:link w:val="BodyTextChar"/>
    <w:uiPriority w:val="99"/>
    <w:rsid w:val="0071407E"/>
    <w:pPr>
      <w:suppressAutoHyphens/>
      <w:spacing w:after="120" w:line="100" w:lineRule="atLeast"/>
    </w:pPr>
    <w:rPr>
      <w:rFonts w:ascii="Times New Roman" w:hAnsi="Times New Roman" w:cs="Times New Roman"/>
      <w:kern w:val="1"/>
      <w:sz w:val="24"/>
      <w:szCs w:val="24"/>
      <w:lang w:val="nl-NL" w:eastAsia="ar-SA"/>
    </w:rPr>
  </w:style>
  <w:style w:type="character" w:customStyle="1" w:styleId="BodyTextChar">
    <w:name w:val="Body Text Char"/>
    <w:basedOn w:val="DefaultParagraphFont"/>
    <w:link w:val="BodyText"/>
    <w:uiPriority w:val="99"/>
    <w:locked/>
    <w:rsid w:val="0071407E"/>
    <w:rPr>
      <w:rFonts w:ascii="Times New Roman" w:hAnsi="Times New Roman" w:cs="Times New Roman"/>
      <w:kern w:val="1"/>
      <w:sz w:val="24"/>
      <w:szCs w:val="24"/>
      <w:lang w:val="nl-NL" w:eastAsia="ar-SA" w:bidi="ar-SA"/>
    </w:rPr>
  </w:style>
  <w:style w:type="paragraph" w:customStyle="1" w:styleId="ListParagraph1">
    <w:name w:val="List Paragraph1"/>
    <w:basedOn w:val="Normal"/>
    <w:uiPriority w:val="99"/>
    <w:rsid w:val="0071407E"/>
    <w:pPr>
      <w:suppressAutoHyphens/>
      <w:spacing w:after="0" w:line="100" w:lineRule="atLeast"/>
      <w:ind w:left="720"/>
    </w:pPr>
    <w:rPr>
      <w:rFonts w:ascii="Times New Roman" w:hAnsi="Times New Roman" w:cs="Times New Roman"/>
      <w:kern w:val="1"/>
      <w:sz w:val="24"/>
      <w:szCs w:val="24"/>
      <w:lang w:val="nl-NL" w:eastAsia="ar-SA"/>
    </w:rPr>
  </w:style>
  <w:style w:type="character" w:styleId="Hyperlink">
    <w:name w:val="Hyperlink"/>
    <w:basedOn w:val="DefaultParagraphFont"/>
    <w:uiPriority w:val="99"/>
    <w:rsid w:val="0071407E"/>
    <w:rPr>
      <w:rFonts w:cs="Times New Roman"/>
      <w:color w:val="0000FF"/>
      <w:u w:val="single"/>
    </w:rPr>
  </w:style>
  <w:style w:type="paragraph" w:customStyle="1" w:styleId="subtitelMOR">
    <w:name w:val="subtitel MOR"/>
    <w:basedOn w:val="BodyText"/>
    <w:link w:val="subtitelMORChar"/>
    <w:uiPriority w:val="99"/>
    <w:rsid w:val="0071407E"/>
    <w:pPr>
      <w:numPr>
        <w:numId w:val="4"/>
      </w:numPr>
    </w:pPr>
    <w:rPr>
      <w:rFonts w:ascii="Calibri" w:hAnsi="Calibri" w:cs="Calibri"/>
    </w:rPr>
  </w:style>
  <w:style w:type="paragraph" w:styleId="TOC1">
    <w:name w:val="toc 1"/>
    <w:basedOn w:val="Normal"/>
    <w:next w:val="Normal"/>
    <w:autoRedefine/>
    <w:uiPriority w:val="99"/>
    <w:semiHidden/>
    <w:rsid w:val="0071407E"/>
  </w:style>
  <w:style w:type="character" w:customStyle="1" w:styleId="subtitelMORChar">
    <w:name w:val="subtitel MOR Char"/>
    <w:basedOn w:val="BodyTextChar"/>
    <w:link w:val="subtitelMOR"/>
    <w:uiPriority w:val="99"/>
    <w:locked/>
    <w:rsid w:val="0071407E"/>
  </w:style>
  <w:style w:type="paragraph" w:styleId="TOC2">
    <w:name w:val="toc 2"/>
    <w:basedOn w:val="Normal"/>
    <w:next w:val="Normal"/>
    <w:autoRedefine/>
    <w:uiPriority w:val="99"/>
    <w:semiHidden/>
    <w:rsid w:val="0071407E"/>
    <w:pPr>
      <w:ind w:left="220"/>
    </w:pPr>
  </w:style>
  <w:style w:type="paragraph" w:styleId="NormalWeb">
    <w:name w:val="Normal (Web)"/>
    <w:basedOn w:val="Normal"/>
    <w:uiPriority w:val="99"/>
    <w:rsid w:val="00CF756A"/>
    <w:pPr>
      <w:spacing w:before="100" w:beforeAutospacing="1" w:after="100" w:afterAutospacing="1" w:line="240" w:lineRule="auto"/>
    </w:pPr>
    <w:rPr>
      <w:rFonts w:ascii="Times New Roman" w:eastAsia="MS Mincho" w:hAnsi="Times New Roman" w:cs="Times New Roman"/>
      <w:sz w:val="24"/>
      <w:szCs w:val="24"/>
      <w:lang w:val="nl-BE"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trix.com/English/aboutcitrix/casestudies/list.asp?c=p&amp;cs=24100&amp;n=0&amp;ns=0" TargetMode="External"/><Relationship Id="rId13" Type="http://schemas.openxmlformats.org/officeDocument/2006/relationships/hyperlink" Target="http://en.wikipedia.org/wiki/Client-server" TargetMode="External"/><Relationship Id="rId18" Type="http://schemas.openxmlformats.org/officeDocument/2006/relationships/hyperlink" Target="http://www.ericom.com/termemulation.as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citrix.com/%2Fsite%2Fresources%2Fdynamic%2Fsalesdocs%2FCitrix-XenApp5-Terminal-Services-2003-2008-Feature-Analysis.pdf" TargetMode="External"/><Relationship Id="rId17" Type="http://schemas.openxmlformats.org/officeDocument/2006/relationships/hyperlink" Target="http://www.ericom.com/virtual_desktops.asp" TargetMode="External"/><Relationship Id="rId2" Type="http://schemas.openxmlformats.org/officeDocument/2006/relationships/styles" Target="styles.xml"/><Relationship Id="rId16" Type="http://schemas.openxmlformats.org/officeDocument/2006/relationships/hyperlink" Target="http://www.emc.com/collateral/hardware/solution-overview/h4206-vmware-celerra-so.pdf" TargetMode="External"/><Relationship Id="rId20" Type="http://schemas.openxmlformats.org/officeDocument/2006/relationships/hyperlink" Target="http://www.citrix.com/%2Fsite%2Fresources%2Fdynamic%2Fsalesdocs%2FCitrix-XenApp5-Terminal-Services-2003-2008-Feature-Analysi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munities.intel.com/docs/DOC-2550;jsessionid=81A7D27721D4353C4DBEAF369150DD04" TargetMode="External"/><Relationship Id="rId5" Type="http://schemas.openxmlformats.org/officeDocument/2006/relationships/footnotes" Target="footnotes.xml"/><Relationship Id="rId15" Type="http://schemas.openxmlformats.org/officeDocument/2006/relationships/hyperlink" Target="http://www.unimaas.nl/publicatie/2002/pub4/sbc-ub.htm" TargetMode="External"/><Relationship Id="rId23" Type="http://schemas.openxmlformats.org/officeDocument/2006/relationships/theme" Target="theme/theme1.xml"/><Relationship Id="rId10" Type="http://schemas.openxmlformats.org/officeDocument/2006/relationships/hyperlink" Target="http://www.podtech.net/home/4947/a-look-at-server-based-models" TargetMode="External"/><Relationship Id="rId19" Type="http://schemas.openxmlformats.org/officeDocument/2006/relationships/hyperlink" Target="http://www.citrix.com/English/aboutcitrix/casestudies/list.asp?c=p&amp;cs=24100&amp;n=0&amp;ns=0" TargetMode="External"/><Relationship Id="rId4" Type="http://schemas.openxmlformats.org/officeDocument/2006/relationships/webSettings" Target="webSettings.xml"/><Relationship Id="rId9" Type="http://schemas.openxmlformats.org/officeDocument/2006/relationships/hyperlink" Target="http://earlybert.com/glossary/" TargetMode="External"/><Relationship Id="rId14" Type="http://schemas.openxmlformats.org/officeDocument/2006/relationships/hyperlink" Target="http://users.ugent.be/~srogge/sbc/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8</Pages>
  <Words>2402</Words>
  <Characters>13214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Rakker</dc:creator>
  <cp:keywords/>
  <dc:description/>
  <cp:lastModifiedBy>De Rakker</cp:lastModifiedBy>
  <cp:revision>4</cp:revision>
  <dcterms:created xsi:type="dcterms:W3CDTF">2009-05-25T20:21:00Z</dcterms:created>
  <dcterms:modified xsi:type="dcterms:W3CDTF">2009-06-14T10:49:00Z</dcterms:modified>
</cp:coreProperties>
</file>